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54D95ADE" w:rsidP="54D95ADE" w:rsidRDefault="54D95ADE" w14:paraId="74A80073" w14:textId="5D7BCCD9">
      <w:pPr>
        <w:rPr>
          <w:rFonts w:eastAsia="Times New Roman"/>
          <w:color w:val="000000" w:themeColor="text1"/>
          <w:szCs w:val="24"/>
        </w:rPr>
      </w:pPr>
    </w:p>
    <w:p w:rsidR="54D95ADE" w:rsidP="54D95ADE" w:rsidRDefault="54D95ADE" w14:paraId="68CF9DCF" w14:textId="478502D6">
      <w:pPr>
        <w:rPr>
          <w:rFonts w:eastAsia="Times New Roman"/>
          <w:color w:val="000000" w:themeColor="text1"/>
          <w:szCs w:val="24"/>
        </w:rPr>
      </w:pPr>
    </w:p>
    <w:p w:rsidR="79AA961A" w:rsidP="54D95ADE" w:rsidRDefault="79AA961A" w14:paraId="22549D12" w14:textId="27C2BCD4">
      <w:pPr>
        <w:jc w:val="center"/>
        <w:rPr>
          <w:rFonts w:eastAsia="Times New Roman"/>
          <w:color w:val="000000" w:themeColor="text1"/>
          <w:sz w:val="34"/>
          <w:szCs w:val="34"/>
        </w:rPr>
      </w:pPr>
      <w:r w:rsidRPr="54D95ADE">
        <w:rPr>
          <w:rFonts w:eastAsia="Times New Roman"/>
          <w:color w:val="000000" w:themeColor="text1"/>
          <w:sz w:val="34"/>
          <w:szCs w:val="34"/>
        </w:rPr>
        <w:t xml:space="preserve">Lab Assignment </w:t>
      </w:r>
      <w:r w:rsidR="00C313EC">
        <w:rPr>
          <w:rFonts w:eastAsia="Times New Roman"/>
          <w:color w:val="000000" w:themeColor="text1"/>
          <w:sz w:val="34"/>
          <w:szCs w:val="34"/>
        </w:rPr>
        <w:t>7</w:t>
      </w:r>
    </w:p>
    <w:p w:rsidR="00B9105E" w:rsidP="54D95ADE" w:rsidRDefault="000C0598" w14:paraId="3E552253" w14:textId="33B1E235">
      <w:pPr>
        <w:jc w:val="center"/>
        <w:rPr>
          <w:rFonts w:eastAsia="Times New Roman"/>
          <w:color w:val="000000" w:themeColor="text1"/>
          <w:sz w:val="34"/>
          <w:szCs w:val="34"/>
        </w:rPr>
      </w:pPr>
      <w:r w:rsidRPr="000C0598">
        <w:rPr>
          <w:rFonts w:eastAsia="Times New Roman"/>
          <w:color w:val="000000" w:themeColor="text1"/>
          <w:sz w:val="34"/>
          <w:szCs w:val="34"/>
        </w:rPr>
        <w:t>Dynamically Growing Arrays in C++</w:t>
      </w:r>
    </w:p>
    <w:p w:rsidR="00C313EC" w:rsidP="54D95ADE" w:rsidRDefault="00C313EC" w14:paraId="7FC5E42C" w14:textId="77777777">
      <w:pPr>
        <w:jc w:val="center"/>
        <w:rPr>
          <w:rFonts w:eastAsia="Times New Roman"/>
          <w:color w:val="000000" w:themeColor="text1"/>
          <w:sz w:val="34"/>
          <w:szCs w:val="34"/>
        </w:rPr>
      </w:pPr>
    </w:p>
    <w:p w:rsidR="79AA961A" w:rsidP="54D95ADE" w:rsidRDefault="79AA961A" w14:paraId="33E5531D" w14:textId="4B015D2B">
      <w:pPr>
        <w:spacing w:line="259" w:lineRule="auto"/>
        <w:jc w:val="center"/>
        <w:rPr>
          <w:rFonts w:eastAsia="Times New Roman"/>
          <w:color w:val="000000" w:themeColor="text1"/>
          <w:sz w:val="34"/>
          <w:szCs w:val="34"/>
        </w:rPr>
      </w:pPr>
      <w:r w:rsidRPr="54D95ADE">
        <w:rPr>
          <w:rFonts w:eastAsia="Times New Roman"/>
          <w:color w:val="000000" w:themeColor="text1"/>
          <w:sz w:val="34"/>
          <w:szCs w:val="34"/>
        </w:rPr>
        <w:t>Zhenming Yang, Connor McEleney</w:t>
      </w:r>
    </w:p>
    <w:p w:rsidR="79AA961A" w:rsidP="54D95ADE" w:rsidRDefault="008214A8" w14:paraId="6CEF8C79" w14:textId="6B6063FF">
      <w:pPr>
        <w:spacing w:line="259" w:lineRule="auto"/>
        <w:jc w:val="center"/>
        <w:rPr>
          <w:rFonts w:eastAsia="Times New Roman"/>
          <w:color w:val="000000" w:themeColor="text1"/>
          <w:szCs w:val="24"/>
        </w:rPr>
      </w:pPr>
      <w:hyperlink r:id="rId8">
        <w:r w:rsidRPr="54D95ADE" w:rsidR="79AA961A">
          <w:rPr>
            <w:rStyle w:val="Hyperlink"/>
            <w:rFonts w:eastAsia="Times New Roman"/>
            <w:szCs w:val="24"/>
          </w:rPr>
          <w:t>yang.zhenm@northeastern.edu</w:t>
        </w:r>
      </w:hyperlink>
      <w:r w:rsidRPr="54D95ADE" w:rsidR="79AA961A">
        <w:rPr>
          <w:rFonts w:eastAsia="Times New Roman"/>
          <w:color w:val="000000" w:themeColor="text1"/>
          <w:szCs w:val="24"/>
        </w:rPr>
        <w:t xml:space="preserve">, </w:t>
      </w:r>
      <w:hyperlink r:id="rId9">
        <w:r w:rsidRPr="54D95ADE" w:rsidR="79AA961A">
          <w:rPr>
            <w:rStyle w:val="Hyperlink"/>
            <w:rFonts w:eastAsia="Times New Roman"/>
            <w:szCs w:val="24"/>
          </w:rPr>
          <w:t>mceleney.c@northeastern.edu</w:t>
        </w:r>
      </w:hyperlink>
      <w:r w:rsidRPr="54D95ADE" w:rsidR="79AA961A">
        <w:rPr>
          <w:rFonts w:eastAsia="Times New Roman"/>
          <w:color w:val="000000" w:themeColor="text1"/>
          <w:szCs w:val="24"/>
        </w:rPr>
        <w:t xml:space="preserve"> </w:t>
      </w:r>
    </w:p>
    <w:p w:rsidR="79AA961A" w:rsidP="54D95ADE" w:rsidRDefault="79AA961A" w14:paraId="130213C8" w14:textId="785EAC1D">
      <w:pPr>
        <w:spacing w:line="259" w:lineRule="auto"/>
        <w:jc w:val="center"/>
        <w:rPr>
          <w:rFonts w:eastAsia="Times New Roman"/>
          <w:color w:val="000000" w:themeColor="text1"/>
          <w:sz w:val="34"/>
          <w:szCs w:val="34"/>
        </w:rPr>
      </w:pPr>
      <w:r w:rsidRPr="54D95ADE">
        <w:rPr>
          <w:rFonts w:eastAsia="Times New Roman"/>
          <w:color w:val="000000" w:themeColor="text1"/>
          <w:sz w:val="34"/>
          <w:szCs w:val="34"/>
        </w:rPr>
        <w:t>Instructor: Prof. Zagieboylo</w:t>
      </w:r>
    </w:p>
    <w:p w:rsidR="79AA961A" w:rsidP="54D95ADE" w:rsidRDefault="008214A8" w14:paraId="314FC2C6" w14:textId="580AF98D">
      <w:pPr>
        <w:spacing w:line="259" w:lineRule="auto"/>
        <w:jc w:val="center"/>
        <w:rPr>
          <w:rFonts w:eastAsia="Times New Roman"/>
          <w:color w:val="0000FF"/>
          <w:szCs w:val="24"/>
        </w:rPr>
      </w:pPr>
      <w:hyperlink r:id="rId10">
        <w:r w:rsidRPr="54D95ADE" w:rsidR="79AA961A">
          <w:rPr>
            <w:rStyle w:val="Hyperlink"/>
            <w:rFonts w:eastAsia="Times New Roman"/>
            <w:szCs w:val="24"/>
          </w:rPr>
          <w:t>d.zagieboylo@northeastern.edu</w:t>
        </w:r>
      </w:hyperlink>
      <w:r w:rsidRPr="54D95ADE" w:rsidR="79AA961A">
        <w:rPr>
          <w:rStyle w:val="Hyperlink"/>
          <w:rFonts w:eastAsia="Times New Roman"/>
          <w:szCs w:val="24"/>
        </w:rPr>
        <w:t xml:space="preserve"> </w:t>
      </w:r>
    </w:p>
    <w:p w:rsidR="54D95ADE" w:rsidP="54D95ADE" w:rsidRDefault="54D95ADE" w14:paraId="72F011F1" w14:textId="664D69FE">
      <w:pPr>
        <w:spacing w:line="259" w:lineRule="auto"/>
        <w:jc w:val="center"/>
        <w:rPr>
          <w:rFonts w:eastAsia="Times New Roman"/>
          <w:color w:val="000000" w:themeColor="text1"/>
          <w:szCs w:val="24"/>
        </w:rPr>
      </w:pPr>
    </w:p>
    <w:p w:rsidR="79AA961A" w:rsidP="54D95ADE" w:rsidRDefault="79AA961A" w14:paraId="013940E8" w14:textId="1F563AFD">
      <w:pPr>
        <w:spacing w:line="259" w:lineRule="auto"/>
        <w:jc w:val="center"/>
        <w:rPr>
          <w:rFonts w:eastAsia="Times New Roman"/>
          <w:color w:val="000000" w:themeColor="text1"/>
          <w:szCs w:val="24"/>
        </w:rPr>
      </w:pPr>
      <w:r w:rsidRPr="54D95ADE">
        <w:rPr>
          <w:rFonts w:eastAsia="Times New Roman"/>
          <w:color w:val="000000" w:themeColor="text1"/>
          <w:szCs w:val="24"/>
        </w:rPr>
        <w:t xml:space="preserve">Due Date: </w:t>
      </w:r>
      <w:r w:rsidR="00C313EC">
        <w:rPr>
          <w:rFonts w:eastAsia="Times New Roman"/>
          <w:color w:val="000000" w:themeColor="text1"/>
          <w:szCs w:val="24"/>
        </w:rPr>
        <w:t>November 2nd</w:t>
      </w:r>
      <w:r w:rsidRPr="54D95ADE">
        <w:rPr>
          <w:rFonts w:eastAsia="Times New Roman"/>
          <w:color w:val="000000" w:themeColor="text1"/>
          <w:szCs w:val="24"/>
        </w:rPr>
        <w:t>, 2023</w:t>
      </w:r>
    </w:p>
    <w:p w:rsidR="79AA961A" w:rsidP="54D95ADE" w:rsidRDefault="79AA961A" w14:paraId="02630CEF" w14:textId="03D28C56">
      <w:pPr>
        <w:spacing w:line="259" w:lineRule="auto"/>
        <w:jc w:val="center"/>
        <w:rPr>
          <w:rFonts w:eastAsia="Times New Roman"/>
          <w:color w:val="000000" w:themeColor="text1"/>
          <w:szCs w:val="24"/>
        </w:rPr>
      </w:pPr>
      <w:r w:rsidRPr="54D95ADE">
        <w:rPr>
          <w:rFonts w:eastAsia="Times New Roman"/>
          <w:color w:val="000000" w:themeColor="text1"/>
          <w:szCs w:val="24"/>
        </w:rPr>
        <w:t xml:space="preserve">Submit Date: </w:t>
      </w:r>
      <w:r w:rsidR="00C313EC">
        <w:rPr>
          <w:rFonts w:eastAsia="Times New Roman"/>
          <w:color w:val="000000" w:themeColor="text1"/>
          <w:szCs w:val="24"/>
        </w:rPr>
        <w:t>November 2nd</w:t>
      </w:r>
      <w:r w:rsidRPr="54D95ADE">
        <w:rPr>
          <w:rFonts w:eastAsia="Times New Roman"/>
          <w:color w:val="000000" w:themeColor="text1"/>
          <w:szCs w:val="24"/>
        </w:rPr>
        <w:t xml:space="preserve">, </w:t>
      </w:r>
      <w:proofErr w:type="gramStart"/>
      <w:r w:rsidRPr="54D95ADE">
        <w:rPr>
          <w:rFonts w:eastAsia="Times New Roman"/>
          <w:color w:val="000000" w:themeColor="text1"/>
          <w:szCs w:val="24"/>
        </w:rPr>
        <w:t>2023</w:t>
      </w:r>
      <w:proofErr w:type="gramEnd"/>
    </w:p>
    <w:p w:rsidR="54D95ADE" w:rsidP="54D95ADE" w:rsidRDefault="54D95ADE" w14:paraId="3573ED09" w14:textId="45EDC7A5">
      <w:pPr>
        <w:spacing w:line="259" w:lineRule="auto"/>
        <w:jc w:val="center"/>
        <w:rPr>
          <w:rFonts w:eastAsia="Times New Roman"/>
          <w:color w:val="000000" w:themeColor="text1"/>
          <w:szCs w:val="24"/>
        </w:rPr>
      </w:pPr>
    </w:p>
    <w:p w:rsidR="54D95ADE" w:rsidP="54D95ADE" w:rsidRDefault="54D95ADE" w14:paraId="782FAC63" w14:textId="45F55CA5">
      <w:pPr>
        <w:spacing w:line="259" w:lineRule="auto"/>
        <w:jc w:val="center"/>
        <w:rPr>
          <w:rFonts w:eastAsia="Times New Roman"/>
          <w:color w:val="000000" w:themeColor="text1"/>
          <w:szCs w:val="24"/>
        </w:rPr>
      </w:pPr>
    </w:p>
    <w:p w:rsidR="54D95ADE" w:rsidP="54D95ADE" w:rsidRDefault="54D95ADE" w14:paraId="05A34AF1" w14:textId="3DCF30F9">
      <w:pPr>
        <w:jc w:val="center"/>
        <w:rPr>
          <w:rFonts w:eastAsia="Times New Roman"/>
          <w:color w:val="000000" w:themeColor="text1"/>
          <w:szCs w:val="24"/>
        </w:rPr>
      </w:pPr>
    </w:p>
    <w:p w:rsidR="54D95ADE" w:rsidP="54D95ADE" w:rsidRDefault="54D95ADE" w14:paraId="4D85698C" w14:textId="18314256">
      <w:pPr>
        <w:jc w:val="center"/>
        <w:rPr>
          <w:rFonts w:eastAsia="Times New Roman"/>
          <w:color w:val="000000" w:themeColor="text1"/>
          <w:szCs w:val="24"/>
        </w:rPr>
      </w:pPr>
    </w:p>
    <w:p w:rsidR="54D95ADE" w:rsidP="54D95ADE" w:rsidRDefault="54D95ADE" w14:paraId="2E6E3F06" w14:textId="17BA3314">
      <w:pPr>
        <w:jc w:val="center"/>
        <w:rPr>
          <w:rFonts w:eastAsia="Times New Roman"/>
          <w:color w:val="000000" w:themeColor="text1"/>
          <w:szCs w:val="24"/>
        </w:rPr>
      </w:pPr>
    </w:p>
    <w:p w:rsidR="54D95ADE" w:rsidP="54D95ADE" w:rsidRDefault="54D95ADE" w14:paraId="6D871FF4" w14:textId="647AFC7B">
      <w:pPr>
        <w:jc w:val="center"/>
        <w:rPr>
          <w:rFonts w:eastAsia="Times New Roman"/>
          <w:color w:val="000000" w:themeColor="text1"/>
          <w:szCs w:val="24"/>
        </w:rPr>
      </w:pPr>
    </w:p>
    <w:p w:rsidR="54D95ADE" w:rsidP="54D95ADE" w:rsidRDefault="54D95ADE" w14:paraId="31399835" w14:textId="3F0E994C">
      <w:pPr>
        <w:jc w:val="center"/>
        <w:rPr>
          <w:rFonts w:eastAsia="Times New Roman"/>
          <w:color w:val="000000" w:themeColor="text1"/>
          <w:szCs w:val="24"/>
        </w:rPr>
      </w:pPr>
    </w:p>
    <w:p w:rsidR="54D95ADE" w:rsidP="54D95ADE" w:rsidRDefault="54D95ADE" w14:paraId="1258721D" w14:textId="43AE2DD8">
      <w:pPr>
        <w:jc w:val="center"/>
        <w:rPr>
          <w:rFonts w:eastAsia="Times New Roman"/>
          <w:color w:val="000000" w:themeColor="text1"/>
          <w:szCs w:val="24"/>
        </w:rPr>
      </w:pPr>
    </w:p>
    <w:p w:rsidR="79AA961A" w:rsidP="54D95ADE" w:rsidRDefault="79AA961A" w14:paraId="6B73BB72" w14:textId="0F5B1945">
      <w:pPr>
        <w:pStyle w:val="BodyText"/>
        <w:spacing w:line="259" w:lineRule="auto"/>
        <w:ind w:right="360"/>
        <w:rPr>
          <w:rFonts w:eastAsia="Times New Roman"/>
          <w:color w:val="000000" w:themeColor="text1"/>
          <w:sz w:val="28"/>
          <w:szCs w:val="28"/>
        </w:rPr>
      </w:pPr>
      <w:r w:rsidRPr="54D95ADE">
        <w:rPr>
          <w:rFonts w:eastAsia="Times New Roman"/>
          <w:b/>
          <w:bCs/>
          <w:color w:val="000000" w:themeColor="text1"/>
          <w:sz w:val="28"/>
          <w:szCs w:val="28"/>
        </w:rPr>
        <w:t>Abstract</w:t>
      </w:r>
    </w:p>
    <w:p w:rsidR="004B3391" w:rsidRDefault="005377A5" w14:paraId="3B94955B" w14:textId="1F66D3DB">
      <w:r>
        <w:t xml:space="preserve">In this lab, we created a dynamically </w:t>
      </w:r>
      <w:r w:rsidR="00F06B99">
        <w:t xml:space="preserve">sized array in </w:t>
      </w:r>
      <w:proofErr w:type="spellStart"/>
      <w:r w:rsidR="00F06B99">
        <w:t>c++</w:t>
      </w:r>
      <w:proofErr w:type="spellEnd"/>
      <w:r w:rsidR="00F06B99">
        <w:t xml:space="preserve">. The program allows </w:t>
      </w:r>
      <w:proofErr w:type="gramStart"/>
      <w:r w:rsidR="00F06B99">
        <w:t>user</w:t>
      </w:r>
      <w:proofErr w:type="gramEnd"/>
      <w:r w:rsidR="00F06B99">
        <w:t xml:space="preserve"> to add, insert, delete, and print the array </w:t>
      </w:r>
      <w:r w:rsidR="000469BC">
        <w:t>through the terminal.</w:t>
      </w:r>
    </w:p>
    <w:p w:rsidR="004B3391" w:rsidRDefault="004B3391" w14:paraId="06451937" w14:textId="77777777"/>
    <w:p w:rsidR="004B3391" w:rsidRDefault="004B3391" w14:paraId="22FF1625" w14:textId="77777777"/>
    <w:p w:rsidR="004B3391" w:rsidRDefault="004B3391" w14:paraId="60EEEDFC" w14:textId="77777777"/>
    <w:p w:rsidR="004B3391" w:rsidRDefault="004B3391" w14:paraId="5682A16D" w14:textId="77777777"/>
    <w:p w:rsidR="004B3391" w:rsidRDefault="004B3391" w14:paraId="459ADC4F" w14:textId="77777777"/>
    <w:p w:rsidR="004B3391" w:rsidRDefault="004B3391" w14:paraId="3BD4B076" w14:textId="77777777"/>
    <w:p w:rsidR="00B57F8E" w:rsidRDefault="00B57F8E" w14:paraId="40B9E54B" w14:textId="77777777"/>
    <w:p w:rsidR="00515D63" w:rsidRDefault="00515D63" w14:paraId="5D6F8C75" w14:textId="77777777"/>
    <w:p w:rsidR="00A92C30" w:rsidRDefault="00A92C30" w14:paraId="6718B52F" w14:textId="77777777"/>
    <w:p w:rsidR="004B3391" w:rsidRDefault="004B3391" w14:paraId="5926D021" w14:textId="77777777"/>
    <w:p w:rsidR="00833C30" w:rsidRDefault="00833C30" w14:paraId="2CBB97BA" w14:textId="77777777"/>
    <w:p w:rsidR="00E66B33" w:rsidP="00E66B33" w:rsidRDefault="00E66B33" w14:paraId="1AFD851D" w14:textId="77777777">
      <w:pPr>
        <w:pStyle w:val="Heading1"/>
      </w:pPr>
      <w:r>
        <w:t>Introduction</w:t>
      </w:r>
    </w:p>
    <w:p w:rsidR="00515D63" w:rsidP="00A92C30" w:rsidRDefault="00A92C30" w14:paraId="21F6EF46" w14:textId="51E29DF1">
      <w:pPr>
        <w:pStyle w:val="BodyText"/>
        <w:spacing w:line="259" w:lineRule="auto"/>
      </w:pPr>
      <w:r>
        <w:t>A dynamically expanding array, often called a vector, serves as a widely used data structure for accommodating a collection of elements that can change in size during a program's execution. When a vector is initially created, a chunk of memory is allocated for it. As the first few elements are inserted into the vector, this memory segment is gradually occupied until it reaches its limit. At this point, when a new element is inserted, the vector's capacity must be increased to provide additional space. Expanding the vector's capacity involves reallocating its memory, copying the contents from the original vector to the new one, and freeing the old vector. This process can be resource-intensive, and, therefore, it's advisable to minimize the frequency of such operations when inserting elements. Instead, we opt to allocate space for multiple additional elements each time the vector's capacity is extended. Specifically, our approach will be to double the vector's capacity whenever we surpass the current storage limit.</w:t>
      </w:r>
    </w:p>
    <w:p w:rsidR="00A92C30" w:rsidP="00A92C30" w:rsidRDefault="00A92C30" w14:paraId="7BA6FAB3" w14:textId="77777777">
      <w:pPr>
        <w:pStyle w:val="BodyText"/>
        <w:spacing w:line="259" w:lineRule="auto"/>
      </w:pPr>
    </w:p>
    <w:p w:rsidRPr="009F535A" w:rsidR="00497A53" w:rsidP="54D95ADE" w:rsidRDefault="07485EF2" w14:paraId="637F8960" w14:textId="566610D6">
      <w:pPr>
        <w:pStyle w:val="Heading1"/>
      </w:pPr>
      <w:r>
        <w:t xml:space="preserve">Lab </w:t>
      </w:r>
      <w:r w:rsidR="579BA147">
        <w:t>Setup</w:t>
      </w:r>
    </w:p>
    <w:p w:rsidR="56C18790" w:rsidP="004B3391" w:rsidRDefault="0FD9F015" w14:paraId="1C8AA9FB" w14:textId="0ECB4383">
      <w:pPr>
        <w:pStyle w:val="Heading2"/>
      </w:pPr>
      <w:bookmarkStart w:name="_Hlk149146435" w:id="0"/>
      <w:r>
        <w:t>Pre-Lab</w:t>
      </w:r>
      <w:bookmarkEnd w:id="0"/>
    </w:p>
    <w:p w:rsidR="00515D63" w:rsidP="345F4332" w:rsidRDefault="00515D63" w14:paraId="4698E0FE" w14:textId="6DD0AD22"/>
    <w:p w:rsidRPr="009F535A" w:rsidR="009C249C" w:rsidP="345F4332" w:rsidRDefault="009C249C" w14:paraId="420CC71F" w14:textId="77777777"/>
    <w:p w:rsidRPr="009F535A" w:rsidR="00497A53" w:rsidP="345F4332" w:rsidRDefault="0FD9F015" w14:paraId="7924E539" w14:textId="66359EE3">
      <w:pPr>
        <w:pStyle w:val="Heading2"/>
      </w:pPr>
      <w:r>
        <w:t>Equipment</w:t>
      </w:r>
    </w:p>
    <w:p w:rsidR="5D2A6B3E" w:rsidP="54D95ADE" w:rsidRDefault="5D2A6B3E" w14:paraId="271C6B23" w14:textId="1ED9720E">
      <w:pPr>
        <w:rPr>
          <w:rFonts w:eastAsia="Times New Roman"/>
          <w:color w:val="000000" w:themeColor="text1"/>
          <w:szCs w:val="24"/>
        </w:rPr>
      </w:pPr>
      <w:r w:rsidRPr="54D95ADE">
        <w:rPr>
          <w:rFonts w:eastAsia="Times New Roman"/>
          <w:color w:val="000000" w:themeColor="text1"/>
          <w:szCs w:val="24"/>
        </w:rPr>
        <w:t>DE1-SoC:</w:t>
      </w:r>
    </w:p>
    <w:p w:rsidR="5D2A6B3E" w:rsidP="54D95ADE" w:rsidRDefault="5D2A6B3E" w14:paraId="10222B73" w14:textId="1B03BD89">
      <w:pPr>
        <w:pStyle w:val="ListParagraph"/>
        <w:numPr>
          <w:ilvl w:val="0"/>
          <w:numId w:val="2"/>
        </w:numPr>
        <w:rPr>
          <w:rFonts w:eastAsia="Times New Roman"/>
          <w:color w:val="000000" w:themeColor="text1"/>
          <w:szCs w:val="24"/>
        </w:rPr>
      </w:pPr>
      <w:r w:rsidRPr="54D95ADE">
        <w:rPr>
          <w:rFonts w:eastAsia="Times New Roman"/>
          <w:color w:val="000000" w:themeColor="text1"/>
          <w:szCs w:val="24"/>
        </w:rPr>
        <w:t>The DE1-SoC is a hardware design platform built around the Altera System-on-Chip (SoC) FPGA. The DE1-SoC is designed for experiments on computer organization and embedded systems. It includes embedded processors, memory, audio and video devices, and some simple I/O peripherals.</w:t>
      </w:r>
    </w:p>
    <w:p w:rsidR="54D95ADE" w:rsidP="54D95ADE" w:rsidRDefault="54D95ADE" w14:paraId="71DB9E1D" w14:textId="1CE511B0">
      <w:pPr>
        <w:spacing w:line="259" w:lineRule="auto"/>
      </w:pPr>
    </w:p>
    <w:p w:rsidR="72DCC374" w:rsidP="54D95ADE" w:rsidRDefault="72DCC374" w14:paraId="6CDEF188" w14:textId="33FC54F2">
      <w:pPr>
        <w:pStyle w:val="Heading1"/>
      </w:pPr>
      <w:r>
        <w:t>Results and Analysis</w:t>
      </w:r>
    </w:p>
    <w:p w:rsidR="2BFCAD19" w:rsidP="50785D0A" w:rsidRDefault="2BFCAD19" w14:paraId="23629445" w14:textId="39A9AE12">
      <w:pPr>
        <w:pStyle w:val="BodyText"/>
        <w:rPr>
          <w:b/>
          <w:bCs/>
        </w:rPr>
      </w:pPr>
      <w:r w:rsidRPr="54D95ADE">
        <w:rPr>
          <w:b/>
          <w:bCs/>
        </w:rPr>
        <w:t>Results</w:t>
      </w:r>
    </w:p>
    <w:p w:rsidR="00847F4E" w:rsidP="00847F4E" w:rsidRDefault="00847F4E" w14:paraId="5FCFAA26" w14:textId="5BB9D08A">
      <w:pPr>
        <w:pStyle w:val="Heading2"/>
      </w:pPr>
      <w:r>
        <w:t xml:space="preserve">Part 1: </w:t>
      </w:r>
      <w:r w:rsidRPr="002619DC" w:rsidR="002619DC">
        <w:t>Growing the Vector</w:t>
      </w:r>
    </w:p>
    <w:p w:rsidR="00D942E6" w:rsidP="009C249C" w:rsidRDefault="00231BD2" w14:paraId="3992A093" w14:textId="77777777">
      <w:r>
        <w:t xml:space="preserve">Based on the program we </w:t>
      </w:r>
      <w:r w:rsidR="00C43101">
        <w:t>created in the pre-lab,</w:t>
      </w:r>
      <w:r w:rsidR="00917D35">
        <w:t xml:space="preserve"> we created two classes</w:t>
      </w:r>
      <w:r w:rsidR="00F504D3">
        <w:t xml:space="preserve">, </w:t>
      </w:r>
      <w:proofErr w:type="gramStart"/>
      <w:r w:rsidR="00F504D3">
        <w:t>Initialize(</w:t>
      </w:r>
      <w:proofErr w:type="gramEnd"/>
      <w:r w:rsidR="00F504D3">
        <w:t xml:space="preserve">) and Free(), </w:t>
      </w:r>
      <w:r w:rsidR="00917D35">
        <w:t xml:space="preserve">and </w:t>
      </w:r>
      <w:r w:rsidR="0094279E">
        <w:t>three global variables</w:t>
      </w:r>
      <w:r w:rsidR="00F504D3">
        <w:t>, v</w:t>
      </w:r>
      <w:r w:rsidR="000502F9">
        <w:t>, size, and capacity,</w:t>
      </w:r>
      <w:r w:rsidR="0094279E">
        <w:t xml:space="preserve"> to initialize the array and free the memory when it array is finished using. We defined the </w:t>
      </w:r>
      <w:r w:rsidR="00F31ED4">
        <w:t>variables to be “v” which is the array, “size” which is the current array size</w:t>
      </w:r>
      <w:r w:rsidR="00E10536">
        <w:t xml:space="preserve"> with value 0</w:t>
      </w:r>
      <w:r w:rsidR="00F31ED4">
        <w:t>, and “capacity” which is the maximum capacity that the array can store</w:t>
      </w:r>
      <w:r w:rsidR="00E10536">
        <w:t xml:space="preserve"> with value 2</w:t>
      </w:r>
      <w:r w:rsidR="00F31ED4">
        <w:t>.</w:t>
      </w:r>
      <w:r w:rsidR="00E85B9F">
        <w:t xml:space="preserve"> The </w:t>
      </w:r>
      <w:proofErr w:type="gramStart"/>
      <w:r w:rsidR="00E85B9F">
        <w:t>Initialize(</w:t>
      </w:r>
      <w:proofErr w:type="gramEnd"/>
      <w:r w:rsidR="00E85B9F">
        <w:t>) function allocate</w:t>
      </w:r>
      <w:r w:rsidR="00AC51B3">
        <w:t>s</w:t>
      </w:r>
      <w:r w:rsidR="00E85B9F">
        <w:t xml:space="preserve"> </w:t>
      </w:r>
      <w:r w:rsidR="002C690E">
        <w:t>memory</w:t>
      </w:r>
      <w:r w:rsidR="00AC51B3">
        <w:t xml:space="preserve"> for</w:t>
      </w:r>
      <w:r w:rsidR="002C690E">
        <w:t xml:space="preserve"> the array</w:t>
      </w:r>
      <w:r w:rsidR="00E10536">
        <w:t xml:space="preserve"> </w:t>
      </w:r>
      <w:r w:rsidR="000502F9">
        <w:t>and the Free() function frees the allocated memory.</w:t>
      </w:r>
    </w:p>
    <w:p w:rsidR="009C249C" w:rsidP="009C249C" w:rsidRDefault="00D942E6" w14:paraId="0843646D" w14:textId="0198920E">
      <w:r>
        <w:t xml:space="preserve">We then created the </w:t>
      </w:r>
      <w:proofErr w:type="gramStart"/>
      <w:r>
        <w:t>Grow(</w:t>
      </w:r>
      <w:proofErr w:type="gramEnd"/>
      <w:r>
        <w:t xml:space="preserve">) function, which </w:t>
      </w:r>
      <w:r w:rsidR="00D72EDC">
        <w:t xml:space="preserve">basically </w:t>
      </w:r>
      <w:proofErr w:type="gramStart"/>
      <w:r w:rsidR="00D72EDC">
        <w:t>double</w:t>
      </w:r>
      <w:proofErr w:type="gramEnd"/>
      <w:r w:rsidR="00D72EDC">
        <w:t xml:space="preserve"> the capacity of the </w:t>
      </w:r>
      <w:r w:rsidR="007E2644">
        <w:t xml:space="preserve">array v. The function basically creates a new array </w:t>
      </w:r>
      <w:proofErr w:type="spellStart"/>
      <w:r w:rsidR="007E2644">
        <w:t>nv</w:t>
      </w:r>
      <w:proofErr w:type="spellEnd"/>
      <w:r w:rsidR="007E2644">
        <w:t xml:space="preserve"> and copy every entry in the original array v to the new array. After copying everything over, the old v array is </w:t>
      </w:r>
      <w:proofErr w:type="gramStart"/>
      <w:r w:rsidR="007E2644">
        <w:t>freed</w:t>
      </w:r>
      <w:proofErr w:type="gramEnd"/>
      <w:r w:rsidR="007E2644">
        <w:t xml:space="preserve"> and v is redefined to point at the </w:t>
      </w:r>
      <w:proofErr w:type="spellStart"/>
      <w:r w:rsidR="007E2644">
        <w:t>nv</w:t>
      </w:r>
      <w:proofErr w:type="spellEnd"/>
      <w:r w:rsidR="007E2644">
        <w:t xml:space="preserve"> array (Figure 1).</w:t>
      </w:r>
    </w:p>
    <w:p w:rsidR="002B3D6B" w:rsidP="002B3D6B" w:rsidRDefault="002B3D6B" w14:paraId="17BCD022" w14:textId="77777777">
      <w:pPr>
        <w:keepNext/>
        <w:jc w:val="center"/>
      </w:pPr>
      <w:r>
        <w:rPr>
          <w:noProof/>
        </w:rPr>
        <w:drawing>
          <wp:inline distT="0" distB="0" distL="0" distR="0" wp14:anchorId="70C11DF3" wp14:editId="67AA995E">
            <wp:extent cx="4747260" cy="2184219"/>
            <wp:effectExtent l="0" t="0" r="0" b="6985"/>
            <wp:docPr id="1463511856" name="Picture 146351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0251" cy="2185595"/>
                    </a:xfrm>
                    <a:prstGeom prst="rect">
                      <a:avLst/>
                    </a:prstGeom>
                    <a:noFill/>
                    <a:ln>
                      <a:noFill/>
                    </a:ln>
                  </pic:spPr>
                </pic:pic>
              </a:graphicData>
            </a:graphic>
          </wp:inline>
        </w:drawing>
      </w:r>
    </w:p>
    <w:p w:rsidR="007E2644" w:rsidP="002B3D6B" w:rsidRDefault="002B3D6B" w14:paraId="74764C26" w14:textId="1AFDBCF1">
      <w:pPr>
        <w:pStyle w:val="Caption"/>
      </w:pPr>
      <w:r w:rsidRPr="002B3D6B">
        <w:rPr>
          <w:b/>
          <w:bCs/>
        </w:rPr>
        <w:t xml:space="preserve">Figure </w:t>
      </w:r>
      <w:r w:rsidRPr="002B3D6B">
        <w:rPr>
          <w:b/>
          <w:bCs/>
        </w:rPr>
        <w:fldChar w:fldCharType="begin"/>
      </w:r>
      <w:r w:rsidRPr="002B3D6B">
        <w:rPr>
          <w:b/>
          <w:bCs/>
        </w:rPr>
        <w:instrText xml:space="preserve"> SEQ Figure \* ARABIC </w:instrText>
      </w:r>
      <w:r w:rsidRPr="002B3D6B">
        <w:rPr>
          <w:b/>
          <w:bCs/>
        </w:rPr>
        <w:fldChar w:fldCharType="separate"/>
      </w:r>
      <w:r w:rsidR="00234359">
        <w:rPr>
          <w:b/>
          <w:bCs/>
          <w:noProof/>
        </w:rPr>
        <w:t>1</w:t>
      </w:r>
      <w:r w:rsidRPr="002B3D6B">
        <w:rPr>
          <w:b/>
          <w:bCs/>
        </w:rPr>
        <w:fldChar w:fldCharType="end"/>
      </w:r>
      <w:r>
        <w:t xml:space="preserve">: The </w:t>
      </w:r>
      <w:proofErr w:type="gramStart"/>
      <w:r>
        <w:t>Grow</w:t>
      </w:r>
      <w:r w:rsidR="00CB2C49">
        <w:t>(</w:t>
      </w:r>
      <w:proofErr w:type="gramEnd"/>
      <w:r w:rsidR="00CB2C49">
        <w:t>)</w:t>
      </w:r>
      <w:r>
        <w:t xml:space="preserve"> function doubles the capacity of the original array and copy paste the items from the original array to the new array.</w:t>
      </w:r>
    </w:p>
    <w:p w:rsidR="00515D63" w:rsidP="00515D63" w:rsidRDefault="002B3D6B" w14:paraId="7E527415" w14:textId="077D605C">
      <w:r>
        <w:t xml:space="preserve">We tested the growth </w:t>
      </w:r>
      <w:r w:rsidR="00146BCD">
        <w:t>function,</w:t>
      </w:r>
      <w:r>
        <w:t xml:space="preserve"> and </w:t>
      </w:r>
      <w:r w:rsidR="00146BCD">
        <w:t>we</w:t>
      </w:r>
      <w:r w:rsidR="000D0939">
        <w:t xml:space="preserve"> </w:t>
      </w:r>
      <w:r w:rsidR="00146BCD">
        <w:t>got</w:t>
      </w:r>
      <w:r w:rsidR="001C37F0">
        <w:t xml:space="preserve"> the </w:t>
      </w:r>
      <w:r w:rsidR="00146BCD">
        <w:t xml:space="preserve">correct </w:t>
      </w:r>
      <w:r w:rsidR="001C37F0">
        <w:t>debug information on the</w:t>
      </w:r>
      <w:r w:rsidR="00146BCD">
        <w:t xml:space="preserve"> terminal (Figure 2).</w:t>
      </w:r>
    </w:p>
    <w:p w:rsidR="00C477B3" w:rsidP="00C477B3" w:rsidRDefault="00C477B3" w14:paraId="20AB9D97" w14:textId="77777777">
      <w:pPr>
        <w:keepNext/>
        <w:jc w:val="center"/>
      </w:pPr>
      <w:r>
        <w:rPr>
          <w:noProof/>
        </w:rPr>
        <w:drawing>
          <wp:inline distT="0" distB="0" distL="0" distR="0" wp14:anchorId="36CF4BE1" wp14:editId="79827688">
            <wp:extent cx="4473356" cy="646723"/>
            <wp:effectExtent l="0" t="0" r="3810" b="1270"/>
            <wp:docPr id="1226393062" name="Picture 1226393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87247" r="48636"/>
                    <a:stretch/>
                  </pic:blipFill>
                  <pic:spPr bwMode="auto">
                    <a:xfrm>
                      <a:off x="0" y="0"/>
                      <a:ext cx="4479941" cy="647675"/>
                    </a:xfrm>
                    <a:prstGeom prst="rect">
                      <a:avLst/>
                    </a:prstGeom>
                    <a:noFill/>
                    <a:ln>
                      <a:noFill/>
                    </a:ln>
                    <a:extLst>
                      <a:ext uri="{53640926-AAD7-44D8-BBD7-CCE9431645EC}">
                        <a14:shadowObscured xmlns:a14="http://schemas.microsoft.com/office/drawing/2010/main"/>
                      </a:ext>
                    </a:extLst>
                  </pic:spPr>
                </pic:pic>
              </a:graphicData>
            </a:graphic>
          </wp:inline>
        </w:drawing>
      </w:r>
    </w:p>
    <w:p w:rsidR="00146BCD" w:rsidP="00C477B3" w:rsidRDefault="00C477B3" w14:paraId="71396FBC" w14:textId="3322AAE5">
      <w:pPr>
        <w:pStyle w:val="Caption"/>
      </w:pPr>
      <w:r w:rsidRPr="00CB2C49">
        <w:rPr>
          <w:b/>
          <w:bCs/>
        </w:rPr>
        <w:t xml:space="preserve">Figure </w:t>
      </w:r>
      <w:r w:rsidRPr="00CB2C49">
        <w:rPr>
          <w:b/>
          <w:bCs/>
        </w:rPr>
        <w:fldChar w:fldCharType="begin"/>
      </w:r>
      <w:r w:rsidRPr="00CB2C49">
        <w:rPr>
          <w:b/>
          <w:bCs/>
        </w:rPr>
        <w:instrText xml:space="preserve"> SEQ Figure \* ARABIC </w:instrText>
      </w:r>
      <w:r w:rsidRPr="00CB2C49">
        <w:rPr>
          <w:b/>
          <w:bCs/>
        </w:rPr>
        <w:fldChar w:fldCharType="separate"/>
      </w:r>
      <w:r w:rsidR="00234359">
        <w:rPr>
          <w:b/>
          <w:bCs/>
          <w:noProof/>
        </w:rPr>
        <w:t>2</w:t>
      </w:r>
      <w:r w:rsidRPr="00CB2C49">
        <w:rPr>
          <w:b/>
          <w:bCs/>
        </w:rPr>
        <w:fldChar w:fldCharType="end"/>
      </w:r>
      <w:r>
        <w:t xml:space="preserve">: The terminal output of the </w:t>
      </w:r>
      <w:proofErr w:type="gramStart"/>
      <w:r>
        <w:t>Grow(</w:t>
      </w:r>
      <w:proofErr w:type="gramEnd"/>
      <w:r>
        <w:t>) function debug information.</w:t>
      </w:r>
    </w:p>
    <w:p w:rsidR="00C477B3" w:rsidP="00C477B3" w:rsidRDefault="00C477B3" w14:paraId="0A8F3FF3" w14:textId="677CB674">
      <w:pPr>
        <w:pStyle w:val="Heading2"/>
      </w:pPr>
      <w:r>
        <w:t xml:space="preserve">Part 2: </w:t>
      </w:r>
      <w:r w:rsidRPr="007904E0" w:rsidR="007904E0">
        <w:t xml:space="preserve">Adding an element at the </w:t>
      </w:r>
      <w:proofErr w:type="gramStart"/>
      <w:r w:rsidRPr="007904E0" w:rsidR="007904E0">
        <w:t>end</w:t>
      </w:r>
      <w:proofErr w:type="gramEnd"/>
    </w:p>
    <w:p w:rsidR="00C477B3" w:rsidP="00C477B3" w:rsidRDefault="007904E0" w14:paraId="79EFE832" w14:textId="40A11AAA">
      <w:r>
        <w:t xml:space="preserve">We then created a new function </w:t>
      </w:r>
      <w:proofErr w:type="spellStart"/>
      <w:proofErr w:type="gramStart"/>
      <w:r>
        <w:t>AddElement</w:t>
      </w:r>
      <w:proofErr w:type="spellEnd"/>
      <w:r>
        <w:t>(</w:t>
      </w:r>
      <w:proofErr w:type="gramEnd"/>
      <w:r>
        <w:t xml:space="preserve">) to </w:t>
      </w:r>
      <w:r w:rsidR="00BA6BFB">
        <w:t xml:space="preserve">add element to our empty initialized array. </w:t>
      </w:r>
      <w:r w:rsidR="000B0377">
        <w:t xml:space="preserve">The function first </w:t>
      </w:r>
      <w:proofErr w:type="gramStart"/>
      <w:r w:rsidR="000B0377">
        <w:t>prompt</w:t>
      </w:r>
      <w:proofErr w:type="gramEnd"/>
      <w:r w:rsidR="000B0377">
        <w:t xml:space="preserve"> the user to input the element they want to add and record the input in an int variable.</w:t>
      </w:r>
      <w:r w:rsidR="00FE04E7">
        <w:t xml:space="preserve"> it then </w:t>
      </w:r>
      <w:proofErr w:type="gramStart"/>
      <w:r w:rsidR="00FE04E7">
        <w:t>check</w:t>
      </w:r>
      <w:proofErr w:type="gramEnd"/>
      <w:r w:rsidR="00FE04E7">
        <w:t xml:space="preserve"> if the current size variable is equal to the capacity or not. If they are equal the </w:t>
      </w:r>
      <w:proofErr w:type="gramStart"/>
      <w:r w:rsidR="00FE04E7">
        <w:t>Grow(</w:t>
      </w:r>
      <w:proofErr w:type="gramEnd"/>
      <w:r w:rsidR="00FE04E7">
        <w:t xml:space="preserve">) function is </w:t>
      </w:r>
      <w:r w:rsidR="00A837D9">
        <w:t xml:space="preserve">called and the capacity is doubled. And then the new element is added at the end of the array and the size is incremented by 1 (Figure </w:t>
      </w:r>
      <w:r w:rsidR="00167297">
        <w:t>3</w:t>
      </w:r>
      <w:r w:rsidR="00A837D9">
        <w:t>).</w:t>
      </w:r>
    </w:p>
    <w:p w:rsidR="00CB2C49" w:rsidP="00CB2C49" w:rsidRDefault="00CB2C49" w14:paraId="3876977A" w14:textId="77777777">
      <w:pPr>
        <w:keepNext/>
        <w:jc w:val="center"/>
      </w:pPr>
      <w:r>
        <w:rPr>
          <w:noProof/>
        </w:rPr>
        <w:drawing>
          <wp:inline distT="0" distB="0" distL="0" distR="0" wp14:anchorId="2326812F" wp14:editId="51D63CD6">
            <wp:extent cx="3903980" cy="2272030"/>
            <wp:effectExtent l="0" t="0" r="1270" b="0"/>
            <wp:docPr id="10855604" name="Picture 10855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3980" cy="2272030"/>
                    </a:xfrm>
                    <a:prstGeom prst="rect">
                      <a:avLst/>
                    </a:prstGeom>
                    <a:noFill/>
                    <a:ln>
                      <a:noFill/>
                    </a:ln>
                  </pic:spPr>
                </pic:pic>
              </a:graphicData>
            </a:graphic>
          </wp:inline>
        </w:drawing>
      </w:r>
    </w:p>
    <w:p w:rsidR="00A837D9" w:rsidP="00CB2C49" w:rsidRDefault="00CB2C49" w14:paraId="299B3E3D" w14:textId="27556F60">
      <w:pPr>
        <w:pStyle w:val="Caption"/>
      </w:pPr>
      <w:r w:rsidRPr="00CB2C49">
        <w:rPr>
          <w:b/>
          <w:bCs/>
        </w:rPr>
        <w:t xml:space="preserve">Figure </w:t>
      </w:r>
      <w:r w:rsidRPr="00CB2C49">
        <w:rPr>
          <w:b/>
          <w:bCs/>
        </w:rPr>
        <w:fldChar w:fldCharType="begin"/>
      </w:r>
      <w:r w:rsidRPr="00CB2C49">
        <w:rPr>
          <w:b/>
          <w:bCs/>
        </w:rPr>
        <w:instrText xml:space="preserve"> SEQ Figure \* ARABIC </w:instrText>
      </w:r>
      <w:r w:rsidRPr="00CB2C49">
        <w:rPr>
          <w:b/>
          <w:bCs/>
        </w:rPr>
        <w:fldChar w:fldCharType="separate"/>
      </w:r>
      <w:r w:rsidR="00234359">
        <w:rPr>
          <w:b/>
          <w:bCs/>
          <w:noProof/>
        </w:rPr>
        <w:t>3</w:t>
      </w:r>
      <w:r w:rsidRPr="00CB2C49">
        <w:rPr>
          <w:b/>
          <w:bCs/>
        </w:rPr>
        <w:fldChar w:fldCharType="end"/>
      </w:r>
      <w:r>
        <w:t xml:space="preserve">: The </w:t>
      </w:r>
      <w:proofErr w:type="spellStart"/>
      <w:proofErr w:type="gramStart"/>
      <w:r>
        <w:t>AddElement</w:t>
      </w:r>
      <w:proofErr w:type="spellEnd"/>
      <w:r>
        <w:t>(</w:t>
      </w:r>
      <w:proofErr w:type="gramEnd"/>
      <w:r>
        <w:t>) function add a user input number at the end of end of the array and grow the array when the size exceed capacity.</w:t>
      </w:r>
    </w:p>
    <w:p w:rsidR="0054692B" w:rsidP="00C477B3" w:rsidRDefault="00A837D9" w14:paraId="69D84B27" w14:textId="3E2B0395">
      <w:r>
        <w:t>We also created the</w:t>
      </w:r>
      <w:r w:rsidR="000445C9">
        <w:t xml:space="preserve"> </w:t>
      </w:r>
      <w:proofErr w:type="spellStart"/>
      <w:proofErr w:type="gramStart"/>
      <w:r w:rsidR="000445C9">
        <w:t>PrintVector</w:t>
      </w:r>
      <w:proofErr w:type="spellEnd"/>
      <w:r w:rsidR="000445C9">
        <w:t>(</w:t>
      </w:r>
      <w:proofErr w:type="gramEnd"/>
      <w:r w:rsidR="000445C9">
        <w:t xml:space="preserve">) function to test our functions to see if the new elements are correctly added to the array. The </w:t>
      </w:r>
      <w:proofErr w:type="spellStart"/>
      <w:proofErr w:type="gramStart"/>
      <w:r w:rsidR="000445C9">
        <w:t>PrintVector</w:t>
      </w:r>
      <w:proofErr w:type="spellEnd"/>
      <w:r w:rsidR="000445C9">
        <w:t>(</w:t>
      </w:r>
      <w:proofErr w:type="gramEnd"/>
      <w:r w:rsidR="000445C9">
        <w:t xml:space="preserve">) function basically </w:t>
      </w:r>
      <w:proofErr w:type="gramStart"/>
      <w:r w:rsidR="008D3707">
        <w:t>loop</w:t>
      </w:r>
      <w:proofErr w:type="gramEnd"/>
      <w:r w:rsidR="008D3707">
        <w:t xml:space="preserve"> through the array and print </w:t>
      </w:r>
      <w:r w:rsidR="0054692B">
        <w:t xml:space="preserve">the element separated by a comma (Figure </w:t>
      </w:r>
      <w:r w:rsidR="00167297">
        <w:t>4</w:t>
      </w:r>
      <w:r w:rsidR="0054692B">
        <w:t>).</w:t>
      </w:r>
    </w:p>
    <w:p w:rsidR="001A2882" w:rsidP="001A2882" w:rsidRDefault="001A2882" w14:paraId="531B67BB" w14:textId="77777777">
      <w:pPr>
        <w:keepNext/>
        <w:jc w:val="center"/>
      </w:pPr>
      <w:r>
        <w:rPr>
          <w:noProof/>
        </w:rPr>
        <w:drawing>
          <wp:inline distT="0" distB="0" distL="0" distR="0" wp14:anchorId="1C96827A" wp14:editId="5A01C694">
            <wp:extent cx="3115993" cy="2705582"/>
            <wp:effectExtent l="0" t="0" r="8255" b="0"/>
            <wp:docPr id="1313177790" name="Picture 1313177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0228" cy="2726625"/>
                    </a:xfrm>
                    <a:prstGeom prst="rect">
                      <a:avLst/>
                    </a:prstGeom>
                    <a:noFill/>
                    <a:ln>
                      <a:noFill/>
                    </a:ln>
                  </pic:spPr>
                </pic:pic>
              </a:graphicData>
            </a:graphic>
          </wp:inline>
        </w:drawing>
      </w:r>
    </w:p>
    <w:p w:rsidR="0054692B" w:rsidP="001A2882" w:rsidRDefault="001A2882" w14:paraId="799A872F" w14:textId="17488224">
      <w:pPr>
        <w:pStyle w:val="Caption"/>
      </w:pPr>
      <w:r w:rsidRPr="001A2882">
        <w:rPr>
          <w:b/>
          <w:bCs/>
        </w:rPr>
        <w:t xml:space="preserve">Figure </w:t>
      </w:r>
      <w:r w:rsidRPr="001A2882">
        <w:rPr>
          <w:b/>
          <w:bCs/>
        </w:rPr>
        <w:fldChar w:fldCharType="begin"/>
      </w:r>
      <w:r w:rsidRPr="001A2882">
        <w:rPr>
          <w:b/>
          <w:bCs/>
        </w:rPr>
        <w:instrText xml:space="preserve"> SEQ Figure \* ARABIC </w:instrText>
      </w:r>
      <w:r w:rsidRPr="001A2882">
        <w:rPr>
          <w:b/>
          <w:bCs/>
        </w:rPr>
        <w:fldChar w:fldCharType="separate"/>
      </w:r>
      <w:r w:rsidR="00234359">
        <w:rPr>
          <w:b/>
          <w:bCs/>
          <w:noProof/>
        </w:rPr>
        <w:t>4</w:t>
      </w:r>
      <w:r w:rsidRPr="001A2882">
        <w:rPr>
          <w:b/>
          <w:bCs/>
        </w:rPr>
        <w:fldChar w:fldCharType="end"/>
      </w:r>
      <w:r>
        <w:t xml:space="preserve">: The </w:t>
      </w:r>
      <w:proofErr w:type="spellStart"/>
      <w:proofErr w:type="gramStart"/>
      <w:r>
        <w:t>PrintVector</w:t>
      </w:r>
      <w:proofErr w:type="spellEnd"/>
      <w:r>
        <w:t>(</w:t>
      </w:r>
      <w:proofErr w:type="gramEnd"/>
      <w:r>
        <w:t>) function loop through the array and print the element on the terminal.</w:t>
      </w:r>
    </w:p>
    <w:p w:rsidR="00A837D9" w:rsidP="00C477B3" w:rsidRDefault="0054692B" w14:paraId="3BD88EAB" w14:textId="7A8A5375">
      <w:r>
        <w:t xml:space="preserve">These two functions are added to the user control menu and now the user adds element/display array using the control. We tested the add and print functionalities and they work as intended (Figure </w:t>
      </w:r>
      <w:r w:rsidR="00167297">
        <w:t>5</w:t>
      </w:r>
      <w:r>
        <w:t xml:space="preserve">). </w:t>
      </w:r>
    </w:p>
    <w:p w:rsidR="00167297" w:rsidP="00167297" w:rsidRDefault="00167297" w14:paraId="22E13502" w14:textId="77777777">
      <w:pPr>
        <w:keepNext/>
        <w:jc w:val="center"/>
      </w:pPr>
      <w:r>
        <w:rPr>
          <w:noProof/>
        </w:rPr>
        <w:drawing>
          <wp:inline distT="0" distB="0" distL="0" distR="0" wp14:anchorId="239CD386" wp14:editId="37277801">
            <wp:extent cx="5811602" cy="3404382"/>
            <wp:effectExtent l="0" t="0" r="0" b="5715"/>
            <wp:docPr id="1924604908" name="Picture 192460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3388" cy="3405428"/>
                    </a:xfrm>
                    <a:prstGeom prst="rect">
                      <a:avLst/>
                    </a:prstGeom>
                    <a:noFill/>
                    <a:ln>
                      <a:noFill/>
                    </a:ln>
                  </pic:spPr>
                </pic:pic>
              </a:graphicData>
            </a:graphic>
          </wp:inline>
        </w:drawing>
      </w:r>
    </w:p>
    <w:p w:rsidR="00C477B3" w:rsidP="00167297" w:rsidRDefault="00167297" w14:paraId="713481F5" w14:textId="3B1EB6A5">
      <w:pPr>
        <w:pStyle w:val="Caption"/>
      </w:pPr>
      <w:r w:rsidRPr="008854F3">
        <w:rPr>
          <w:b/>
          <w:bCs/>
        </w:rPr>
        <w:t xml:space="preserve">Figure </w:t>
      </w:r>
      <w:r w:rsidRPr="008854F3">
        <w:rPr>
          <w:b/>
          <w:bCs/>
        </w:rPr>
        <w:fldChar w:fldCharType="begin"/>
      </w:r>
      <w:r w:rsidRPr="008854F3">
        <w:rPr>
          <w:b/>
          <w:bCs/>
        </w:rPr>
        <w:instrText xml:space="preserve"> SEQ Figure \* ARABIC </w:instrText>
      </w:r>
      <w:r w:rsidRPr="008854F3">
        <w:rPr>
          <w:b/>
          <w:bCs/>
        </w:rPr>
        <w:fldChar w:fldCharType="separate"/>
      </w:r>
      <w:r w:rsidR="00234359">
        <w:rPr>
          <w:b/>
          <w:bCs/>
          <w:noProof/>
        </w:rPr>
        <w:t>5</w:t>
      </w:r>
      <w:r w:rsidRPr="008854F3">
        <w:rPr>
          <w:b/>
          <w:bCs/>
        </w:rPr>
        <w:fldChar w:fldCharType="end"/>
      </w:r>
      <w:r>
        <w:t xml:space="preserve">: The array dynamically </w:t>
      </w:r>
      <w:r w:rsidR="008854F3">
        <w:t>increases</w:t>
      </w:r>
      <w:r w:rsidR="00D06125">
        <w:t xml:space="preserve"> the capacity based on the how many elements are added into the array. The program also correctly </w:t>
      </w:r>
      <w:r w:rsidR="008854F3">
        <w:t>outputs</w:t>
      </w:r>
      <w:r w:rsidR="00D06125">
        <w:t xml:space="preserve"> the </w:t>
      </w:r>
      <w:r w:rsidR="008854F3">
        <w:t>array that the user had stored into the system.</w:t>
      </w:r>
    </w:p>
    <w:p w:rsidR="008854F3" w:rsidP="008854F3" w:rsidRDefault="008854F3" w14:paraId="100AC849" w14:textId="65322E98">
      <w:pPr>
        <w:pStyle w:val="Heading2"/>
      </w:pPr>
      <w:r>
        <w:t xml:space="preserve">Part 3: </w:t>
      </w:r>
      <w:r w:rsidRPr="00E01595" w:rsidR="00E01595">
        <w:t xml:space="preserve">Removing an element from the </w:t>
      </w:r>
      <w:proofErr w:type="gramStart"/>
      <w:r w:rsidRPr="00E01595" w:rsidR="00E01595">
        <w:t>end</w:t>
      </w:r>
      <w:proofErr w:type="gramEnd"/>
    </w:p>
    <w:p w:rsidR="009F380F" w:rsidP="00C477B3" w:rsidRDefault="00BE7E4F" w14:paraId="31D3D898" w14:textId="23C16120">
      <w:r>
        <w:t xml:space="preserve">We then created the </w:t>
      </w:r>
      <w:proofErr w:type="spellStart"/>
      <w:proofErr w:type="gramStart"/>
      <w:r>
        <w:t>RemoveElement</w:t>
      </w:r>
      <w:proofErr w:type="spellEnd"/>
      <w:r>
        <w:t>(</w:t>
      </w:r>
      <w:proofErr w:type="gramEnd"/>
      <w:r>
        <w:t xml:space="preserve">) function to delete the </w:t>
      </w:r>
      <w:r w:rsidR="007D1940">
        <w:t>last element of the array. The func</w:t>
      </w:r>
      <w:r w:rsidR="00101819">
        <w:t>tion</w:t>
      </w:r>
      <w:r w:rsidR="00E62438">
        <w:t xml:space="preserve"> first checks if the size is </w:t>
      </w:r>
      <w:r w:rsidR="009F22AF">
        <w:t xml:space="preserve">0. </w:t>
      </w:r>
      <w:r w:rsidR="00806D1F">
        <w:t>The</w:t>
      </w:r>
      <w:r w:rsidR="009F380F">
        <w:t>n it minus 1 for the size (Figure 6).</w:t>
      </w:r>
    </w:p>
    <w:p w:rsidR="00343453" w:rsidP="00343453" w:rsidRDefault="00343453" w14:paraId="4735F473" w14:textId="77777777">
      <w:pPr>
        <w:keepNext/>
        <w:jc w:val="center"/>
      </w:pPr>
      <w:r>
        <w:rPr>
          <w:noProof/>
        </w:rPr>
        <w:drawing>
          <wp:inline distT="0" distB="0" distL="0" distR="0" wp14:anchorId="40B4E0AD" wp14:editId="6D9C46CA">
            <wp:extent cx="5275385" cy="1824858"/>
            <wp:effectExtent l="0" t="0" r="1905" b="4445"/>
            <wp:docPr id="1697310174" name="Picture 1697310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5385" cy="1824858"/>
                    </a:xfrm>
                    <a:prstGeom prst="rect">
                      <a:avLst/>
                    </a:prstGeom>
                    <a:noFill/>
                    <a:ln>
                      <a:noFill/>
                    </a:ln>
                  </pic:spPr>
                </pic:pic>
              </a:graphicData>
            </a:graphic>
          </wp:inline>
        </w:drawing>
      </w:r>
    </w:p>
    <w:p w:rsidR="00343453" w:rsidP="00343453" w:rsidRDefault="00343453" w14:paraId="6893AFE4" w14:textId="4180353E">
      <w:pPr>
        <w:pStyle w:val="Caption"/>
      </w:pPr>
      <w:r w:rsidRPr="00343453">
        <w:rPr>
          <w:b/>
          <w:bCs/>
        </w:rPr>
        <w:t xml:space="preserve">Figure </w:t>
      </w:r>
      <w:r w:rsidRPr="00343453">
        <w:rPr>
          <w:b/>
          <w:bCs/>
        </w:rPr>
        <w:fldChar w:fldCharType="begin"/>
      </w:r>
      <w:r w:rsidRPr="00343453">
        <w:rPr>
          <w:b/>
          <w:bCs/>
        </w:rPr>
        <w:instrText xml:space="preserve"> SEQ Figure \* ARABIC </w:instrText>
      </w:r>
      <w:r w:rsidRPr="00343453">
        <w:rPr>
          <w:b/>
          <w:bCs/>
        </w:rPr>
        <w:fldChar w:fldCharType="separate"/>
      </w:r>
      <w:r w:rsidR="00234359">
        <w:rPr>
          <w:b/>
          <w:bCs/>
          <w:noProof/>
        </w:rPr>
        <w:t>6</w:t>
      </w:r>
      <w:r w:rsidRPr="00343453">
        <w:rPr>
          <w:b/>
          <w:bCs/>
        </w:rPr>
        <w:fldChar w:fldCharType="end"/>
      </w:r>
      <w:r>
        <w:t xml:space="preserve">: The </w:t>
      </w:r>
      <w:proofErr w:type="spellStart"/>
      <w:proofErr w:type="gramStart"/>
      <w:r>
        <w:t>RemoveElement</w:t>
      </w:r>
      <w:proofErr w:type="spellEnd"/>
      <w:r>
        <w:t>(</w:t>
      </w:r>
      <w:proofErr w:type="gramEnd"/>
      <w:r>
        <w:t>) function checks the size and also reduce the size to remove the last element.</w:t>
      </w:r>
    </w:p>
    <w:p w:rsidR="00343453" w:rsidP="00343453" w:rsidRDefault="00343453" w14:paraId="70FC45DB" w14:textId="346D8700">
      <w:r>
        <w:t>We tested the function when there are elements in the array and when it is empty. The terminal displays the correct result (Figure 7).</w:t>
      </w:r>
    </w:p>
    <w:p w:rsidR="00DC439D" w:rsidP="00DC439D" w:rsidRDefault="00DC439D" w14:paraId="2BD572AD" w14:textId="77777777">
      <w:pPr>
        <w:keepNext/>
        <w:jc w:val="center"/>
      </w:pPr>
      <w:r>
        <w:rPr>
          <w:noProof/>
        </w:rPr>
        <w:drawing>
          <wp:inline distT="0" distB="0" distL="0" distR="0" wp14:anchorId="018C402C" wp14:editId="4B110F36">
            <wp:extent cx="5711483" cy="3291425"/>
            <wp:effectExtent l="0" t="0" r="3810" b="4445"/>
            <wp:docPr id="428285747" name="Picture 428285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8011" cy="3295187"/>
                    </a:xfrm>
                    <a:prstGeom prst="rect">
                      <a:avLst/>
                    </a:prstGeom>
                    <a:noFill/>
                    <a:ln>
                      <a:noFill/>
                    </a:ln>
                  </pic:spPr>
                </pic:pic>
              </a:graphicData>
            </a:graphic>
          </wp:inline>
        </w:drawing>
      </w:r>
    </w:p>
    <w:p w:rsidR="00343453" w:rsidP="00DC439D" w:rsidRDefault="00DC439D" w14:paraId="52251049" w14:textId="7B6B7A8B">
      <w:pPr>
        <w:pStyle w:val="Caption"/>
      </w:pPr>
      <w:r w:rsidRPr="00DC439D">
        <w:rPr>
          <w:b/>
          <w:bCs/>
        </w:rPr>
        <w:t xml:space="preserve">Figure </w:t>
      </w:r>
      <w:r w:rsidRPr="00DC439D">
        <w:rPr>
          <w:b/>
          <w:bCs/>
        </w:rPr>
        <w:fldChar w:fldCharType="begin"/>
      </w:r>
      <w:r w:rsidRPr="00DC439D">
        <w:rPr>
          <w:b/>
          <w:bCs/>
        </w:rPr>
        <w:instrText xml:space="preserve"> SEQ Figure \* ARABIC </w:instrText>
      </w:r>
      <w:r w:rsidRPr="00DC439D">
        <w:rPr>
          <w:b/>
          <w:bCs/>
        </w:rPr>
        <w:fldChar w:fldCharType="separate"/>
      </w:r>
      <w:r w:rsidR="00234359">
        <w:rPr>
          <w:b/>
          <w:bCs/>
          <w:noProof/>
        </w:rPr>
        <w:t>7</w:t>
      </w:r>
      <w:r w:rsidRPr="00DC439D">
        <w:rPr>
          <w:b/>
          <w:bCs/>
        </w:rPr>
        <w:fldChar w:fldCharType="end"/>
      </w:r>
      <w:r>
        <w:t>: The element in the array is being removed tile there are no more elements left. The terminal gives the correct output and indicates that the array is empty.</w:t>
      </w:r>
    </w:p>
    <w:p w:rsidR="00343453" w:rsidP="00343453" w:rsidRDefault="00343453" w14:paraId="35E3FB17" w14:textId="77777777"/>
    <w:p w:rsidR="009D6643" w:rsidP="009226ED" w:rsidRDefault="009D6643" w14:paraId="35184E24" w14:textId="16010F19">
      <w:pPr>
        <w:pStyle w:val="Heading2"/>
      </w:pPr>
      <w:r>
        <w:t xml:space="preserve">Part </w:t>
      </w:r>
      <w:r w:rsidR="002867BE">
        <w:t>4</w:t>
      </w:r>
      <w:r>
        <w:t xml:space="preserve">: </w:t>
      </w:r>
      <w:r w:rsidRPr="009226ED" w:rsidR="009226ED">
        <w:t xml:space="preserve">Inserting an </w:t>
      </w:r>
      <w:proofErr w:type="gramStart"/>
      <w:r w:rsidRPr="009226ED" w:rsidR="009226ED">
        <w:t>element</w:t>
      </w:r>
      <w:proofErr w:type="gramEnd"/>
    </w:p>
    <w:p w:rsidR="009226ED" w:rsidP="009226ED" w:rsidRDefault="003A0B31" w14:paraId="2C7F35DB" w14:textId="7C88EC58">
      <w:r>
        <w:t>We created a new function</w:t>
      </w:r>
      <w:r w:rsidR="00C025B4">
        <w:t xml:space="preserve"> </w:t>
      </w:r>
      <w:proofErr w:type="spellStart"/>
      <w:proofErr w:type="gramStart"/>
      <w:r w:rsidR="00C025B4">
        <w:t>Inser</w:t>
      </w:r>
      <w:r w:rsidR="007774BB">
        <w:t>t</w:t>
      </w:r>
      <w:r w:rsidR="00C025B4">
        <w:t>Element</w:t>
      </w:r>
      <w:proofErr w:type="spellEnd"/>
      <w:r w:rsidR="00C025B4">
        <w:t>(</w:t>
      </w:r>
      <w:proofErr w:type="gramEnd"/>
      <w:r w:rsidR="00C025B4">
        <w:t>)</w:t>
      </w:r>
      <w:r w:rsidR="007774BB">
        <w:t xml:space="preserve"> to insert </w:t>
      </w:r>
      <w:r w:rsidR="00994E8B">
        <w:t xml:space="preserve">element to a specific index. The function first </w:t>
      </w:r>
      <w:r w:rsidR="003B3915">
        <w:t xml:space="preserve">as for the insert index and the element the user wants to insert into the array. Then, it </w:t>
      </w:r>
      <w:r w:rsidR="00994E8B">
        <w:t>cop</w:t>
      </w:r>
      <w:r w:rsidR="003B3915">
        <w:t>ies</w:t>
      </w:r>
      <w:r w:rsidR="00994E8B">
        <w:t xml:space="preserve"> every </w:t>
      </w:r>
      <w:r w:rsidR="00374293">
        <w:t>element</w:t>
      </w:r>
      <w:r w:rsidR="00994E8B">
        <w:t xml:space="preserve"> after the insert index to a new array, changes the old </w:t>
      </w:r>
      <w:proofErr w:type="gramStart"/>
      <w:r w:rsidR="00994E8B">
        <w:t>array’s</w:t>
      </w:r>
      <w:proofErr w:type="gramEnd"/>
      <w:r w:rsidR="00994E8B">
        <w:t xml:space="preserve"> at the insert index</w:t>
      </w:r>
      <w:r w:rsidR="00374293">
        <w:t xml:space="preserve"> while keeping everything the same</w:t>
      </w:r>
      <w:r w:rsidR="00994E8B">
        <w:t xml:space="preserve">, and </w:t>
      </w:r>
      <w:r w:rsidR="002D234F">
        <w:t xml:space="preserve">iterates through the new array and </w:t>
      </w:r>
      <w:r w:rsidR="004D1E6F">
        <w:t>puts</w:t>
      </w:r>
      <w:r w:rsidR="002D234F">
        <w:t xml:space="preserve"> all the elements back to the original array</w:t>
      </w:r>
      <w:r w:rsidR="000D2421">
        <w:t xml:space="preserve"> after the index (Figure 8). The size is also </w:t>
      </w:r>
      <w:r w:rsidR="004D1E6F">
        <w:t>checked</w:t>
      </w:r>
      <w:r w:rsidR="00C66556">
        <w:t xml:space="preserve"> with the capacity to trigger the grow function just like the case in the </w:t>
      </w:r>
      <w:proofErr w:type="spellStart"/>
      <w:proofErr w:type="gramStart"/>
      <w:r w:rsidR="00C66556">
        <w:t>AddElement</w:t>
      </w:r>
      <w:proofErr w:type="spellEnd"/>
      <w:r w:rsidR="00C66556">
        <w:t>(</w:t>
      </w:r>
      <w:proofErr w:type="gramEnd"/>
      <w:r w:rsidR="00C66556">
        <w:t xml:space="preserve">) function. </w:t>
      </w:r>
      <w:r w:rsidR="004D1E6F">
        <w:t xml:space="preserve">The size is then </w:t>
      </w:r>
      <w:r w:rsidR="00CD2147">
        <w:t>increased</w:t>
      </w:r>
      <w:r w:rsidR="004D1E6F">
        <w:t xml:space="preserve"> by 1 at the end of the </w:t>
      </w:r>
      <w:r w:rsidR="00CD2147">
        <w:t>function.</w:t>
      </w:r>
    </w:p>
    <w:p w:rsidR="004F0971" w:rsidP="004F0971" w:rsidRDefault="00EC7538" w14:paraId="10A02F5E" w14:textId="2B02EA38">
      <w:pPr>
        <w:keepNext/>
        <w:jc w:val="center"/>
      </w:pPr>
      <w:r>
        <w:rPr>
          <w:noProof/>
        </w:rPr>
        <w:drawing>
          <wp:inline distT="0" distB="0" distL="0" distR="0" wp14:anchorId="217A2ACC" wp14:editId="141835CB">
            <wp:extent cx="5310554" cy="5284382"/>
            <wp:effectExtent l="0" t="0" r="4445" b="0"/>
            <wp:docPr id="1154799724" name="Picture 1154799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7856" cy="5291648"/>
                    </a:xfrm>
                    <a:prstGeom prst="rect">
                      <a:avLst/>
                    </a:prstGeom>
                    <a:noFill/>
                    <a:ln>
                      <a:noFill/>
                    </a:ln>
                  </pic:spPr>
                </pic:pic>
              </a:graphicData>
            </a:graphic>
          </wp:inline>
        </w:drawing>
      </w:r>
    </w:p>
    <w:p w:rsidR="00CD2147" w:rsidP="004F0971" w:rsidRDefault="004F0971" w14:paraId="0AEDD1E0" w14:textId="5278B1F9">
      <w:pPr>
        <w:pStyle w:val="Caption"/>
      </w:pPr>
      <w:r w:rsidRPr="004F0971">
        <w:rPr>
          <w:b/>
          <w:bCs/>
        </w:rPr>
        <w:t xml:space="preserve">Figure </w:t>
      </w:r>
      <w:r w:rsidRPr="004F0971">
        <w:rPr>
          <w:b/>
          <w:bCs/>
        </w:rPr>
        <w:fldChar w:fldCharType="begin"/>
      </w:r>
      <w:r w:rsidRPr="004F0971">
        <w:rPr>
          <w:b/>
          <w:bCs/>
        </w:rPr>
        <w:instrText xml:space="preserve"> SEQ Figure \* ARABIC </w:instrText>
      </w:r>
      <w:r w:rsidRPr="004F0971">
        <w:rPr>
          <w:b/>
          <w:bCs/>
        </w:rPr>
        <w:fldChar w:fldCharType="separate"/>
      </w:r>
      <w:r w:rsidR="00234359">
        <w:rPr>
          <w:b/>
          <w:bCs/>
          <w:noProof/>
        </w:rPr>
        <w:t>8</w:t>
      </w:r>
      <w:r w:rsidRPr="004F0971">
        <w:rPr>
          <w:b/>
          <w:bCs/>
        </w:rPr>
        <w:fldChar w:fldCharType="end"/>
      </w:r>
      <w:r>
        <w:t xml:space="preserve">: The </w:t>
      </w:r>
      <w:proofErr w:type="spellStart"/>
      <w:proofErr w:type="gramStart"/>
      <w:r>
        <w:t>InsertElement</w:t>
      </w:r>
      <w:proofErr w:type="spellEnd"/>
      <w:r>
        <w:t>(</w:t>
      </w:r>
      <w:proofErr w:type="gramEnd"/>
      <w:r>
        <w:t xml:space="preserve">) function takes the user specified index and element and inserted into the array while shifting every elements after by 1. Noted the </w:t>
      </w:r>
      <w:proofErr w:type="gramStart"/>
      <w:r>
        <w:t>Grow(</w:t>
      </w:r>
      <w:proofErr w:type="gramEnd"/>
      <w:r>
        <w:t xml:space="preserve">) function will be triggered if the capacity is full just like the </w:t>
      </w:r>
      <w:proofErr w:type="spellStart"/>
      <w:r>
        <w:t>AddElement</w:t>
      </w:r>
      <w:proofErr w:type="spellEnd"/>
      <w:r>
        <w:t>() function</w:t>
      </w:r>
    </w:p>
    <w:p w:rsidR="004F0971" w:rsidP="004F0971" w:rsidRDefault="004F0971" w14:paraId="41FC7218" w14:textId="72992A1E">
      <w:r>
        <w:t>We tested the function in the terminal, and we got the correct respond (Figure 9).</w:t>
      </w:r>
    </w:p>
    <w:p w:rsidR="00E82475" w:rsidP="00E82475" w:rsidRDefault="00E82475" w14:paraId="7662A17B" w14:textId="77777777">
      <w:pPr>
        <w:keepNext/>
        <w:jc w:val="center"/>
      </w:pPr>
      <w:r>
        <w:rPr>
          <w:noProof/>
        </w:rPr>
        <w:drawing>
          <wp:inline distT="0" distB="0" distL="0" distR="0" wp14:anchorId="43336125" wp14:editId="5F7B534E">
            <wp:extent cx="5584874" cy="3251876"/>
            <wp:effectExtent l="0" t="0" r="0" b="5715"/>
            <wp:docPr id="1902832214" name="Picture 1902832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7670" cy="3253504"/>
                    </a:xfrm>
                    <a:prstGeom prst="rect">
                      <a:avLst/>
                    </a:prstGeom>
                    <a:noFill/>
                    <a:ln>
                      <a:noFill/>
                    </a:ln>
                  </pic:spPr>
                </pic:pic>
              </a:graphicData>
            </a:graphic>
          </wp:inline>
        </w:drawing>
      </w:r>
    </w:p>
    <w:p w:rsidR="004F0971" w:rsidP="00E82475" w:rsidRDefault="00E82475" w14:paraId="166F4AB0" w14:textId="23E14230">
      <w:pPr>
        <w:pStyle w:val="Caption"/>
      </w:pPr>
      <w:r w:rsidRPr="00E82475">
        <w:rPr>
          <w:b/>
          <w:bCs/>
        </w:rPr>
        <w:t xml:space="preserve">Figure </w:t>
      </w:r>
      <w:r w:rsidRPr="00E82475">
        <w:rPr>
          <w:b/>
          <w:bCs/>
        </w:rPr>
        <w:fldChar w:fldCharType="begin"/>
      </w:r>
      <w:r w:rsidRPr="00E82475">
        <w:rPr>
          <w:b/>
          <w:bCs/>
        </w:rPr>
        <w:instrText xml:space="preserve"> SEQ Figure \* ARABIC </w:instrText>
      </w:r>
      <w:r w:rsidRPr="00E82475">
        <w:rPr>
          <w:b/>
          <w:bCs/>
        </w:rPr>
        <w:fldChar w:fldCharType="separate"/>
      </w:r>
      <w:r w:rsidR="00234359">
        <w:rPr>
          <w:b/>
          <w:bCs/>
          <w:noProof/>
        </w:rPr>
        <w:t>9</w:t>
      </w:r>
      <w:r w:rsidRPr="00E82475">
        <w:rPr>
          <w:b/>
          <w:bCs/>
        </w:rPr>
        <w:fldChar w:fldCharType="end"/>
      </w:r>
      <w:r>
        <w:t xml:space="preserve">: The </w:t>
      </w:r>
      <w:proofErr w:type="spellStart"/>
      <w:proofErr w:type="gramStart"/>
      <w:r>
        <w:t>InsertElement</w:t>
      </w:r>
      <w:proofErr w:type="spellEnd"/>
      <w:r>
        <w:t>(</w:t>
      </w:r>
      <w:proofErr w:type="gramEnd"/>
      <w:r>
        <w:t>) function correctly triggers the Grow() function and insert the element to the correct index.</w:t>
      </w:r>
    </w:p>
    <w:p w:rsidR="00EC7538" w:rsidP="004F0971" w:rsidRDefault="00EC7538" w14:paraId="19842E56" w14:textId="725A4EE0">
      <w:r>
        <w:t>We also input an index outside the size of the array, it shows the correct error message (Figure 10).</w:t>
      </w:r>
    </w:p>
    <w:p w:rsidR="002867BE" w:rsidP="002867BE" w:rsidRDefault="002867BE" w14:paraId="366676CD" w14:textId="77777777">
      <w:pPr>
        <w:keepNext/>
        <w:jc w:val="center"/>
      </w:pPr>
      <w:r>
        <w:rPr>
          <w:noProof/>
        </w:rPr>
        <w:drawing>
          <wp:inline distT="0" distB="0" distL="0" distR="0" wp14:anchorId="03DD164E" wp14:editId="0C428F36">
            <wp:extent cx="5532708" cy="3221502"/>
            <wp:effectExtent l="0" t="0" r="0" b="0"/>
            <wp:docPr id="1894281552" name="Picture 189428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0171" cy="3225847"/>
                    </a:xfrm>
                    <a:prstGeom prst="rect">
                      <a:avLst/>
                    </a:prstGeom>
                    <a:noFill/>
                    <a:ln>
                      <a:noFill/>
                    </a:ln>
                  </pic:spPr>
                </pic:pic>
              </a:graphicData>
            </a:graphic>
          </wp:inline>
        </w:drawing>
      </w:r>
    </w:p>
    <w:p w:rsidR="002867BE" w:rsidP="002867BE" w:rsidRDefault="002867BE" w14:paraId="69354A7C" w14:textId="206D1BB4">
      <w:pPr>
        <w:pStyle w:val="Caption"/>
      </w:pPr>
      <w:r w:rsidRPr="002867BE">
        <w:rPr>
          <w:b/>
          <w:bCs/>
        </w:rPr>
        <w:t xml:space="preserve">Figure </w:t>
      </w:r>
      <w:r w:rsidRPr="002867BE">
        <w:rPr>
          <w:b/>
          <w:bCs/>
        </w:rPr>
        <w:fldChar w:fldCharType="begin"/>
      </w:r>
      <w:r w:rsidRPr="002867BE">
        <w:rPr>
          <w:b/>
          <w:bCs/>
        </w:rPr>
        <w:instrText xml:space="preserve"> SEQ Figure \* ARABIC </w:instrText>
      </w:r>
      <w:r w:rsidRPr="002867BE">
        <w:rPr>
          <w:b/>
          <w:bCs/>
        </w:rPr>
        <w:fldChar w:fldCharType="separate"/>
      </w:r>
      <w:r w:rsidR="00234359">
        <w:rPr>
          <w:b/>
          <w:bCs/>
          <w:noProof/>
        </w:rPr>
        <w:t>10</w:t>
      </w:r>
      <w:r w:rsidRPr="002867BE">
        <w:rPr>
          <w:b/>
          <w:bCs/>
        </w:rPr>
        <w:fldChar w:fldCharType="end"/>
      </w:r>
      <w:r>
        <w:t>: The insert index is 80, which is outside the size of the array and an "Invalid input" message is displayed instead.</w:t>
      </w:r>
    </w:p>
    <w:p w:rsidR="001D2FB9" w:rsidP="001D2FB9" w:rsidRDefault="001D2FB9" w14:paraId="4C8437ED" w14:textId="65709A48">
      <w:pPr>
        <w:pStyle w:val="Heading2"/>
      </w:pPr>
      <w:r>
        <w:t xml:space="preserve">Part 5: </w:t>
      </w:r>
      <w:r w:rsidRPr="005377A5" w:rsidR="005377A5">
        <w:t xml:space="preserve">Shrinking the </w:t>
      </w:r>
      <w:proofErr w:type="gramStart"/>
      <w:r w:rsidRPr="005377A5" w:rsidR="005377A5">
        <w:t>vector</w:t>
      </w:r>
      <w:proofErr w:type="gramEnd"/>
    </w:p>
    <w:p w:rsidRPr="004F0971" w:rsidR="00EC7538" w:rsidP="004F0971" w:rsidRDefault="005377A5" w14:paraId="087EA835" w14:textId="302E7593">
      <w:r>
        <w:t xml:space="preserve">At last, we created the </w:t>
      </w:r>
      <w:proofErr w:type="gramStart"/>
      <w:r w:rsidR="000469BC">
        <w:t>Shrink(</w:t>
      </w:r>
      <w:proofErr w:type="gramEnd"/>
      <w:r w:rsidR="000469BC">
        <w:t xml:space="preserve">) function that shrinks the size of the array when </w:t>
      </w:r>
      <w:r w:rsidR="00607676">
        <w:t xml:space="preserve">the user </w:t>
      </w:r>
      <w:proofErr w:type="gramStart"/>
      <w:r w:rsidR="00607676">
        <w:t>delete</w:t>
      </w:r>
      <w:proofErr w:type="gramEnd"/>
      <w:r w:rsidR="00607676">
        <w:t xml:space="preserve"> </w:t>
      </w:r>
      <w:r w:rsidR="009431C1">
        <w:t xml:space="preserve">element to 30% of the capacity of the array. The </w:t>
      </w:r>
      <w:proofErr w:type="gramStart"/>
      <w:r w:rsidR="009431C1">
        <w:t>Shrink(</w:t>
      </w:r>
      <w:proofErr w:type="gramEnd"/>
      <w:r w:rsidR="009431C1">
        <w:t xml:space="preserve">) function works exactly like the Grow() function expect, the </w:t>
      </w:r>
      <w:r w:rsidR="005B4DCE">
        <w:t>“</w:t>
      </w:r>
      <w:proofErr w:type="spellStart"/>
      <w:r w:rsidR="005B4DCE">
        <w:t>nv</w:t>
      </w:r>
      <w:proofErr w:type="spellEnd"/>
      <w:r w:rsidR="005B4DCE">
        <w:t>” has a capacity of half of the original array than double</w:t>
      </w:r>
      <w:r w:rsidR="00CE30DB">
        <w:t xml:space="preserve"> (Figure 11)</w:t>
      </w:r>
      <w:r w:rsidR="005B4DCE">
        <w:t xml:space="preserve">. </w:t>
      </w:r>
    </w:p>
    <w:p w:rsidR="00CE30DB" w:rsidP="00CE30DB" w:rsidRDefault="00CE30DB" w14:paraId="501DEDAF" w14:textId="77777777">
      <w:pPr>
        <w:keepNext/>
        <w:jc w:val="center"/>
      </w:pPr>
      <w:r>
        <w:rPr>
          <w:noProof/>
        </w:rPr>
        <w:drawing>
          <wp:inline distT="0" distB="0" distL="0" distR="0" wp14:anchorId="483AE0CD" wp14:editId="2B43F6F4">
            <wp:extent cx="5500468" cy="2476358"/>
            <wp:effectExtent l="0" t="0" r="5080" b="635"/>
            <wp:docPr id="2046998685" name="Picture 2046998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8988" cy="2480194"/>
                    </a:xfrm>
                    <a:prstGeom prst="rect">
                      <a:avLst/>
                    </a:prstGeom>
                    <a:noFill/>
                    <a:ln>
                      <a:noFill/>
                    </a:ln>
                  </pic:spPr>
                </pic:pic>
              </a:graphicData>
            </a:graphic>
          </wp:inline>
        </w:drawing>
      </w:r>
    </w:p>
    <w:p w:rsidR="009226ED" w:rsidP="00CE30DB" w:rsidRDefault="00CE30DB" w14:paraId="740D0983" w14:textId="1FBB004D">
      <w:pPr>
        <w:pStyle w:val="Caption"/>
      </w:pPr>
      <w:r w:rsidRPr="00A42161">
        <w:rPr>
          <w:b/>
          <w:bCs/>
        </w:rPr>
        <w:t xml:space="preserve">Figure </w:t>
      </w:r>
      <w:r w:rsidRPr="00A42161">
        <w:rPr>
          <w:b/>
          <w:bCs/>
        </w:rPr>
        <w:fldChar w:fldCharType="begin"/>
      </w:r>
      <w:r w:rsidRPr="00A42161">
        <w:rPr>
          <w:b/>
          <w:bCs/>
        </w:rPr>
        <w:instrText xml:space="preserve"> SEQ Figure \* ARABIC </w:instrText>
      </w:r>
      <w:r w:rsidRPr="00A42161">
        <w:rPr>
          <w:b/>
          <w:bCs/>
        </w:rPr>
        <w:fldChar w:fldCharType="separate"/>
      </w:r>
      <w:r w:rsidR="00234359">
        <w:rPr>
          <w:b/>
          <w:bCs/>
          <w:noProof/>
        </w:rPr>
        <w:t>11</w:t>
      </w:r>
      <w:r w:rsidRPr="00A42161">
        <w:rPr>
          <w:b/>
          <w:bCs/>
        </w:rPr>
        <w:fldChar w:fldCharType="end"/>
      </w:r>
      <w:r>
        <w:t xml:space="preserve">: The </w:t>
      </w:r>
      <w:proofErr w:type="gramStart"/>
      <w:r>
        <w:t>Shrink(</w:t>
      </w:r>
      <w:proofErr w:type="gramEnd"/>
      <w:r>
        <w:t>) function works exactly like the Grow() function. Instead of doubling the capacity, the capacity is halfway.</w:t>
      </w:r>
    </w:p>
    <w:p w:rsidR="00B00DC1" w:rsidP="009226ED" w:rsidRDefault="00CE30DB" w14:paraId="2B294772" w14:textId="4C470097">
      <w:r>
        <w:t xml:space="preserve">We also modified the </w:t>
      </w:r>
      <w:proofErr w:type="spellStart"/>
      <w:proofErr w:type="gramStart"/>
      <w:r>
        <w:t>RemoveElement</w:t>
      </w:r>
      <w:proofErr w:type="spellEnd"/>
      <w:r>
        <w:t>(</w:t>
      </w:r>
      <w:proofErr w:type="gramEnd"/>
      <w:r>
        <w:t xml:space="preserve">) function to incorporate the Shrink() function (Figure 12). The </w:t>
      </w:r>
      <w:proofErr w:type="gramStart"/>
      <w:r>
        <w:t>Shink(</w:t>
      </w:r>
      <w:proofErr w:type="gramEnd"/>
      <w:r>
        <w:t xml:space="preserve">) function is called every </w:t>
      </w:r>
      <w:r w:rsidR="00CB2CE8">
        <w:t>time</w:t>
      </w:r>
      <w:r>
        <w:t xml:space="preserve"> the size is less or equal to </w:t>
      </w:r>
      <w:proofErr w:type="gramStart"/>
      <w:r>
        <w:t>the 30</w:t>
      </w:r>
      <w:proofErr w:type="gramEnd"/>
      <w:r>
        <w:t>% of the capacity.</w:t>
      </w:r>
    </w:p>
    <w:p w:rsidR="004C3DD3" w:rsidP="004C3DD3" w:rsidRDefault="004C3DD3" w14:paraId="164C450F" w14:textId="77777777">
      <w:pPr>
        <w:keepNext/>
        <w:jc w:val="center"/>
      </w:pPr>
      <w:r>
        <w:rPr>
          <w:noProof/>
        </w:rPr>
        <w:drawing>
          <wp:inline distT="0" distB="0" distL="0" distR="0" wp14:anchorId="6DBD08E5" wp14:editId="0DC57170">
            <wp:extent cx="5381795" cy="2623625"/>
            <wp:effectExtent l="0" t="0" r="0" b="5715"/>
            <wp:docPr id="979929732" name="Picture 979929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r="14693"/>
                    <a:stretch/>
                  </pic:blipFill>
                  <pic:spPr bwMode="auto">
                    <a:xfrm>
                      <a:off x="0" y="0"/>
                      <a:ext cx="5393992" cy="2629571"/>
                    </a:xfrm>
                    <a:prstGeom prst="rect">
                      <a:avLst/>
                    </a:prstGeom>
                    <a:noFill/>
                    <a:ln>
                      <a:noFill/>
                    </a:ln>
                    <a:extLst>
                      <a:ext uri="{53640926-AAD7-44D8-BBD7-CCE9431645EC}">
                        <a14:shadowObscured xmlns:a14="http://schemas.microsoft.com/office/drawing/2010/main"/>
                      </a:ext>
                    </a:extLst>
                  </pic:spPr>
                </pic:pic>
              </a:graphicData>
            </a:graphic>
          </wp:inline>
        </w:drawing>
      </w:r>
    </w:p>
    <w:p w:rsidR="00CB2CE8" w:rsidP="004C3DD3" w:rsidRDefault="004C3DD3" w14:paraId="7A6E86E9" w14:textId="766DA4ED">
      <w:pPr>
        <w:pStyle w:val="Caption"/>
      </w:pPr>
      <w:r w:rsidRPr="004C3DD3">
        <w:rPr>
          <w:b/>
          <w:bCs/>
        </w:rPr>
        <w:t xml:space="preserve">Figure </w:t>
      </w:r>
      <w:r w:rsidRPr="004C3DD3">
        <w:rPr>
          <w:b/>
          <w:bCs/>
        </w:rPr>
        <w:fldChar w:fldCharType="begin"/>
      </w:r>
      <w:r w:rsidRPr="004C3DD3">
        <w:rPr>
          <w:b/>
          <w:bCs/>
        </w:rPr>
        <w:instrText xml:space="preserve"> SEQ Figure \* ARABIC </w:instrText>
      </w:r>
      <w:r w:rsidRPr="004C3DD3">
        <w:rPr>
          <w:b/>
          <w:bCs/>
        </w:rPr>
        <w:fldChar w:fldCharType="separate"/>
      </w:r>
      <w:r w:rsidR="00234359">
        <w:rPr>
          <w:b/>
          <w:bCs/>
          <w:noProof/>
        </w:rPr>
        <w:t>12</w:t>
      </w:r>
      <w:r w:rsidRPr="004C3DD3">
        <w:rPr>
          <w:b/>
          <w:bCs/>
        </w:rPr>
        <w:fldChar w:fldCharType="end"/>
      </w:r>
      <w:r>
        <w:t xml:space="preserve">: The updated </w:t>
      </w:r>
      <w:proofErr w:type="spellStart"/>
      <w:proofErr w:type="gramStart"/>
      <w:r>
        <w:t>RemoveElement</w:t>
      </w:r>
      <w:proofErr w:type="spellEnd"/>
      <w:r>
        <w:t>(</w:t>
      </w:r>
      <w:proofErr w:type="gramEnd"/>
      <w:r>
        <w:t>) function triggers the Shrink() function when the size is too small.</w:t>
      </w:r>
    </w:p>
    <w:p w:rsidR="00CB2CE8" w:rsidP="009226ED" w:rsidRDefault="00CB2CE8" w14:paraId="49AB00AA" w14:textId="174BA3A0">
      <w:r>
        <w:t xml:space="preserve">We tested the </w:t>
      </w:r>
      <w:r w:rsidR="00A42161">
        <w:t xml:space="preserve">new </w:t>
      </w:r>
      <w:proofErr w:type="gramStart"/>
      <w:r w:rsidR="00A42161">
        <w:t>Shrink(</w:t>
      </w:r>
      <w:proofErr w:type="gramEnd"/>
      <w:r w:rsidR="00A42161">
        <w:t xml:space="preserve">) function with the </w:t>
      </w:r>
      <w:proofErr w:type="spellStart"/>
      <w:r w:rsidR="00A42161">
        <w:t>RemoveElement</w:t>
      </w:r>
      <w:proofErr w:type="spellEnd"/>
      <w:r w:rsidR="00A42161">
        <w:t>() function and it outputs the correct debug information (Figure 13).</w:t>
      </w:r>
    </w:p>
    <w:p w:rsidR="00234359" w:rsidP="00234359" w:rsidRDefault="00B9351C" w14:paraId="59B86646" w14:textId="77777777">
      <w:pPr>
        <w:keepNext/>
        <w:jc w:val="center"/>
      </w:pPr>
      <w:r>
        <w:rPr>
          <w:noProof/>
        </w:rPr>
        <w:drawing>
          <wp:inline distT="0" distB="0" distL="0" distR="0" wp14:anchorId="7418445F" wp14:editId="2CF7954D">
            <wp:extent cx="5943600" cy="3453765"/>
            <wp:effectExtent l="0" t="0" r="0" b="0"/>
            <wp:docPr id="25351365" name="Picture 2535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53765"/>
                    </a:xfrm>
                    <a:prstGeom prst="rect">
                      <a:avLst/>
                    </a:prstGeom>
                    <a:noFill/>
                    <a:ln>
                      <a:noFill/>
                    </a:ln>
                  </pic:spPr>
                </pic:pic>
              </a:graphicData>
            </a:graphic>
          </wp:inline>
        </w:drawing>
      </w:r>
    </w:p>
    <w:p w:rsidR="00CE30DB" w:rsidP="00234359" w:rsidRDefault="00234359" w14:paraId="5A479BE4" w14:textId="5F108F65">
      <w:pPr>
        <w:pStyle w:val="Caption"/>
      </w:pPr>
      <w:r w:rsidRPr="00234359">
        <w:rPr>
          <w:b/>
          <w:bCs/>
        </w:rPr>
        <w:t xml:space="preserve">Figure </w:t>
      </w:r>
      <w:r w:rsidRPr="00234359">
        <w:rPr>
          <w:b/>
          <w:bCs/>
        </w:rPr>
        <w:fldChar w:fldCharType="begin"/>
      </w:r>
      <w:r w:rsidRPr="00234359">
        <w:rPr>
          <w:b/>
          <w:bCs/>
        </w:rPr>
        <w:instrText xml:space="preserve"> SEQ Figure \* ARABIC </w:instrText>
      </w:r>
      <w:r w:rsidRPr="00234359">
        <w:rPr>
          <w:b/>
          <w:bCs/>
        </w:rPr>
        <w:fldChar w:fldCharType="separate"/>
      </w:r>
      <w:r w:rsidRPr="00234359">
        <w:rPr>
          <w:b/>
          <w:bCs/>
          <w:noProof/>
        </w:rPr>
        <w:t>13</w:t>
      </w:r>
      <w:r w:rsidRPr="00234359">
        <w:rPr>
          <w:b/>
          <w:bCs/>
        </w:rPr>
        <w:fldChar w:fldCharType="end"/>
      </w:r>
      <w:r>
        <w:t xml:space="preserve">: The terminal output of the </w:t>
      </w:r>
      <w:proofErr w:type="gramStart"/>
      <w:r>
        <w:t>Shrink(</w:t>
      </w:r>
      <w:proofErr w:type="gramEnd"/>
      <w:r>
        <w:t>) function triggers correctly. The program reduces the size of the array when it is too small.</w:t>
      </w:r>
    </w:p>
    <w:p w:rsidRPr="009226ED" w:rsidR="00234359" w:rsidP="00234359" w:rsidRDefault="00234359" w14:paraId="74BFC4D3" w14:textId="77777777"/>
    <w:p w:rsidR="5081F23E" w:rsidP="50785D0A" w:rsidRDefault="5081F23E" w14:paraId="7B8C2993" w14:textId="6101D02F">
      <w:pPr>
        <w:pStyle w:val="BodyText"/>
      </w:pPr>
      <w:r w:rsidRPr="54D95ADE">
        <w:rPr>
          <w:b/>
          <w:bCs/>
        </w:rPr>
        <w:t>Analysis</w:t>
      </w:r>
    </w:p>
    <w:p w:rsidR="00B943DD" w:rsidP="54D95ADE" w:rsidRDefault="00B943DD" w14:paraId="1AFDAD44" w14:textId="01C28A4F">
      <w:pPr>
        <w:pStyle w:val="BodyText"/>
        <w:spacing w:line="259" w:lineRule="auto"/>
      </w:pPr>
      <w:r w:rsidR="65AD6E3E">
        <w:rPr/>
        <w:t>In this lab we programmed a dynamic array (vector) in C. We created functions that allow you to list contents,</w:t>
      </w:r>
      <w:r w:rsidR="42B7B11B">
        <w:rPr/>
        <w:t xml:space="preserve"> add elements, remove elements, and manage memory. </w:t>
      </w:r>
      <w:r w:rsidR="20BD0BFE">
        <w:rPr/>
        <w:t xml:space="preserve">The array is initialized </w:t>
      </w:r>
      <w:r w:rsidR="20BD0BFE">
        <w:rPr/>
        <w:t>anf</w:t>
      </w:r>
      <w:r w:rsidR="20BD0BFE">
        <w:rPr/>
        <w:t xml:space="preserve"> the memory </w:t>
      </w:r>
      <w:r w:rsidR="20BD0BFE">
        <w:rPr/>
        <w:t>allocated</w:t>
      </w:r>
      <w:r w:rsidR="20BD0BFE">
        <w:rPr/>
        <w:t xml:space="preserve"> before manipulating elements. </w:t>
      </w:r>
      <w:r w:rsidR="42B7B11B">
        <w:rPr/>
        <w:t xml:space="preserve">The functions that </w:t>
      </w:r>
      <w:r w:rsidR="4D0E8E55">
        <w:rPr/>
        <w:t>pertained</w:t>
      </w:r>
      <w:r w:rsidR="42B7B11B">
        <w:rPr/>
        <w:t xml:space="preserve"> to memory allocation were a function to </w:t>
      </w:r>
      <w:r w:rsidR="68D550CB">
        <w:rPr/>
        <w:t>double the size of the list when trying to append a</w:t>
      </w:r>
      <w:r w:rsidR="6F3BE72F">
        <w:rPr/>
        <w:t>n element to a full list</w:t>
      </w:r>
      <w:r w:rsidR="374A5ED2">
        <w:rPr/>
        <w:t xml:space="preserve"> and a function that would shrink the array if below 30% capacity to save space. Concepts such as computational </w:t>
      </w:r>
      <w:r w:rsidR="6FB140E0">
        <w:rPr/>
        <w:t>efficiency</w:t>
      </w:r>
      <w:r w:rsidR="3E8C4D66">
        <w:rPr/>
        <w:t xml:space="preserve"> were considered, for example, the reason space is doubled every time the array is full is because to increase capacity by one every single rendition would be horribly </w:t>
      </w:r>
      <w:r w:rsidR="310CFB06">
        <w:rPr/>
        <w:t>inefficient</w:t>
      </w:r>
      <w:r w:rsidR="3E8C4D66">
        <w:rPr/>
        <w:t xml:space="preserve"> since copying and </w:t>
      </w:r>
      <w:r w:rsidR="3E8C4D66">
        <w:rPr/>
        <w:t>relocating</w:t>
      </w:r>
      <w:r w:rsidR="3E8C4D66">
        <w:rPr/>
        <w:t xml:space="preserve"> the values takes a </w:t>
      </w:r>
      <w:r w:rsidR="57E6BD3A">
        <w:rPr/>
        <w:t>relatively</w:t>
      </w:r>
      <w:r w:rsidR="4DFA63C2">
        <w:rPr/>
        <w:t xml:space="preserve"> long</w:t>
      </w:r>
      <w:r w:rsidR="4DFA63C2">
        <w:rPr/>
        <w:t xml:space="preserve"> time.</w:t>
      </w:r>
      <w:r w:rsidR="62B37046">
        <w:rPr/>
        <w:t xml:space="preserve"> Malloc was used to </w:t>
      </w:r>
      <w:r w:rsidR="62B37046">
        <w:rPr/>
        <w:t>allocate</w:t>
      </w:r>
      <w:r w:rsidR="62B37046">
        <w:rPr/>
        <w:t xml:space="preserve"> memory for the array since it </w:t>
      </w:r>
      <w:r w:rsidR="3804FF8A">
        <w:rPr/>
        <w:t>changes</w:t>
      </w:r>
      <w:r w:rsidR="62B37046">
        <w:rPr/>
        <w:t xml:space="preserve"> during runtime ver</w:t>
      </w:r>
      <w:r w:rsidR="3F5570B7">
        <w:rPr/>
        <w:t>sus when compiled.</w:t>
      </w:r>
    </w:p>
    <w:p w:rsidR="00234359" w:rsidP="54D95ADE" w:rsidRDefault="00234359" w14:paraId="2F0CAF1E" w14:textId="77777777">
      <w:pPr>
        <w:pStyle w:val="BodyText"/>
        <w:spacing w:line="259" w:lineRule="auto"/>
      </w:pPr>
    </w:p>
    <w:p w:rsidR="1D18FBAD" w:rsidP="0036237B" w:rsidRDefault="00497A53" w14:paraId="30AFFF39" w14:textId="3229D28F">
      <w:pPr>
        <w:pStyle w:val="Heading1"/>
      </w:pPr>
      <w:r>
        <w:t>Conclusion</w:t>
      </w:r>
      <w:r w:rsidR="0036237B">
        <w:t xml:space="preserve"> </w:t>
      </w:r>
    </w:p>
    <w:p w:rsidR="0036237B" w:rsidP="03AEC2CC" w:rsidRDefault="0036237B" w14:paraId="176F0003" w14:textId="51FA4043">
      <w:pPr>
        <w:pStyle w:val="BodyText"/>
        <w:spacing w:line="259" w:lineRule="auto"/>
      </w:pPr>
      <w:r w:rsidR="0A03541B">
        <w:rPr/>
        <w:t xml:space="preserve">This lab gave us a deeper understanding of how memory allocation works using vectors in C++ by writing a primitive library ourselves. We </w:t>
      </w:r>
      <w:r w:rsidR="58CF1E07">
        <w:rPr/>
        <w:t xml:space="preserve">managed memory by programming functions </w:t>
      </w:r>
      <w:r w:rsidR="4AE04C13">
        <w:rPr/>
        <w:t xml:space="preserve">to </w:t>
      </w:r>
      <w:r w:rsidR="4AE04C13">
        <w:rPr/>
        <w:t>allocate</w:t>
      </w:r>
      <w:r w:rsidR="4AE04C13">
        <w:rPr/>
        <w:t xml:space="preserve"> more memory or to free up space when available.</w:t>
      </w:r>
      <w:r w:rsidR="30C84DE5">
        <w:rPr/>
        <w:t xml:space="preserve"> We were introduced to the concept of the stack and the heap, how variables initialized in the stack are temporary and </w:t>
      </w:r>
      <w:r w:rsidR="09278A95">
        <w:rPr/>
        <w:t>to</w:t>
      </w:r>
      <w:r w:rsidR="30C84DE5">
        <w:rPr/>
        <w:t xml:space="preserve"> s</w:t>
      </w:r>
      <w:r w:rsidR="26079CDA">
        <w:rPr/>
        <w:t xml:space="preserve">tore </w:t>
      </w:r>
      <w:r w:rsidR="30C84DE5">
        <w:rPr/>
        <w:t>their values past the function is to use ‘new’ or in the case of this lab ‘malloc</w:t>
      </w:r>
      <w:r w:rsidR="30C84DE5">
        <w:rPr/>
        <w:t>’</w:t>
      </w:r>
      <w:r w:rsidR="7A0C87DA">
        <w:rPr/>
        <w:t>.</w:t>
      </w:r>
      <w:r w:rsidR="4AE04C13">
        <w:rPr/>
        <w:t xml:space="preserve"> </w:t>
      </w:r>
      <w:r w:rsidR="085E6744">
        <w:rPr/>
        <w:t>Overall,</w:t>
      </w:r>
      <w:r w:rsidR="4AE04C13">
        <w:rPr/>
        <w:t xml:space="preserve"> the lab furthered our understanding of </w:t>
      </w:r>
      <w:r w:rsidR="1BB41956">
        <w:rPr/>
        <w:t>the hardware/software interaction and the process of compilation</w:t>
      </w:r>
      <w:r w:rsidR="47B65E27">
        <w:rPr/>
        <w:t>.</w:t>
      </w:r>
    </w:p>
    <w:p w:rsidRPr="00A92C30" w:rsidR="54D95ADE" w:rsidP="00A92C30" w:rsidRDefault="54D95ADE" w14:paraId="261F648E" w14:textId="37336664">
      <w:pPr>
        <w:rPr>
          <w:rFonts w:eastAsia="Times New Roman"/>
          <w:color w:val="000000" w:themeColor="text1"/>
          <w:szCs w:val="24"/>
        </w:rPr>
      </w:pPr>
    </w:p>
    <w:sectPr w:rsidRPr="00A92C30" w:rsidR="54D95ADE" w:rsidSect="00616601">
      <w:headerReference w:type="default" r:id="rId24"/>
      <w:footerReference w:type="default" r:id="rId2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A13BB" w:rsidP="00ED2DB5" w:rsidRDefault="00CA13BB" w14:paraId="55E508D3" w14:textId="77777777">
      <w:pPr>
        <w:spacing w:after="0"/>
      </w:pPr>
      <w:r>
        <w:separator/>
      </w:r>
    </w:p>
  </w:endnote>
  <w:endnote w:type="continuationSeparator" w:id="0">
    <w:p w:rsidR="00CA13BB" w:rsidP="00ED2DB5" w:rsidRDefault="00CA13BB" w14:paraId="15C0FD34" w14:textId="77777777">
      <w:pPr>
        <w:spacing w:after="0"/>
      </w:pPr>
      <w:r>
        <w:continuationSeparator/>
      </w:r>
    </w:p>
  </w:endnote>
  <w:endnote w:type="continuationNotice" w:id="1">
    <w:p w:rsidR="00CA13BB" w:rsidRDefault="00CA13BB" w14:paraId="518170F0"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CS C 10">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7CAF" w:rsidP="004D3BF5" w:rsidRDefault="00D87CAF" w14:paraId="3D3D22A9" w14:textId="77777777">
    <w:pPr>
      <w:pStyle w:val="Footer"/>
      <w:pBdr>
        <w:top w:val="single" w:color="auto" w:sz="4" w:space="1"/>
      </w:pBdr>
      <w:jc w:val="center"/>
    </w:pPr>
    <w:r>
      <w:fldChar w:fldCharType="begin"/>
    </w:r>
    <w:r>
      <w:instrText xml:space="preserve"> PAGE   \* MERGEFORMAT </w:instrText>
    </w:r>
    <w:r>
      <w:fldChar w:fldCharType="separate"/>
    </w:r>
    <w:r w:rsidR="006A1893">
      <w:rPr>
        <w:noProof/>
      </w:rPr>
      <w:t>1</w:t>
    </w:r>
    <w:r>
      <w:rPr>
        <w:noProof/>
      </w:rPr>
      <w:fldChar w:fldCharType="end"/>
    </w:r>
  </w:p>
  <w:p w:rsidR="00D87CAF" w:rsidRDefault="00D87CAF" w14:paraId="34CE0A4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A13BB" w:rsidP="00ED2DB5" w:rsidRDefault="00CA13BB" w14:paraId="02269B70" w14:textId="77777777">
      <w:pPr>
        <w:spacing w:after="0"/>
      </w:pPr>
      <w:r>
        <w:separator/>
      </w:r>
    </w:p>
  </w:footnote>
  <w:footnote w:type="continuationSeparator" w:id="0">
    <w:p w:rsidR="00CA13BB" w:rsidP="00ED2DB5" w:rsidRDefault="00CA13BB" w14:paraId="292C903D" w14:textId="77777777">
      <w:pPr>
        <w:spacing w:after="0"/>
      </w:pPr>
      <w:r>
        <w:continuationSeparator/>
      </w:r>
    </w:p>
  </w:footnote>
  <w:footnote w:type="continuationNotice" w:id="1">
    <w:p w:rsidR="00CA13BB" w:rsidRDefault="00CA13BB" w14:paraId="5CE64BE2"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87CAF" w:rsidRDefault="00D87CAF" w14:paraId="6D98A12B" w14:textId="77777777">
    <w:pPr>
      <w:pStyle w:val="Heade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4674"/>
      <w:gridCol w:w="4676"/>
    </w:tblGrid>
    <w:tr w:rsidR="00D87CAF" w:rsidTr="35FDA848" w14:paraId="39FA245D" w14:textId="77777777">
      <w:tc>
        <w:tcPr>
          <w:tcW w:w="4788" w:type="dxa"/>
        </w:tcPr>
        <w:p w:rsidR="00D87CAF" w:rsidP="00804027" w:rsidRDefault="005F7E02" w14:paraId="699FE40A" w14:textId="5E909F54">
          <w:pPr>
            <w:pStyle w:val="Header"/>
          </w:pPr>
          <w:r w:rsidRPr="005F7E02">
            <w:t>Zhenming Yang, Connor</w:t>
          </w:r>
          <w:r>
            <w:t xml:space="preserve"> </w:t>
          </w:r>
          <w:r w:rsidRPr="005F7E02">
            <w:t>McEleney</w:t>
          </w:r>
          <w:r w:rsidR="00BC7F3B">
            <w:t xml:space="preserve"> </w:t>
          </w:r>
          <w:r w:rsidR="00D87CAF">
            <w:t>EECE2160</w:t>
          </w:r>
        </w:p>
      </w:tc>
      <w:tc>
        <w:tcPr>
          <w:tcW w:w="4788" w:type="dxa"/>
        </w:tcPr>
        <w:p w:rsidR="00D87CAF" w:rsidP="0061359F" w:rsidRDefault="00D87CAF" w14:paraId="2ABB4CB1" w14:textId="77777777">
          <w:pPr>
            <w:pStyle w:val="Header"/>
            <w:jc w:val="right"/>
          </w:pPr>
          <w:r>
            <w:t>Embedded Design: Enabling Robotics</w:t>
          </w:r>
        </w:p>
        <w:p w:rsidR="00D87CAF" w:rsidP="0061359F" w:rsidRDefault="345F4332" w14:paraId="30544B6A" w14:textId="1EEE294C">
          <w:pPr>
            <w:pStyle w:val="Header"/>
            <w:jc w:val="right"/>
          </w:pPr>
          <w:r>
            <w:t xml:space="preserve">Lab Assignment </w:t>
          </w:r>
          <w:r w:rsidR="00C313EC">
            <w:t>7</w:t>
          </w:r>
        </w:p>
      </w:tc>
    </w:tr>
  </w:tbl>
  <w:p w:rsidR="00D87CAF" w:rsidRDefault="00D87CAF" w14:paraId="2946DB82"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aumZVSoNLcoU1i" int2:id="7xNM2V4v">
      <int2:state int2:value="Rejected" int2:type="AugLoop_Text_Critique"/>
    </int2:textHash>
    <int2:textHash int2:hashCode="8mtj1ijJtWecVO" int2:id="AHdqtJOm">
      <int2:state int2:value="Rejected" int2:type="AugLoop_Text_Critique"/>
    </int2:textHash>
    <int2:textHash int2:hashCode="Tcc3QblHMWhET6" int2:id="htbGkFs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F2666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8328F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E6F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D4A4E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A41D1C"/>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F3E2D5E4"/>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C205C3E"/>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716E446"/>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1CE256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D4DA3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06124E5"/>
    <w:multiLevelType w:val="hybridMultilevel"/>
    <w:tmpl w:val="A0D80AA0"/>
    <w:lvl w:ilvl="0" w:tplc="E8AC92CA">
      <w:start w:val="1"/>
      <w:numFmt w:val="bullet"/>
      <w:lvlText w:val=""/>
      <w:lvlJc w:val="left"/>
      <w:pPr>
        <w:ind w:left="720" w:hanging="360"/>
      </w:pPr>
      <w:rPr>
        <w:rFonts w:hint="default" w:ascii="Symbol" w:hAnsi="Symbol"/>
      </w:rPr>
    </w:lvl>
    <w:lvl w:ilvl="1" w:tplc="F4422A1A">
      <w:start w:val="1"/>
      <w:numFmt w:val="bullet"/>
      <w:lvlText w:val="o"/>
      <w:lvlJc w:val="left"/>
      <w:pPr>
        <w:ind w:left="1440" w:hanging="360"/>
      </w:pPr>
      <w:rPr>
        <w:rFonts w:hint="default" w:ascii="Courier New" w:hAnsi="Courier New"/>
      </w:rPr>
    </w:lvl>
    <w:lvl w:ilvl="2" w:tplc="7430F64E">
      <w:start w:val="1"/>
      <w:numFmt w:val="bullet"/>
      <w:lvlText w:val=""/>
      <w:lvlJc w:val="left"/>
      <w:pPr>
        <w:ind w:left="2160" w:hanging="360"/>
      </w:pPr>
      <w:rPr>
        <w:rFonts w:hint="default" w:ascii="Wingdings" w:hAnsi="Wingdings"/>
      </w:rPr>
    </w:lvl>
    <w:lvl w:ilvl="3" w:tplc="CCBA8F42">
      <w:start w:val="1"/>
      <w:numFmt w:val="bullet"/>
      <w:lvlText w:val=""/>
      <w:lvlJc w:val="left"/>
      <w:pPr>
        <w:ind w:left="2880" w:hanging="360"/>
      </w:pPr>
      <w:rPr>
        <w:rFonts w:hint="default" w:ascii="Symbol" w:hAnsi="Symbol"/>
      </w:rPr>
    </w:lvl>
    <w:lvl w:ilvl="4" w:tplc="481EF6D6">
      <w:start w:val="1"/>
      <w:numFmt w:val="bullet"/>
      <w:lvlText w:val="o"/>
      <w:lvlJc w:val="left"/>
      <w:pPr>
        <w:ind w:left="3600" w:hanging="360"/>
      </w:pPr>
      <w:rPr>
        <w:rFonts w:hint="default" w:ascii="Courier New" w:hAnsi="Courier New"/>
      </w:rPr>
    </w:lvl>
    <w:lvl w:ilvl="5" w:tplc="F7285C58">
      <w:start w:val="1"/>
      <w:numFmt w:val="bullet"/>
      <w:lvlText w:val=""/>
      <w:lvlJc w:val="left"/>
      <w:pPr>
        <w:ind w:left="4320" w:hanging="360"/>
      </w:pPr>
      <w:rPr>
        <w:rFonts w:hint="default" w:ascii="Wingdings" w:hAnsi="Wingdings"/>
      </w:rPr>
    </w:lvl>
    <w:lvl w:ilvl="6" w:tplc="290ABBDC">
      <w:start w:val="1"/>
      <w:numFmt w:val="bullet"/>
      <w:lvlText w:val=""/>
      <w:lvlJc w:val="left"/>
      <w:pPr>
        <w:ind w:left="5040" w:hanging="360"/>
      </w:pPr>
      <w:rPr>
        <w:rFonts w:hint="default" w:ascii="Symbol" w:hAnsi="Symbol"/>
      </w:rPr>
    </w:lvl>
    <w:lvl w:ilvl="7" w:tplc="96D4B4C4">
      <w:start w:val="1"/>
      <w:numFmt w:val="bullet"/>
      <w:lvlText w:val="o"/>
      <w:lvlJc w:val="left"/>
      <w:pPr>
        <w:ind w:left="5760" w:hanging="360"/>
      </w:pPr>
      <w:rPr>
        <w:rFonts w:hint="default" w:ascii="Courier New" w:hAnsi="Courier New"/>
      </w:rPr>
    </w:lvl>
    <w:lvl w:ilvl="8" w:tplc="6E868408">
      <w:start w:val="1"/>
      <w:numFmt w:val="bullet"/>
      <w:lvlText w:val=""/>
      <w:lvlJc w:val="left"/>
      <w:pPr>
        <w:ind w:left="6480" w:hanging="360"/>
      </w:pPr>
      <w:rPr>
        <w:rFonts w:hint="default" w:ascii="Wingdings" w:hAnsi="Wingdings"/>
      </w:rPr>
    </w:lvl>
  </w:abstractNum>
  <w:abstractNum w:abstractNumId="11" w15:restartNumberingAfterBreak="0">
    <w:nsid w:val="28270A1C"/>
    <w:multiLevelType w:val="hybridMultilevel"/>
    <w:tmpl w:val="2F786E94"/>
    <w:lvl w:ilvl="0" w:tplc="A5D210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8BA5A17"/>
    <w:multiLevelType w:val="hybridMultilevel"/>
    <w:tmpl w:val="6AF48C94"/>
    <w:lvl w:ilvl="0" w:tplc="7F9C18A2">
      <w:start w:val="1"/>
      <w:numFmt w:val="bullet"/>
      <w:lvlText w:val=""/>
      <w:lvlJc w:val="left"/>
      <w:pPr>
        <w:ind w:left="720" w:hanging="360"/>
      </w:pPr>
      <w:rPr>
        <w:rFonts w:hint="default" w:ascii="Symbol" w:hAnsi="Symbol"/>
      </w:rPr>
    </w:lvl>
    <w:lvl w:ilvl="1" w:tplc="880A840A">
      <w:start w:val="1"/>
      <w:numFmt w:val="bullet"/>
      <w:lvlText w:val="o"/>
      <w:lvlJc w:val="left"/>
      <w:pPr>
        <w:ind w:left="1440" w:hanging="360"/>
      </w:pPr>
      <w:rPr>
        <w:rFonts w:hint="default" w:ascii="Courier New" w:hAnsi="Courier New"/>
      </w:rPr>
    </w:lvl>
    <w:lvl w:ilvl="2" w:tplc="FE36EE24">
      <w:start w:val="1"/>
      <w:numFmt w:val="bullet"/>
      <w:lvlText w:val=""/>
      <w:lvlJc w:val="left"/>
      <w:pPr>
        <w:ind w:left="2160" w:hanging="360"/>
      </w:pPr>
      <w:rPr>
        <w:rFonts w:hint="default" w:ascii="Wingdings" w:hAnsi="Wingdings"/>
      </w:rPr>
    </w:lvl>
    <w:lvl w:ilvl="3" w:tplc="A246CB42">
      <w:start w:val="1"/>
      <w:numFmt w:val="bullet"/>
      <w:lvlText w:val=""/>
      <w:lvlJc w:val="left"/>
      <w:pPr>
        <w:ind w:left="2880" w:hanging="360"/>
      </w:pPr>
      <w:rPr>
        <w:rFonts w:hint="default" w:ascii="Symbol" w:hAnsi="Symbol"/>
      </w:rPr>
    </w:lvl>
    <w:lvl w:ilvl="4" w:tplc="28D494BE">
      <w:start w:val="1"/>
      <w:numFmt w:val="bullet"/>
      <w:lvlText w:val="o"/>
      <w:lvlJc w:val="left"/>
      <w:pPr>
        <w:ind w:left="3600" w:hanging="360"/>
      </w:pPr>
      <w:rPr>
        <w:rFonts w:hint="default" w:ascii="Courier New" w:hAnsi="Courier New"/>
      </w:rPr>
    </w:lvl>
    <w:lvl w:ilvl="5" w:tplc="DD12AEFE">
      <w:start w:val="1"/>
      <w:numFmt w:val="bullet"/>
      <w:lvlText w:val=""/>
      <w:lvlJc w:val="left"/>
      <w:pPr>
        <w:ind w:left="4320" w:hanging="360"/>
      </w:pPr>
      <w:rPr>
        <w:rFonts w:hint="default" w:ascii="Wingdings" w:hAnsi="Wingdings"/>
      </w:rPr>
    </w:lvl>
    <w:lvl w:ilvl="6" w:tplc="EB42EDFA">
      <w:start w:val="1"/>
      <w:numFmt w:val="bullet"/>
      <w:lvlText w:val=""/>
      <w:lvlJc w:val="left"/>
      <w:pPr>
        <w:ind w:left="5040" w:hanging="360"/>
      </w:pPr>
      <w:rPr>
        <w:rFonts w:hint="default" w:ascii="Symbol" w:hAnsi="Symbol"/>
      </w:rPr>
    </w:lvl>
    <w:lvl w:ilvl="7" w:tplc="33BE922E">
      <w:start w:val="1"/>
      <w:numFmt w:val="bullet"/>
      <w:lvlText w:val="o"/>
      <w:lvlJc w:val="left"/>
      <w:pPr>
        <w:ind w:left="5760" w:hanging="360"/>
      </w:pPr>
      <w:rPr>
        <w:rFonts w:hint="default" w:ascii="Courier New" w:hAnsi="Courier New"/>
      </w:rPr>
    </w:lvl>
    <w:lvl w:ilvl="8" w:tplc="82E02F0C">
      <w:start w:val="1"/>
      <w:numFmt w:val="bullet"/>
      <w:lvlText w:val=""/>
      <w:lvlJc w:val="left"/>
      <w:pPr>
        <w:ind w:left="6480" w:hanging="360"/>
      </w:pPr>
      <w:rPr>
        <w:rFonts w:hint="default" w:ascii="Wingdings" w:hAnsi="Wingdings"/>
      </w:rPr>
    </w:lvl>
  </w:abstractNum>
  <w:abstractNum w:abstractNumId="13" w15:restartNumberingAfterBreak="0">
    <w:nsid w:val="2FA1E641"/>
    <w:multiLevelType w:val="hybridMultilevel"/>
    <w:tmpl w:val="419E9E3C"/>
    <w:lvl w:ilvl="0" w:tplc="E05A7D68">
      <w:start w:val="1"/>
      <w:numFmt w:val="bullet"/>
      <w:lvlText w:val=""/>
      <w:lvlJc w:val="left"/>
      <w:pPr>
        <w:ind w:left="720" w:hanging="360"/>
      </w:pPr>
      <w:rPr>
        <w:rFonts w:hint="default" w:ascii="Symbol" w:hAnsi="Symbol"/>
      </w:rPr>
    </w:lvl>
    <w:lvl w:ilvl="1" w:tplc="99ACC480">
      <w:start w:val="1"/>
      <w:numFmt w:val="bullet"/>
      <w:lvlText w:val="o"/>
      <w:lvlJc w:val="left"/>
      <w:pPr>
        <w:ind w:left="1440" w:hanging="360"/>
      </w:pPr>
      <w:rPr>
        <w:rFonts w:hint="default" w:ascii="Courier New" w:hAnsi="Courier New"/>
      </w:rPr>
    </w:lvl>
    <w:lvl w:ilvl="2" w:tplc="F0F6C502">
      <w:start w:val="1"/>
      <w:numFmt w:val="bullet"/>
      <w:lvlText w:val=""/>
      <w:lvlJc w:val="left"/>
      <w:pPr>
        <w:ind w:left="2160" w:hanging="360"/>
      </w:pPr>
      <w:rPr>
        <w:rFonts w:hint="default" w:ascii="Wingdings" w:hAnsi="Wingdings"/>
      </w:rPr>
    </w:lvl>
    <w:lvl w:ilvl="3" w:tplc="6F40697E">
      <w:start w:val="1"/>
      <w:numFmt w:val="bullet"/>
      <w:lvlText w:val=""/>
      <w:lvlJc w:val="left"/>
      <w:pPr>
        <w:ind w:left="2880" w:hanging="360"/>
      </w:pPr>
      <w:rPr>
        <w:rFonts w:hint="default" w:ascii="Symbol" w:hAnsi="Symbol"/>
      </w:rPr>
    </w:lvl>
    <w:lvl w:ilvl="4" w:tplc="A5FE8C24">
      <w:start w:val="1"/>
      <w:numFmt w:val="bullet"/>
      <w:lvlText w:val="o"/>
      <w:lvlJc w:val="left"/>
      <w:pPr>
        <w:ind w:left="3600" w:hanging="360"/>
      </w:pPr>
      <w:rPr>
        <w:rFonts w:hint="default" w:ascii="Courier New" w:hAnsi="Courier New"/>
      </w:rPr>
    </w:lvl>
    <w:lvl w:ilvl="5" w:tplc="D264C074">
      <w:start w:val="1"/>
      <w:numFmt w:val="bullet"/>
      <w:lvlText w:val=""/>
      <w:lvlJc w:val="left"/>
      <w:pPr>
        <w:ind w:left="4320" w:hanging="360"/>
      </w:pPr>
      <w:rPr>
        <w:rFonts w:hint="default" w:ascii="Wingdings" w:hAnsi="Wingdings"/>
      </w:rPr>
    </w:lvl>
    <w:lvl w:ilvl="6" w:tplc="D20006F0">
      <w:start w:val="1"/>
      <w:numFmt w:val="bullet"/>
      <w:lvlText w:val=""/>
      <w:lvlJc w:val="left"/>
      <w:pPr>
        <w:ind w:left="5040" w:hanging="360"/>
      </w:pPr>
      <w:rPr>
        <w:rFonts w:hint="default" w:ascii="Symbol" w:hAnsi="Symbol"/>
      </w:rPr>
    </w:lvl>
    <w:lvl w:ilvl="7" w:tplc="6A107A26">
      <w:start w:val="1"/>
      <w:numFmt w:val="bullet"/>
      <w:lvlText w:val="o"/>
      <w:lvlJc w:val="left"/>
      <w:pPr>
        <w:ind w:left="5760" w:hanging="360"/>
      </w:pPr>
      <w:rPr>
        <w:rFonts w:hint="default" w:ascii="Courier New" w:hAnsi="Courier New"/>
      </w:rPr>
    </w:lvl>
    <w:lvl w:ilvl="8" w:tplc="6E228E44">
      <w:start w:val="1"/>
      <w:numFmt w:val="bullet"/>
      <w:lvlText w:val=""/>
      <w:lvlJc w:val="left"/>
      <w:pPr>
        <w:ind w:left="6480" w:hanging="360"/>
      </w:pPr>
      <w:rPr>
        <w:rFonts w:hint="default" w:ascii="Wingdings" w:hAnsi="Wingdings"/>
      </w:rPr>
    </w:lvl>
  </w:abstractNum>
  <w:abstractNum w:abstractNumId="14" w15:restartNumberingAfterBreak="0">
    <w:nsid w:val="42AFCC67"/>
    <w:multiLevelType w:val="hybridMultilevel"/>
    <w:tmpl w:val="6220DE0A"/>
    <w:lvl w:ilvl="0" w:tplc="DB48D206">
      <w:start w:val="1"/>
      <w:numFmt w:val="bullet"/>
      <w:lvlText w:val="-"/>
      <w:lvlJc w:val="left"/>
      <w:pPr>
        <w:ind w:left="360" w:hanging="360"/>
      </w:pPr>
      <w:rPr>
        <w:rFonts w:hint="default" w:ascii="Calibri" w:hAnsi="Calibri"/>
      </w:rPr>
    </w:lvl>
    <w:lvl w:ilvl="1" w:tplc="B3E28F26">
      <w:start w:val="1"/>
      <w:numFmt w:val="bullet"/>
      <w:lvlText w:val="o"/>
      <w:lvlJc w:val="left"/>
      <w:pPr>
        <w:ind w:left="1440" w:hanging="360"/>
      </w:pPr>
      <w:rPr>
        <w:rFonts w:hint="default" w:ascii="Courier New" w:hAnsi="Courier New"/>
      </w:rPr>
    </w:lvl>
    <w:lvl w:ilvl="2" w:tplc="366EAAC6">
      <w:start w:val="1"/>
      <w:numFmt w:val="bullet"/>
      <w:lvlText w:val=""/>
      <w:lvlJc w:val="left"/>
      <w:pPr>
        <w:ind w:left="2160" w:hanging="360"/>
      </w:pPr>
      <w:rPr>
        <w:rFonts w:hint="default" w:ascii="Wingdings" w:hAnsi="Wingdings"/>
      </w:rPr>
    </w:lvl>
    <w:lvl w:ilvl="3" w:tplc="E068A678">
      <w:start w:val="1"/>
      <w:numFmt w:val="bullet"/>
      <w:lvlText w:val=""/>
      <w:lvlJc w:val="left"/>
      <w:pPr>
        <w:ind w:left="2880" w:hanging="360"/>
      </w:pPr>
      <w:rPr>
        <w:rFonts w:hint="default" w:ascii="Symbol" w:hAnsi="Symbol"/>
      </w:rPr>
    </w:lvl>
    <w:lvl w:ilvl="4" w:tplc="E848AB76">
      <w:start w:val="1"/>
      <w:numFmt w:val="bullet"/>
      <w:lvlText w:val="o"/>
      <w:lvlJc w:val="left"/>
      <w:pPr>
        <w:ind w:left="3600" w:hanging="360"/>
      </w:pPr>
      <w:rPr>
        <w:rFonts w:hint="default" w:ascii="Courier New" w:hAnsi="Courier New"/>
      </w:rPr>
    </w:lvl>
    <w:lvl w:ilvl="5" w:tplc="4F4C67F8">
      <w:start w:val="1"/>
      <w:numFmt w:val="bullet"/>
      <w:lvlText w:val=""/>
      <w:lvlJc w:val="left"/>
      <w:pPr>
        <w:ind w:left="4320" w:hanging="360"/>
      </w:pPr>
      <w:rPr>
        <w:rFonts w:hint="default" w:ascii="Wingdings" w:hAnsi="Wingdings"/>
      </w:rPr>
    </w:lvl>
    <w:lvl w:ilvl="6" w:tplc="144ABEB2">
      <w:start w:val="1"/>
      <w:numFmt w:val="bullet"/>
      <w:lvlText w:val=""/>
      <w:lvlJc w:val="left"/>
      <w:pPr>
        <w:ind w:left="5040" w:hanging="360"/>
      </w:pPr>
      <w:rPr>
        <w:rFonts w:hint="default" w:ascii="Symbol" w:hAnsi="Symbol"/>
      </w:rPr>
    </w:lvl>
    <w:lvl w:ilvl="7" w:tplc="2F868B9E">
      <w:start w:val="1"/>
      <w:numFmt w:val="bullet"/>
      <w:lvlText w:val="o"/>
      <w:lvlJc w:val="left"/>
      <w:pPr>
        <w:ind w:left="5760" w:hanging="360"/>
      </w:pPr>
      <w:rPr>
        <w:rFonts w:hint="default" w:ascii="Courier New" w:hAnsi="Courier New"/>
      </w:rPr>
    </w:lvl>
    <w:lvl w:ilvl="8" w:tplc="9B6E510C">
      <w:start w:val="1"/>
      <w:numFmt w:val="bullet"/>
      <w:lvlText w:val=""/>
      <w:lvlJc w:val="left"/>
      <w:pPr>
        <w:ind w:left="6480" w:hanging="360"/>
      </w:pPr>
      <w:rPr>
        <w:rFonts w:hint="default" w:ascii="Wingdings" w:hAnsi="Wingdings"/>
      </w:rPr>
    </w:lvl>
  </w:abstractNum>
  <w:abstractNum w:abstractNumId="15" w15:restartNumberingAfterBreak="0">
    <w:nsid w:val="56247856"/>
    <w:multiLevelType w:val="hybridMultilevel"/>
    <w:tmpl w:val="44F247C6"/>
    <w:lvl w:ilvl="0" w:tplc="CE820DD2">
      <w:start w:val="1"/>
      <w:numFmt w:val="decimal"/>
      <w:lvlText w:val="[%1]"/>
      <w:lvlJc w:val="left"/>
      <w:pPr>
        <w:ind w:left="720" w:hanging="360"/>
      </w:pPr>
    </w:lvl>
    <w:lvl w:ilvl="1" w:tplc="A67A3A74">
      <w:start w:val="1"/>
      <w:numFmt w:val="lowerLetter"/>
      <w:lvlText w:val="%2."/>
      <w:lvlJc w:val="left"/>
      <w:pPr>
        <w:ind w:left="1440" w:hanging="360"/>
      </w:pPr>
    </w:lvl>
    <w:lvl w:ilvl="2" w:tplc="D84C90F6">
      <w:start w:val="1"/>
      <w:numFmt w:val="lowerRoman"/>
      <w:lvlText w:val="%3."/>
      <w:lvlJc w:val="right"/>
      <w:pPr>
        <w:ind w:left="2160" w:hanging="180"/>
      </w:pPr>
    </w:lvl>
    <w:lvl w:ilvl="3" w:tplc="9404F428">
      <w:start w:val="1"/>
      <w:numFmt w:val="decimal"/>
      <w:lvlText w:val="%4."/>
      <w:lvlJc w:val="left"/>
      <w:pPr>
        <w:ind w:left="2880" w:hanging="360"/>
      </w:pPr>
    </w:lvl>
    <w:lvl w:ilvl="4" w:tplc="409067D6">
      <w:start w:val="1"/>
      <w:numFmt w:val="lowerLetter"/>
      <w:lvlText w:val="%5."/>
      <w:lvlJc w:val="left"/>
      <w:pPr>
        <w:ind w:left="3600" w:hanging="360"/>
      </w:pPr>
    </w:lvl>
    <w:lvl w:ilvl="5" w:tplc="E08C0E36">
      <w:start w:val="1"/>
      <w:numFmt w:val="lowerRoman"/>
      <w:lvlText w:val="%6."/>
      <w:lvlJc w:val="right"/>
      <w:pPr>
        <w:ind w:left="4320" w:hanging="180"/>
      </w:pPr>
    </w:lvl>
    <w:lvl w:ilvl="6" w:tplc="A4BEA284">
      <w:start w:val="1"/>
      <w:numFmt w:val="decimal"/>
      <w:lvlText w:val="%7."/>
      <w:lvlJc w:val="left"/>
      <w:pPr>
        <w:ind w:left="5040" w:hanging="360"/>
      </w:pPr>
    </w:lvl>
    <w:lvl w:ilvl="7" w:tplc="1234A03C">
      <w:start w:val="1"/>
      <w:numFmt w:val="lowerLetter"/>
      <w:lvlText w:val="%8."/>
      <w:lvlJc w:val="left"/>
      <w:pPr>
        <w:ind w:left="5760" w:hanging="360"/>
      </w:pPr>
    </w:lvl>
    <w:lvl w:ilvl="8" w:tplc="A4968CD0">
      <w:start w:val="1"/>
      <w:numFmt w:val="lowerRoman"/>
      <w:lvlText w:val="%9."/>
      <w:lvlJc w:val="right"/>
      <w:pPr>
        <w:ind w:left="6480" w:hanging="180"/>
      </w:pPr>
    </w:lvl>
  </w:abstractNum>
  <w:abstractNum w:abstractNumId="16" w15:restartNumberingAfterBreak="0">
    <w:nsid w:val="563F68BD"/>
    <w:multiLevelType w:val="hybridMultilevel"/>
    <w:tmpl w:val="461A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34C2E"/>
    <w:multiLevelType w:val="hybridMultilevel"/>
    <w:tmpl w:val="472858A6"/>
    <w:lvl w:ilvl="0" w:tplc="625A8516">
      <w:start w:val="1"/>
      <w:numFmt w:val="bullet"/>
      <w:lvlText w:val=""/>
      <w:lvlJc w:val="left"/>
      <w:pPr>
        <w:ind w:left="720" w:hanging="360"/>
      </w:pPr>
      <w:rPr>
        <w:rFonts w:hint="default" w:ascii="Symbol" w:hAnsi="Symbol"/>
      </w:rPr>
    </w:lvl>
    <w:lvl w:ilvl="1" w:tplc="2B76B05C">
      <w:start w:val="1"/>
      <w:numFmt w:val="bullet"/>
      <w:lvlText w:val="o"/>
      <w:lvlJc w:val="left"/>
      <w:pPr>
        <w:ind w:left="1440" w:hanging="360"/>
      </w:pPr>
      <w:rPr>
        <w:rFonts w:hint="default" w:ascii="Courier New" w:hAnsi="Courier New"/>
      </w:rPr>
    </w:lvl>
    <w:lvl w:ilvl="2" w:tplc="4FE45456">
      <w:start w:val="1"/>
      <w:numFmt w:val="bullet"/>
      <w:lvlText w:val=""/>
      <w:lvlJc w:val="left"/>
      <w:pPr>
        <w:ind w:left="2160" w:hanging="360"/>
      </w:pPr>
      <w:rPr>
        <w:rFonts w:hint="default" w:ascii="Wingdings" w:hAnsi="Wingdings"/>
      </w:rPr>
    </w:lvl>
    <w:lvl w:ilvl="3" w:tplc="F48A1202">
      <w:start w:val="1"/>
      <w:numFmt w:val="bullet"/>
      <w:lvlText w:val=""/>
      <w:lvlJc w:val="left"/>
      <w:pPr>
        <w:ind w:left="2880" w:hanging="360"/>
      </w:pPr>
      <w:rPr>
        <w:rFonts w:hint="default" w:ascii="Symbol" w:hAnsi="Symbol"/>
      </w:rPr>
    </w:lvl>
    <w:lvl w:ilvl="4" w:tplc="3764654C">
      <w:start w:val="1"/>
      <w:numFmt w:val="bullet"/>
      <w:lvlText w:val="o"/>
      <w:lvlJc w:val="left"/>
      <w:pPr>
        <w:ind w:left="3600" w:hanging="360"/>
      </w:pPr>
      <w:rPr>
        <w:rFonts w:hint="default" w:ascii="Courier New" w:hAnsi="Courier New"/>
      </w:rPr>
    </w:lvl>
    <w:lvl w:ilvl="5" w:tplc="7B5032DE">
      <w:start w:val="1"/>
      <w:numFmt w:val="bullet"/>
      <w:lvlText w:val=""/>
      <w:lvlJc w:val="left"/>
      <w:pPr>
        <w:ind w:left="4320" w:hanging="360"/>
      </w:pPr>
      <w:rPr>
        <w:rFonts w:hint="default" w:ascii="Wingdings" w:hAnsi="Wingdings"/>
      </w:rPr>
    </w:lvl>
    <w:lvl w:ilvl="6" w:tplc="D51E589A">
      <w:start w:val="1"/>
      <w:numFmt w:val="bullet"/>
      <w:lvlText w:val=""/>
      <w:lvlJc w:val="left"/>
      <w:pPr>
        <w:ind w:left="5040" w:hanging="360"/>
      </w:pPr>
      <w:rPr>
        <w:rFonts w:hint="default" w:ascii="Symbol" w:hAnsi="Symbol"/>
      </w:rPr>
    </w:lvl>
    <w:lvl w:ilvl="7" w:tplc="66AEBB52">
      <w:start w:val="1"/>
      <w:numFmt w:val="bullet"/>
      <w:lvlText w:val="o"/>
      <w:lvlJc w:val="left"/>
      <w:pPr>
        <w:ind w:left="5760" w:hanging="360"/>
      </w:pPr>
      <w:rPr>
        <w:rFonts w:hint="default" w:ascii="Courier New" w:hAnsi="Courier New"/>
      </w:rPr>
    </w:lvl>
    <w:lvl w:ilvl="8" w:tplc="B58C397C">
      <w:start w:val="1"/>
      <w:numFmt w:val="bullet"/>
      <w:lvlText w:val=""/>
      <w:lvlJc w:val="left"/>
      <w:pPr>
        <w:ind w:left="6480" w:hanging="360"/>
      </w:pPr>
      <w:rPr>
        <w:rFonts w:hint="default" w:ascii="Wingdings" w:hAnsi="Wingdings"/>
      </w:rPr>
    </w:lvl>
  </w:abstractNum>
  <w:abstractNum w:abstractNumId="18" w15:restartNumberingAfterBreak="0">
    <w:nsid w:val="78B8C92B"/>
    <w:multiLevelType w:val="hybridMultilevel"/>
    <w:tmpl w:val="FE20C84C"/>
    <w:lvl w:ilvl="0" w:tplc="8D046F4E">
      <w:start w:val="1"/>
      <w:numFmt w:val="bullet"/>
      <w:lvlText w:val=""/>
      <w:lvlJc w:val="left"/>
      <w:pPr>
        <w:ind w:left="720" w:hanging="360"/>
      </w:pPr>
      <w:rPr>
        <w:rFonts w:hint="default" w:ascii="Symbol" w:hAnsi="Symbol"/>
      </w:rPr>
    </w:lvl>
    <w:lvl w:ilvl="1" w:tplc="A754E8CC">
      <w:start w:val="1"/>
      <w:numFmt w:val="bullet"/>
      <w:lvlText w:val="o"/>
      <w:lvlJc w:val="left"/>
      <w:pPr>
        <w:ind w:left="1440" w:hanging="360"/>
      </w:pPr>
      <w:rPr>
        <w:rFonts w:hint="default" w:ascii="Courier New" w:hAnsi="Courier New"/>
      </w:rPr>
    </w:lvl>
    <w:lvl w:ilvl="2" w:tplc="5A5E3D94">
      <w:start w:val="1"/>
      <w:numFmt w:val="bullet"/>
      <w:lvlText w:val=""/>
      <w:lvlJc w:val="left"/>
      <w:pPr>
        <w:ind w:left="2160" w:hanging="360"/>
      </w:pPr>
      <w:rPr>
        <w:rFonts w:hint="default" w:ascii="Wingdings" w:hAnsi="Wingdings"/>
      </w:rPr>
    </w:lvl>
    <w:lvl w:ilvl="3" w:tplc="B65EA4A4">
      <w:start w:val="1"/>
      <w:numFmt w:val="bullet"/>
      <w:lvlText w:val=""/>
      <w:lvlJc w:val="left"/>
      <w:pPr>
        <w:ind w:left="2880" w:hanging="360"/>
      </w:pPr>
      <w:rPr>
        <w:rFonts w:hint="default" w:ascii="Symbol" w:hAnsi="Symbol"/>
      </w:rPr>
    </w:lvl>
    <w:lvl w:ilvl="4" w:tplc="CBECDC72">
      <w:start w:val="1"/>
      <w:numFmt w:val="bullet"/>
      <w:lvlText w:val="o"/>
      <w:lvlJc w:val="left"/>
      <w:pPr>
        <w:ind w:left="3600" w:hanging="360"/>
      </w:pPr>
      <w:rPr>
        <w:rFonts w:hint="default" w:ascii="Courier New" w:hAnsi="Courier New"/>
      </w:rPr>
    </w:lvl>
    <w:lvl w:ilvl="5" w:tplc="A0CAED0A">
      <w:start w:val="1"/>
      <w:numFmt w:val="bullet"/>
      <w:lvlText w:val=""/>
      <w:lvlJc w:val="left"/>
      <w:pPr>
        <w:ind w:left="4320" w:hanging="360"/>
      </w:pPr>
      <w:rPr>
        <w:rFonts w:hint="default" w:ascii="Wingdings" w:hAnsi="Wingdings"/>
      </w:rPr>
    </w:lvl>
    <w:lvl w:ilvl="6" w:tplc="246A7AE2">
      <w:start w:val="1"/>
      <w:numFmt w:val="bullet"/>
      <w:lvlText w:val=""/>
      <w:lvlJc w:val="left"/>
      <w:pPr>
        <w:ind w:left="5040" w:hanging="360"/>
      </w:pPr>
      <w:rPr>
        <w:rFonts w:hint="default" w:ascii="Symbol" w:hAnsi="Symbol"/>
      </w:rPr>
    </w:lvl>
    <w:lvl w:ilvl="7" w:tplc="8B8E71B6">
      <w:start w:val="1"/>
      <w:numFmt w:val="bullet"/>
      <w:lvlText w:val="o"/>
      <w:lvlJc w:val="left"/>
      <w:pPr>
        <w:ind w:left="5760" w:hanging="360"/>
      </w:pPr>
      <w:rPr>
        <w:rFonts w:hint="default" w:ascii="Courier New" w:hAnsi="Courier New"/>
      </w:rPr>
    </w:lvl>
    <w:lvl w:ilvl="8" w:tplc="DF44C92E">
      <w:start w:val="1"/>
      <w:numFmt w:val="bullet"/>
      <w:lvlText w:val=""/>
      <w:lvlJc w:val="left"/>
      <w:pPr>
        <w:ind w:left="6480" w:hanging="360"/>
      </w:pPr>
      <w:rPr>
        <w:rFonts w:hint="default" w:ascii="Wingdings" w:hAnsi="Wingdings"/>
      </w:rPr>
    </w:lvl>
  </w:abstractNum>
  <w:num w:numId="1" w16cid:durableId="1640303013">
    <w:abstractNumId w:val="15"/>
  </w:num>
  <w:num w:numId="2" w16cid:durableId="1867911468">
    <w:abstractNumId w:val="14"/>
  </w:num>
  <w:num w:numId="3" w16cid:durableId="741296713">
    <w:abstractNumId w:val="17"/>
  </w:num>
  <w:num w:numId="4" w16cid:durableId="1577588504">
    <w:abstractNumId w:val="13"/>
  </w:num>
  <w:num w:numId="5" w16cid:durableId="2132044866">
    <w:abstractNumId w:val="12"/>
  </w:num>
  <w:num w:numId="6" w16cid:durableId="427114929">
    <w:abstractNumId w:val="10"/>
  </w:num>
  <w:num w:numId="7" w16cid:durableId="2012676448">
    <w:abstractNumId w:val="18"/>
  </w:num>
  <w:num w:numId="8" w16cid:durableId="1410344101">
    <w:abstractNumId w:val="16"/>
  </w:num>
  <w:num w:numId="9" w16cid:durableId="287588818">
    <w:abstractNumId w:val="9"/>
  </w:num>
  <w:num w:numId="10" w16cid:durableId="38012947">
    <w:abstractNumId w:val="7"/>
  </w:num>
  <w:num w:numId="11" w16cid:durableId="411125905">
    <w:abstractNumId w:val="6"/>
  </w:num>
  <w:num w:numId="12" w16cid:durableId="1912544042">
    <w:abstractNumId w:val="5"/>
  </w:num>
  <w:num w:numId="13" w16cid:durableId="1815488521">
    <w:abstractNumId w:val="4"/>
  </w:num>
  <w:num w:numId="14" w16cid:durableId="2004435082">
    <w:abstractNumId w:val="8"/>
  </w:num>
  <w:num w:numId="15" w16cid:durableId="1153256356">
    <w:abstractNumId w:val="3"/>
  </w:num>
  <w:num w:numId="16" w16cid:durableId="1623880816">
    <w:abstractNumId w:val="2"/>
  </w:num>
  <w:num w:numId="17" w16cid:durableId="354186814">
    <w:abstractNumId w:val="1"/>
  </w:num>
  <w:num w:numId="18" w16cid:durableId="1304579443">
    <w:abstractNumId w:val="0"/>
  </w:num>
  <w:num w:numId="19" w16cid:durableId="13189221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F5"/>
    <w:rsid w:val="0000115B"/>
    <w:rsid w:val="000011EB"/>
    <w:rsid w:val="00006E5F"/>
    <w:rsid w:val="00012F38"/>
    <w:rsid w:val="00026CE5"/>
    <w:rsid w:val="00031397"/>
    <w:rsid w:val="00031F9A"/>
    <w:rsid w:val="00032DD1"/>
    <w:rsid w:val="000424E6"/>
    <w:rsid w:val="000445C9"/>
    <w:rsid w:val="000469BC"/>
    <w:rsid w:val="000502F9"/>
    <w:rsid w:val="00063E01"/>
    <w:rsid w:val="00077EB6"/>
    <w:rsid w:val="00081307"/>
    <w:rsid w:val="000824BF"/>
    <w:rsid w:val="000B0377"/>
    <w:rsid w:val="000B4D9D"/>
    <w:rsid w:val="000C0598"/>
    <w:rsid w:val="000C2AB0"/>
    <w:rsid w:val="000C3CA6"/>
    <w:rsid w:val="000D0939"/>
    <w:rsid w:val="000D2421"/>
    <w:rsid w:val="000D57A9"/>
    <w:rsid w:val="000E0C68"/>
    <w:rsid w:val="000F52C5"/>
    <w:rsid w:val="000F5827"/>
    <w:rsid w:val="00101819"/>
    <w:rsid w:val="00126568"/>
    <w:rsid w:val="001274D4"/>
    <w:rsid w:val="001351BB"/>
    <w:rsid w:val="00146BCD"/>
    <w:rsid w:val="00156E95"/>
    <w:rsid w:val="00167297"/>
    <w:rsid w:val="00167880"/>
    <w:rsid w:val="00182856"/>
    <w:rsid w:val="001832E1"/>
    <w:rsid w:val="001A2882"/>
    <w:rsid w:val="001A3C9E"/>
    <w:rsid w:val="001B04FD"/>
    <w:rsid w:val="001C0285"/>
    <w:rsid w:val="001C1B1B"/>
    <w:rsid w:val="001C37F0"/>
    <w:rsid w:val="001C55AD"/>
    <w:rsid w:val="001C5889"/>
    <w:rsid w:val="001C76B9"/>
    <w:rsid w:val="001D1FE4"/>
    <w:rsid w:val="001D2F3D"/>
    <w:rsid w:val="001D2FB9"/>
    <w:rsid w:val="001D3104"/>
    <w:rsid w:val="001D3738"/>
    <w:rsid w:val="002030B8"/>
    <w:rsid w:val="00210690"/>
    <w:rsid w:val="00216CFB"/>
    <w:rsid w:val="00216D06"/>
    <w:rsid w:val="00222FFA"/>
    <w:rsid w:val="00223D32"/>
    <w:rsid w:val="00231BD2"/>
    <w:rsid w:val="00234359"/>
    <w:rsid w:val="00235FE0"/>
    <w:rsid w:val="002474A6"/>
    <w:rsid w:val="00250431"/>
    <w:rsid w:val="00256F18"/>
    <w:rsid w:val="002619DC"/>
    <w:rsid w:val="00267B1B"/>
    <w:rsid w:val="00271F43"/>
    <w:rsid w:val="00272EC9"/>
    <w:rsid w:val="00280CBD"/>
    <w:rsid w:val="002867BE"/>
    <w:rsid w:val="0029157A"/>
    <w:rsid w:val="002B3D6B"/>
    <w:rsid w:val="002B6A4B"/>
    <w:rsid w:val="002C2E2E"/>
    <w:rsid w:val="002C690E"/>
    <w:rsid w:val="002D03CD"/>
    <w:rsid w:val="002D234F"/>
    <w:rsid w:val="00303291"/>
    <w:rsid w:val="00323B6A"/>
    <w:rsid w:val="00341AD6"/>
    <w:rsid w:val="00343453"/>
    <w:rsid w:val="00361B0F"/>
    <w:rsid w:val="0036237B"/>
    <w:rsid w:val="00374293"/>
    <w:rsid w:val="00386C99"/>
    <w:rsid w:val="0038796D"/>
    <w:rsid w:val="003966A1"/>
    <w:rsid w:val="00396F87"/>
    <w:rsid w:val="003A0B31"/>
    <w:rsid w:val="003B0EA4"/>
    <w:rsid w:val="003B3915"/>
    <w:rsid w:val="003B3C25"/>
    <w:rsid w:val="003B5603"/>
    <w:rsid w:val="003D3124"/>
    <w:rsid w:val="003E4831"/>
    <w:rsid w:val="003F4F42"/>
    <w:rsid w:val="00401BFC"/>
    <w:rsid w:val="004027AD"/>
    <w:rsid w:val="00412D57"/>
    <w:rsid w:val="00414ABD"/>
    <w:rsid w:val="00415600"/>
    <w:rsid w:val="004173E7"/>
    <w:rsid w:val="004267D4"/>
    <w:rsid w:val="00437322"/>
    <w:rsid w:val="00437D81"/>
    <w:rsid w:val="0044326A"/>
    <w:rsid w:val="00443471"/>
    <w:rsid w:val="00455FC9"/>
    <w:rsid w:val="004657CF"/>
    <w:rsid w:val="00471400"/>
    <w:rsid w:val="004740DB"/>
    <w:rsid w:val="00477BCC"/>
    <w:rsid w:val="00480577"/>
    <w:rsid w:val="004825EF"/>
    <w:rsid w:val="00497A53"/>
    <w:rsid w:val="004B3391"/>
    <w:rsid w:val="004B5C79"/>
    <w:rsid w:val="004C3DD3"/>
    <w:rsid w:val="004C65F2"/>
    <w:rsid w:val="004D1E6F"/>
    <w:rsid w:val="004D3BF5"/>
    <w:rsid w:val="004E1A80"/>
    <w:rsid w:val="004E5BF7"/>
    <w:rsid w:val="004F0971"/>
    <w:rsid w:val="004F3D93"/>
    <w:rsid w:val="004F3E04"/>
    <w:rsid w:val="004F4525"/>
    <w:rsid w:val="00511E92"/>
    <w:rsid w:val="00515D63"/>
    <w:rsid w:val="00523D7E"/>
    <w:rsid w:val="00526BB5"/>
    <w:rsid w:val="005377A5"/>
    <w:rsid w:val="0054692B"/>
    <w:rsid w:val="00547A39"/>
    <w:rsid w:val="00554CD8"/>
    <w:rsid w:val="00584A06"/>
    <w:rsid w:val="00592317"/>
    <w:rsid w:val="00596EFE"/>
    <w:rsid w:val="005B4551"/>
    <w:rsid w:val="005B4DCE"/>
    <w:rsid w:val="005B4FFD"/>
    <w:rsid w:val="005B5050"/>
    <w:rsid w:val="005C3D92"/>
    <w:rsid w:val="005C7966"/>
    <w:rsid w:val="005F050E"/>
    <w:rsid w:val="005F37A3"/>
    <w:rsid w:val="005F7BEF"/>
    <w:rsid w:val="005F7E02"/>
    <w:rsid w:val="00607676"/>
    <w:rsid w:val="0061170A"/>
    <w:rsid w:val="00611E12"/>
    <w:rsid w:val="0061359F"/>
    <w:rsid w:val="00616601"/>
    <w:rsid w:val="00620298"/>
    <w:rsid w:val="006219D8"/>
    <w:rsid w:val="00624AF4"/>
    <w:rsid w:val="006431CB"/>
    <w:rsid w:val="00690F79"/>
    <w:rsid w:val="00691582"/>
    <w:rsid w:val="00694CDB"/>
    <w:rsid w:val="006963BA"/>
    <w:rsid w:val="006A1777"/>
    <w:rsid w:val="006A1893"/>
    <w:rsid w:val="006A4DD9"/>
    <w:rsid w:val="006A528B"/>
    <w:rsid w:val="006A53E3"/>
    <w:rsid w:val="006B6A86"/>
    <w:rsid w:val="006B6F8D"/>
    <w:rsid w:val="006D0B60"/>
    <w:rsid w:val="006D6F2C"/>
    <w:rsid w:val="00705124"/>
    <w:rsid w:val="00714E75"/>
    <w:rsid w:val="007201A9"/>
    <w:rsid w:val="00723331"/>
    <w:rsid w:val="0072365F"/>
    <w:rsid w:val="00725358"/>
    <w:rsid w:val="00743911"/>
    <w:rsid w:val="00752F32"/>
    <w:rsid w:val="00754868"/>
    <w:rsid w:val="0075539D"/>
    <w:rsid w:val="00762470"/>
    <w:rsid w:val="00763ACE"/>
    <w:rsid w:val="007774BB"/>
    <w:rsid w:val="00777D66"/>
    <w:rsid w:val="00780C19"/>
    <w:rsid w:val="00780EF4"/>
    <w:rsid w:val="00783876"/>
    <w:rsid w:val="007904E0"/>
    <w:rsid w:val="007A4DA4"/>
    <w:rsid w:val="007A781C"/>
    <w:rsid w:val="007B7B3C"/>
    <w:rsid w:val="007D03FE"/>
    <w:rsid w:val="007D1940"/>
    <w:rsid w:val="007D4E7C"/>
    <w:rsid w:val="007E2644"/>
    <w:rsid w:val="007E3416"/>
    <w:rsid w:val="007E4C13"/>
    <w:rsid w:val="008001D0"/>
    <w:rsid w:val="008034BF"/>
    <w:rsid w:val="00804027"/>
    <w:rsid w:val="00806D1F"/>
    <w:rsid w:val="00815E06"/>
    <w:rsid w:val="008166B4"/>
    <w:rsid w:val="008214A8"/>
    <w:rsid w:val="00823A3D"/>
    <w:rsid w:val="00824B68"/>
    <w:rsid w:val="00827565"/>
    <w:rsid w:val="008312EA"/>
    <w:rsid w:val="00833C30"/>
    <w:rsid w:val="0083712E"/>
    <w:rsid w:val="008433B9"/>
    <w:rsid w:val="00844743"/>
    <w:rsid w:val="00847F4E"/>
    <w:rsid w:val="008572F5"/>
    <w:rsid w:val="008669EE"/>
    <w:rsid w:val="0086750E"/>
    <w:rsid w:val="00872DCF"/>
    <w:rsid w:val="0087310C"/>
    <w:rsid w:val="00873658"/>
    <w:rsid w:val="00875E9A"/>
    <w:rsid w:val="00877AA5"/>
    <w:rsid w:val="00884C76"/>
    <w:rsid w:val="008854F3"/>
    <w:rsid w:val="00887E21"/>
    <w:rsid w:val="00895C79"/>
    <w:rsid w:val="008A5054"/>
    <w:rsid w:val="008A7411"/>
    <w:rsid w:val="008B3D7D"/>
    <w:rsid w:val="008D3707"/>
    <w:rsid w:val="008D5657"/>
    <w:rsid w:val="008D584F"/>
    <w:rsid w:val="008E2256"/>
    <w:rsid w:val="00907CA6"/>
    <w:rsid w:val="00916CA0"/>
    <w:rsid w:val="00917D35"/>
    <w:rsid w:val="009226ED"/>
    <w:rsid w:val="009305DB"/>
    <w:rsid w:val="00930951"/>
    <w:rsid w:val="0094279E"/>
    <w:rsid w:val="009431C1"/>
    <w:rsid w:val="009464EB"/>
    <w:rsid w:val="00951A2F"/>
    <w:rsid w:val="00963D01"/>
    <w:rsid w:val="00967BB6"/>
    <w:rsid w:val="00970085"/>
    <w:rsid w:val="009765B1"/>
    <w:rsid w:val="009806A2"/>
    <w:rsid w:val="00985040"/>
    <w:rsid w:val="00985728"/>
    <w:rsid w:val="00994E8B"/>
    <w:rsid w:val="009A707B"/>
    <w:rsid w:val="009B30DA"/>
    <w:rsid w:val="009B5D4C"/>
    <w:rsid w:val="009C15FA"/>
    <w:rsid w:val="009C249C"/>
    <w:rsid w:val="009C6D45"/>
    <w:rsid w:val="009D4F98"/>
    <w:rsid w:val="009D6643"/>
    <w:rsid w:val="009E17E6"/>
    <w:rsid w:val="009F0DF3"/>
    <w:rsid w:val="009F22AF"/>
    <w:rsid w:val="009F380F"/>
    <w:rsid w:val="009F535A"/>
    <w:rsid w:val="00A140E4"/>
    <w:rsid w:val="00A42161"/>
    <w:rsid w:val="00A463E5"/>
    <w:rsid w:val="00A527B7"/>
    <w:rsid w:val="00A52D83"/>
    <w:rsid w:val="00A706BC"/>
    <w:rsid w:val="00A73D01"/>
    <w:rsid w:val="00A77526"/>
    <w:rsid w:val="00A77F5F"/>
    <w:rsid w:val="00A837D9"/>
    <w:rsid w:val="00A9119B"/>
    <w:rsid w:val="00A92C30"/>
    <w:rsid w:val="00A93108"/>
    <w:rsid w:val="00AA06D6"/>
    <w:rsid w:val="00AA4BE7"/>
    <w:rsid w:val="00AA60C0"/>
    <w:rsid w:val="00AB15AD"/>
    <w:rsid w:val="00AB6EBB"/>
    <w:rsid w:val="00AC51B3"/>
    <w:rsid w:val="00AD3A95"/>
    <w:rsid w:val="00AD7EB0"/>
    <w:rsid w:val="00AE5BE6"/>
    <w:rsid w:val="00AF2FA6"/>
    <w:rsid w:val="00B00462"/>
    <w:rsid w:val="00B00DC1"/>
    <w:rsid w:val="00B10486"/>
    <w:rsid w:val="00B1178A"/>
    <w:rsid w:val="00B249E1"/>
    <w:rsid w:val="00B255E9"/>
    <w:rsid w:val="00B30C70"/>
    <w:rsid w:val="00B359F9"/>
    <w:rsid w:val="00B5505E"/>
    <w:rsid w:val="00B57F8E"/>
    <w:rsid w:val="00B621EC"/>
    <w:rsid w:val="00B7569E"/>
    <w:rsid w:val="00B758A3"/>
    <w:rsid w:val="00B852F8"/>
    <w:rsid w:val="00B9105E"/>
    <w:rsid w:val="00B9322D"/>
    <w:rsid w:val="00B9351C"/>
    <w:rsid w:val="00B943DD"/>
    <w:rsid w:val="00B9460C"/>
    <w:rsid w:val="00BA2C8E"/>
    <w:rsid w:val="00BA4F97"/>
    <w:rsid w:val="00BA6BFB"/>
    <w:rsid w:val="00BAFC17"/>
    <w:rsid w:val="00BB1A54"/>
    <w:rsid w:val="00BB5183"/>
    <w:rsid w:val="00BC3981"/>
    <w:rsid w:val="00BC5A18"/>
    <w:rsid w:val="00BC7F3B"/>
    <w:rsid w:val="00BE7E4F"/>
    <w:rsid w:val="00BF24AD"/>
    <w:rsid w:val="00BF4E99"/>
    <w:rsid w:val="00C025B4"/>
    <w:rsid w:val="00C06592"/>
    <w:rsid w:val="00C06EBA"/>
    <w:rsid w:val="00C12860"/>
    <w:rsid w:val="00C246F2"/>
    <w:rsid w:val="00C26BCC"/>
    <w:rsid w:val="00C313EC"/>
    <w:rsid w:val="00C3293D"/>
    <w:rsid w:val="00C34D8A"/>
    <w:rsid w:val="00C42E0D"/>
    <w:rsid w:val="00C43101"/>
    <w:rsid w:val="00C43855"/>
    <w:rsid w:val="00C4477F"/>
    <w:rsid w:val="00C456E7"/>
    <w:rsid w:val="00C477B3"/>
    <w:rsid w:val="00C53D98"/>
    <w:rsid w:val="00C5650E"/>
    <w:rsid w:val="00C6002D"/>
    <w:rsid w:val="00C66556"/>
    <w:rsid w:val="00C70B7D"/>
    <w:rsid w:val="00C80231"/>
    <w:rsid w:val="00C834E1"/>
    <w:rsid w:val="00C97A0C"/>
    <w:rsid w:val="00CA13BB"/>
    <w:rsid w:val="00CB2C49"/>
    <w:rsid w:val="00CB2CE8"/>
    <w:rsid w:val="00CD0578"/>
    <w:rsid w:val="00CD2147"/>
    <w:rsid w:val="00CD500E"/>
    <w:rsid w:val="00CE30DB"/>
    <w:rsid w:val="00CE75F3"/>
    <w:rsid w:val="00CF2C23"/>
    <w:rsid w:val="00D06125"/>
    <w:rsid w:val="00D43312"/>
    <w:rsid w:val="00D45B7C"/>
    <w:rsid w:val="00D5371D"/>
    <w:rsid w:val="00D54195"/>
    <w:rsid w:val="00D54285"/>
    <w:rsid w:val="00D72EDC"/>
    <w:rsid w:val="00D73132"/>
    <w:rsid w:val="00D80F9F"/>
    <w:rsid w:val="00D8574C"/>
    <w:rsid w:val="00D87CAF"/>
    <w:rsid w:val="00D87FAD"/>
    <w:rsid w:val="00D942E6"/>
    <w:rsid w:val="00D96E33"/>
    <w:rsid w:val="00DA4650"/>
    <w:rsid w:val="00DB25D1"/>
    <w:rsid w:val="00DC336E"/>
    <w:rsid w:val="00DC439D"/>
    <w:rsid w:val="00DE2DA0"/>
    <w:rsid w:val="00DF7657"/>
    <w:rsid w:val="00E00ABB"/>
    <w:rsid w:val="00E01595"/>
    <w:rsid w:val="00E10536"/>
    <w:rsid w:val="00E13C40"/>
    <w:rsid w:val="00E177F4"/>
    <w:rsid w:val="00E26505"/>
    <w:rsid w:val="00E31C45"/>
    <w:rsid w:val="00E3739F"/>
    <w:rsid w:val="00E520FA"/>
    <w:rsid w:val="00E52ADF"/>
    <w:rsid w:val="00E62438"/>
    <w:rsid w:val="00E66B33"/>
    <w:rsid w:val="00E740DE"/>
    <w:rsid w:val="00E76AB5"/>
    <w:rsid w:val="00E82171"/>
    <w:rsid w:val="00E82475"/>
    <w:rsid w:val="00E85B9F"/>
    <w:rsid w:val="00E85FBB"/>
    <w:rsid w:val="00E95CDE"/>
    <w:rsid w:val="00EA2810"/>
    <w:rsid w:val="00EA43BC"/>
    <w:rsid w:val="00EA7AC6"/>
    <w:rsid w:val="00EB2B2C"/>
    <w:rsid w:val="00EB634C"/>
    <w:rsid w:val="00EC7538"/>
    <w:rsid w:val="00ED2DB5"/>
    <w:rsid w:val="00ED64DB"/>
    <w:rsid w:val="00EE3B0B"/>
    <w:rsid w:val="00EE7B7D"/>
    <w:rsid w:val="00EF2739"/>
    <w:rsid w:val="00EF3946"/>
    <w:rsid w:val="00F051F2"/>
    <w:rsid w:val="00F06B99"/>
    <w:rsid w:val="00F130EF"/>
    <w:rsid w:val="00F31ED4"/>
    <w:rsid w:val="00F33E80"/>
    <w:rsid w:val="00F360BF"/>
    <w:rsid w:val="00F36EF1"/>
    <w:rsid w:val="00F40E8F"/>
    <w:rsid w:val="00F504D3"/>
    <w:rsid w:val="00F567FF"/>
    <w:rsid w:val="00F57AD3"/>
    <w:rsid w:val="00F70ACB"/>
    <w:rsid w:val="00F71CE4"/>
    <w:rsid w:val="00F739CF"/>
    <w:rsid w:val="00F7550C"/>
    <w:rsid w:val="00F82E88"/>
    <w:rsid w:val="00F84AC8"/>
    <w:rsid w:val="00F92C24"/>
    <w:rsid w:val="00F94537"/>
    <w:rsid w:val="00FA2636"/>
    <w:rsid w:val="00FA6D45"/>
    <w:rsid w:val="00FB3A7F"/>
    <w:rsid w:val="00FC33A8"/>
    <w:rsid w:val="00FC39DF"/>
    <w:rsid w:val="00FE04E7"/>
    <w:rsid w:val="00FE5002"/>
    <w:rsid w:val="00FF1D1D"/>
    <w:rsid w:val="00FF4126"/>
    <w:rsid w:val="00FF5E51"/>
    <w:rsid w:val="01063EEA"/>
    <w:rsid w:val="01644230"/>
    <w:rsid w:val="0181085C"/>
    <w:rsid w:val="01823A82"/>
    <w:rsid w:val="01F16892"/>
    <w:rsid w:val="02401608"/>
    <w:rsid w:val="02DA33B1"/>
    <w:rsid w:val="0334AEFF"/>
    <w:rsid w:val="035FDE0E"/>
    <w:rsid w:val="036D2A04"/>
    <w:rsid w:val="03AEC2CC"/>
    <w:rsid w:val="03C064D2"/>
    <w:rsid w:val="04178E92"/>
    <w:rsid w:val="04330014"/>
    <w:rsid w:val="049BE2F2"/>
    <w:rsid w:val="04DEE8CF"/>
    <w:rsid w:val="05CE5B7F"/>
    <w:rsid w:val="05DF19B4"/>
    <w:rsid w:val="07485EF2"/>
    <w:rsid w:val="078BBA34"/>
    <w:rsid w:val="080B1774"/>
    <w:rsid w:val="0832C8CC"/>
    <w:rsid w:val="085E6744"/>
    <w:rsid w:val="08780326"/>
    <w:rsid w:val="08B81B16"/>
    <w:rsid w:val="09278A95"/>
    <w:rsid w:val="098D4C67"/>
    <w:rsid w:val="09ECECE7"/>
    <w:rsid w:val="0A03541B"/>
    <w:rsid w:val="0A4C2342"/>
    <w:rsid w:val="0A58B258"/>
    <w:rsid w:val="0A6D84DB"/>
    <w:rsid w:val="0B70C89C"/>
    <w:rsid w:val="0BB4BDBB"/>
    <w:rsid w:val="0CD8104C"/>
    <w:rsid w:val="0D4D86A3"/>
    <w:rsid w:val="0DB634E3"/>
    <w:rsid w:val="0DE71A91"/>
    <w:rsid w:val="0DFBB4D0"/>
    <w:rsid w:val="0E251BE7"/>
    <w:rsid w:val="0E60BD8A"/>
    <w:rsid w:val="0E6AF358"/>
    <w:rsid w:val="0ED1C89A"/>
    <w:rsid w:val="0EE0D214"/>
    <w:rsid w:val="0F60ADAB"/>
    <w:rsid w:val="0FD9F015"/>
    <w:rsid w:val="0FFC8DEB"/>
    <w:rsid w:val="10202C12"/>
    <w:rsid w:val="106A4A9B"/>
    <w:rsid w:val="106D98FB"/>
    <w:rsid w:val="107E4913"/>
    <w:rsid w:val="10D992D1"/>
    <w:rsid w:val="11381017"/>
    <w:rsid w:val="11780346"/>
    <w:rsid w:val="1194362A"/>
    <w:rsid w:val="11DA07AC"/>
    <w:rsid w:val="11F44A00"/>
    <w:rsid w:val="127A5026"/>
    <w:rsid w:val="12F5C143"/>
    <w:rsid w:val="131B0650"/>
    <w:rsid w:val="1330D468"/>
    <w:rsid w:val="13586108"/>
    <w:rsid w:val="13636299"/>
    <w:rsid w:val="1375D80D"/>
    <w:rsid w:val="142DB45F"/>
    <w:rsid w:val="14624B34"/>
    <w:rsid w:val="14BEBA9F"/>
    <w:rsid w:val="16B6AD0A"/>
    <w:rsid w:val="16EE9D62"/>
    <w:rsid w:val="1793A775"/>
    <w:rsid w:val="17A4BD09"/>
    <w:rsid w:val="17AB6442"/>
    <w:rsid w:val="18059F04"/>
    <w:rsid w:val="1838006C"/>
    <w:rsid w:val="1842165B"/>
    <w:rsid w:val="1863BB4B"/>
    <w:rsid w:val="1922996B"/>
    <w:rsid w:val="197C39A0"/>
    <w:rsid w:val="19852033"/>
    <w:rsid w:val="199A7738"/>
    <w:rsid w:val="19A015EC"/>
    <w:rsid w:val="1A79B20F"/>
    <w:rsid w:val="1AA107E3"/>
    <w:rsid w:val="1AFF3DF7"/>
    <w:rsid w:val="1B313B57"/>
    <w:rsid w:val="1B92FFF8"/>
    <w:rsid w:val="1BB41956"/>
    <w:rsid w:val="1C642B12"/>
    <w:rsid w:val="1C988DAC"/>
    <w:rsid w:val="1C9B0E58"/>
    <w:rsid w:val="1D18FBAD"/>
    <w:rsid w:val="1D8A2501"/>
    <w:rsid w:val="1DFBF3EA"/>
    <w:rsid w:val="1E36DEB9"/>
    <w:rsid w:val="1E3BBCB3"/>
    <w:rsid w:val="1E3C9361"/>
    <w:rsid w:val="1E4D5B27"/>
    <w:rsid w:val="1E7CB03B"/>
    <w:rsid w:val="1ED92058"/>
    <w:rsid w:val="1F517BEA"/>
    <w:rsid w:val="1FD34B82"/>
    <w:rsid w:val="1FDD7D7D"/>
    <w:rsid w:val="1FF86E4E"/>
    <w:rsid w:val="2019507C"/>
    <w:rsid w:val="201A8AE5"/>
    <w:rsid w:val="206CA3C0"/>
    <w:rsid w:val="20AF4EC4"/>
    <w:rsid w:val="20BD0BFE"/>
    <w:rsid w:val="20FB1F49"/>
    <w:rsid w:val="214C884B"/>
    <w:rsid w:val="214F7076"/>
    <w:rsid w:val="219559B9"/>
    <w:rsid w:val="2251FBFD"/>
    <w:rsid w:val="233917A0"/>
    <w:rsid w:val="234C39A1"/>
    <w:rsid w:val="234CE138"/>
    <w:rsid w:val="239F5FE5"/>
    <w:rsid w:val="23E5C505"/>
    <w:rsid w:val="23EDCC5E"/>
    <w:rsid w:val="23F5B9E4"/>
    <w:rsid w:val="248CF7E0"/>
    <w:rsid w:val="24CCFA7B"/>
    <w:rsid w:val="253FB6BC"/>
    <w:rsid w:val="2541D33F"/>
    <w:rsid w:val="25819566"/>
    <w:rsid w:val="26079CDA"/>
    <w:rsid w:val="2652C0BD"/>
    <w:rsid w:val="2691B306"/>
    <w:rsid w:val="26AE131A"/>
    <w:rsid w:val="26CE5D8C"/>
    <w:rsid w:val="270901DD"/>
    <w:rsid w:val="271D65C7"/>
    <w:rsid w:val="2722C03B"/>
    <w:rsid w:val="27F737C1"/>
    <w:rsid w:val="286C12EA"/>
    <w:rsid w:val="28CEE80B"/>
    <w:rsid w:val="28D04EBE"/>
    <w:rsid w:val="28E20BF2"/>
    <w:rsid w:val="29704286"/>
    <w:rsid w:val="29A06B9E"/>
    <w:rsid w:val="29A43102"/>
    <w:rsid w:val="2A032AE1"/>
    <w:rsid w:val="2A0F06D5"/>
    <w:rsid w:val="2A69544C"/>
    <w:rsid w:val="2A968A09"/>
    <w:rsid w:val="2AE7EDF7"/>
    <w:rsid w:val="2B1B6DC2"/>
    <w:rsid w:val="2B31C34B"/>
    <w:rsid w:val="2B9498D4"/>
    <w:rsid w:val="2B98418F"/>
    <w:rsid w:val="2BFCAD19"/>
    <w:rsid w:val="2C4F5138"/>
    <w:rsid w:val="2C83BE58"/>
    <w:rsid w:val="2CE4D201"/>
    <w:rsid w:val="2D39D088"/>
    <w:rsid w:val="2D3A2640"/>
    <w:rsid w:val="2D9C9C2A"/>
    <w:rsid w:val="2E43AAB7"/>
    <w:rsid w:val="2E806A3E"/>
    <w:rsid w:val="2EF63EB8"/>
    <w:rsid w:val="2F016571"/>
    <w:rsid w:val="2F071610"/>
    <w:rsid w:val="2F386C8B"/>
    <w:rsid w:val="2F5EA6BB"/>
    <w:rsid w:val="2FB5D59B"/>
    <w:rsid w:val="30025D7A"/>
    <w:rsid w:val="304B5009"/>
    <w:rsid w:val="30C84DE5"/>
    <w:rsid w:val="310CFB06"/>
    <w:rsid w:val="3127A270"/>
    <w:rsid w:val="31B36B09"/>
    <w:rsid w:val="3224530C"/>
    <w:rsid w:val="32A1FD8D"/>
    <w:rsid w:val="32ABC8AE"/>
    <w:rsid w:val="333DB319"/>
    <w:rsid w:val="33464271"/>
    <w:rsid w:val="33629795"/>
    <w:rsid w:val="33847932"/>
    <w:rsid w:val="33C6D684"/>
    <w:rsid w:val="33D21268"/>
    <w:rsid w:val="33E339A4"/>
    <w:rsid w:val="3407EA35"/>
    <w:rsid w:val="343B10D7"/>
    <w:rsid w:val="345F4332"/>
    <w:rsid w:val="348BA679"/>
    <w:rsid w:val="3506CD1D"/>
    <w:rsid w:val="355BF3CE"/>
    <w:rsid w:val="35AADC70"/>
    <w:rsid w:val="35E3774E"/>
    <w:rsid w:val="35FDA848"/>
    <w:rsid w:val="36527269"/>
    <w:rsid w:val="374A5ED2"/>
    <w:rsid w:val="378B24D9"/>
    <w:rsid w:val="3804FF8A"/>
    <w:rsid w:val="383608B8"/>
    <w:rsid w:val="38D51B6E"/>
    <w:rsid w:val="38E62F33"/>
    <w:rsid w:val="3939B2AC"/>
    <w:rsid w:val="39782D36"/>
    <w:rsid w:val="3AD070B4"/>
    <w:rsid w:val="3B23CEB0"/>
    <w:rsid w:val="3B3A802A"/>
    <w:rsid w:val="3B45C4E9"/>
    <w:rsid w:val="3B55B9C8"/>
    <w:rsid w:val="3D5EDC3F"/>
    <w:rsid w:val="3DA6CD72"/>
    <w:rsid w:val="3DD0B846"/>
    <w:rsid w:val="3E24E63B"/>
    <w:rsid w:val="3E2C6124"/>
    <w:rsid w:val="3E8C4D66"/>
    <w:rsid w:val="3E8D5A8A"/>
    <w:rsid w:val="3EA54A3C"/>
    <w:rsid w:val="3F5570B7"/>
    <w:rsid w:val="3FC0B69C"/>
    <w:rsid w:val="40411A9D"/>
    <w:rsid w:val="40DFBC3C"/>
    <w:rsid w:val="40F14118"/>
    <w:rsid w:val="41DE81BB"/>
    <w:rsid w:val="41EFC6E5"/>
    <w:rsid w:val="4288BA9A"/>
    <w:rsid w:val="428A1215"/>
    <w:rsid w:val="42A638FF"/>
    <w:rsid w:val="42B7B11B"/>
    <w:rsid w:val="42DDA6B7"/>
    <w:rsid w:val="42E18421"/>
    <w:rsid w:val="4311112C"/>
    <w:rsid w:val="433859EE"/>
    <w:rsid w:val="443631B6"/>
    <w:rsid w:val="445355F5"/>
    <w:rsid w:val="448F3B60"/>
    <w:rsid w:val="4495FF7D"/>
    <w:rsid w:val="44A76041"/>
    <w:rsid w:val="44E373B1"/>
    <w:rsid w:val="4551ABCE"/>
    <w:rsid w:val="4594E76E"/>
    <w:rsid w:val="45C40A95"/>
    <w:rsid w:val="46281066"/>
    <w:rsid w:val="462F8991"/>
    <w:rsid w:val="46B8CF11"/>
    <w:rsid w:val="472232C9"/>
    <w:rsid w:val="47B65E27"/>
    <w:rsid w:val="47DFD034"/>
    <w:rsid w:val="47F98011"/>
    <w:rsid w:val="4861FAAB"/>
    <w:rsid w:val="48A6A2FF"/>
    <w:rsid w:val="48A6F9EC"/>
    <w:rsid w:val="48FC9734"/>
    <w:rsid w:val="4926C718"/>
    <w:rsid w:val="4929A986"/>
    <w:rsid w:val="498F9959"/>
    <w:rsid w:val="49C20062"/>
    <w:rsid w:val="49D00D31"/>
    <w:rsid w:val="49FD9D43"/>
    <w:rsid w:val="4A89C483"/>
    <w:rsid w:val="4AE04C13"/>
    <w:rsid w:val="4B52B535"/>
    <w:rsid w:val="4B54242D"/>
    <w:rsid w:val="4BA47285"/>
    <w:rsid w:val="4BFEC284"/>
    <w:rsid w:val="4C17CBFE"/>
    <w:rsid w:val="4D0E8E55"/>
    <w:rsid w:val="4D2406CF"/>
    <w:rsid w:val="4D851703"/>
    <w:rsid w:val="4DA516E7"/>
    <w:rsid w:val="4DE381CB"/>
    <w:rsid w:val="4DE75DEF"/>
    <w:rsid w:val="4DFA63C2"/>
    <w:rsid w:val="4E8A55F7"/>
    <w:rsid w:val="4ED676E1"/>
    <w:rsid w:val="4EFC0493"/>
    <w:rsid w:val="4F0E41FD"/>
    <w:rsid w:val="4F63C931"/>
    <w:rsid w:val="4FCCC8A6"/>
    <w:rsid w:val="4FE8A8F4"/>
    <w:rsid w:val="5028EE49"/>
    <w:rsid w:val="506C28C5"/>
    <w:rsid w:val="50785D0A"/>
    <w:rsid w:val="5081F23E"/>
    <w:rsid w:val="50BCB7C5"/>
    <w:rsid w:val="50D5C6BB"/>
    <w:rsid w:val="511E7CD2"/>
    <w:rsid w:val="51350AE3"/>
    <w:rsid w:val="518AEF9F"/>
    <w:rsid w:val="522F360D"/>
    <w:rsid w:val="52DD92C1"/>
    <w:rsid w:val="537D296D"/>
    <w:rsid w:val="546979BF"/>
    <w:rsid w:val="54D6DC79"/>
    <w:rsid w:val="54D95ADE"/>
    <w:rsid w:val="54DACCBE"/>
    <w:rsid w:val="5501F066"/>
    <w:rsid w:val="5502FDCA"/>
    <w:rsid w:val="550C51ED"/>
    <w:rsid w:val="55D762AF"/>
    <w:rsid w:val="56054A20"/>
    <w:rsid w:val="564E0970"/>
    <w:rsid w:val="56C18790"/>
    <w:rsid w:val="56C4C319"/>
    <w:rsid w:val="56CD3D59"/>
    <w:rsid w:val="5789D1FD"/>
    <w:rsid w:val="579BA147"/>
    <w:rsid w:val="57A90807"/>
    <w:rsid w:val="57E6BD3A"/>
    <w:rsid w:val="583925C3"/>
    <w:rsid w:val="58C662BD"/>
    <w:rsid w:val="58CF1E07"/>
    <w:rsid w:val="58CF5B81"/>
    <w:rsid w:val="5A02F30C"/>
    <w:rsid w:val="5AE0A8C9"/>
    <w:rsid w:val="5B3DF67D"/>
    <w:rsid w:val="5B70B509"/>
    <w:rsid w:val="5BB40ECC"/>
    <w:rsid w:val="5BB9220B"/>
    <w:rsid w:val="5CDFA6C7"/>
    <w:rsid w:val="5D02CFC0"/>
    <w:rsid w:val="5D2A6B3E"/>
    <w:rsid w:val="5D7924C7"/>
    <w:rsid w:val="5D7F8315"/>
    <w:rsid w:val="5E01F7C2"/>
    <w:rsid w:val="5E7157B9"/>
    <w:rsid w:val="5E7351C9"/>
    <w:rsid w:val="5EDCD390"/>
    <w:rsid w:val="5FA8AA31"/>
    <w:rsid w:val="5FB419EC"/>
    <w:rsid w:val="5FE8D3EB"/>
    <w:rsid w:val="601076FE"/>
    <w:rsid w:val="60299C3A"/>
    <w:rsid w:val="607411F5"/>
    <w:rsid w:val="60B0C589"/>
    <w:rsid w:val="60C72A37"/>
    <w:rsid w:val="62190CDE"/>
    <w:rsid w:val="62B0A85B"/>
    <w:rsid w:val="62B37046"/>
    <w:rsid w:val="62DE4482"/>
    <w:rsid w:val="62EBBAAE"/>
    <w:rsid w:val="63609754"/>
    <w:rsid w:val="64315B67"/>
    <w:rsid w:val="6470D49F"/>
    <w:rsid w:val="64878B0F"/>
    <w:rsid w:val="64A7546F"/>
    <w:rsid w:val="65ACD877"/>
    <w:rsid w:val="65AD6E3E"/>
    <w:rsid w:val="66D3D2B1"/>
    <w:rsid w:val="66EA99DB"/>
    <w:rsid w:val="676D70EC"/>
    <w:rsid w:val="6782E6E1"/>
    <w:rsid w:val="67B876F6"/>
    <w:rsid w:val="680B2345"/>
    <w:rsid w:val="681CB7A9"/>
    <w:rsid w:val="68357A64"/>
    <w:rsid w:val="6857A278"/>
    <w:rsid w:val="68594CA7"/>
    <w:rsid w:val="68D550CB"/>
    <w:rsid w:val="6924CF64"/>
    <w:rsid w:val="69C6FE1F"/>
    <w:rsid w:val="6A0D5E84"/>
    <w:rsid w:val="6AF03FA6"/>
    <w:rsid w:val="6B336042"/>
    <w:rsid w:val="6B5FC4C0"/>
    <w:rsid w:val="6B83BC39"/>
    <w:rsid w:val="6BC46F1A"/>
    <w:rsid w:val="6CBA0FCF"/>
    <w:rsid w:val="6D04912D"/>
    <w:rsid w:val="6E0E901D"/>
    <w:rsid w:val="6E19FAC8"/>
    <w:rsid w:val="6E549640"/>
    <w:rsid w:val="6EA3F97B"/>
    <w:rsid w:val="6EEDBE3A"/>
    <w:rsid w:val="6F3BE72F"/>
    <w:rsid w:val="6F99910C"/>
    <w:rsid w:val="6FB140E0"/>
    <w:rsid w:val="6FCA3DB6"/>
    <w:rsid w:val="6FCCCFFE"/>
    <w:rsid w:val="700A2BFB"/>
    <w:rsid w:val="7016E39A"/>
    <w:rsid w:val="70835F2B"/>
    <w:rsid w:val="709C0333"/>
    <w:rsid w:val="7135616D"/>
    <w:rsid w:val="714630DF"/>
    <w:rsid w:val="71C401B9"/>
    <w:rsid w:val="72583B3B"/>
    <w:rsid w:val="726A40B2"/>
    <w:rsid w:val="72723322"/>
    <w:rsid w:val="72DCC374"/>
    <w:rsid w:val="733FDFB0"/>
    <w:rsid w:val="73C017E3"/>
    <w:rsid w:val="73C91CE3"/>
    <w:rsid w:val="73F6D631"/>
    <w:rsid w:val="73FA3DA0"/>
    <w:rsid w:val="74009D64"/>
    <w:rsid w:val="74112D37"/>
    <w:rsid w:val="7423FC54"/>
    <w:rsid w:val="742AB6D4"/>
    <w:rsid w:val="7475EF68"/>
    <w:rsid w:val="7498CDE7"/>
    <w:rsid w:val="74ABF957"/>
    <w:rsid w:val="7548E362"/>
    <w:rsid w:val="754A76BD"/>
    <w:rsid w:val="75719494"/>
    <w:rsid w:val="7578496F"/>
    <w:rsid w:val="7583382C"/>
    <w:rsid w:val="75D67C13"/>
    <w:rsid w:val="75E6C147"/>
    <w:rsid w:val="7641F22A"/>
    <w:rsid w:val="7672FD7F"/>
    <w:rsid w:val="769ED2B4"/>
    <w:rsid w:val="77149F3A"/>
    <w:rsid w:val="773D5BDC"/>
    <w:rsid w:val="77502AF9"/>
    <w:rsid w:val="7756E579"/>
    <w:rsid w:val="779EA878"/>
    <w:rsid w:val="77AD5E54"/>
    <w:rsid w:val="77CD7852"/>
    <w:rsid w:val="78405278"/>
    <w:rsid w:val="789933C1"/>
    <w:rsid w:val="78C7E276"/>
    <w:rsid w:val="78DE9268"/>
    <w:rsid w:val="7917DB7A"/>
    <w:rsid w:val="7931116D"/>
    <w:rsid w:val="793C5703"/>
    <w:rsid w:val="7959304A"/>
    <w:rsid w:val="79AA961A"/>
    <w:rsid w:val="79D21DA4"/>
    <w:rsid w:val="79D438EA"/>
    <w:rsid w:val="7A0C87DA"/>
    <w:rsid w:val="7A385E67"/>
    <w:rsid w:val="7ADBD84E"/>
    <w:rsid w:val="7AF500AB"/>
    <w:rsid w:val="7BA61176"/>
    <w:rsid w:val="7BB09DA1"/>
    <w:rsid w:val="7CC62E1E"/>
    <w:rsid w:val="7CEF8BDE"/>
    <w:rsid w:val="7D56D6CC"/>
    <w:rsid w:val="7D6A5E7E"/>
    <w:rsid w:val="7DBB791B"/>
    <w:rsid w:val="7DDD7184"/>
    <w:rsid w:val="7E09787E"/>
    <w:rsid w:val="7F087545"/>
    <w:rsid w:val="7F21B6FB"/>
    <w:rsid w:val="7FB8D4E0"/>
    <w:rsid w:val="7FCD2C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7E7DFD"/>
  <w15:docId w15:val="{C8561BEA-25CF-4165-98F9-40901160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23331"/>
    <w:pPr>
      <w:spacing w:after="60"/>
    </w:pPr>
    <w:rPr>
      <w:rFonts w:ascii="Times New Roman" w:hAnsi="Times New Roman"/>
      <w:sz w:val="24"/>
      <w:szCs w:val="22"/>
    </w:rPr>
  </w:style>
  <w:style w:type="paragraph" w:styleId="Heading1">
    <w:name w:val="heading 1"/>
    <w:basedOn w:val="Normal"/>
    <w:next w:val="Normal"/>
    <w:qFormat/>
    <w:rsid w:val="00F57AD3"/>
    <w:pPr>
      <w:keepNext/>
      <w:spacing w:before="24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D2DB5"/>
    <w:pPr>
      <w:tabs>
        <w:tab w:val="center" w:pos="4680"/>
        <w:tab w:val="right" w:pos="9360"/>
      </w:tabs>
      <w:spacing w:after="0"/>
    </w:pPr>
  </w:style>
  <w:style w:type="character" w:styleId="HeaderChar" w:customStyle="1">
    <w:name w:val="Header Char"/>
    <w:basedOn w:val="DefaultParagraphFont"/>
    <w:link w:val="Header"/>
    <w:uiPriority w:val="99"/>
    <w:semiHidden/>
    <w:rsid w:val="00ED2DB5"/>
  </w:style>
  <w:style w:type="paragraph" w:styleId="Footer">
    <w:name w:val="footer"/>
    <w:basedOn w:val="Normal"/>
    <w:link w:val="FooterChar"/>
    <w:uiPriority w:val="99"/>
    <w:unhideWhenUsed/>
    <w:rsid w:val="00ED2DB5"/>
    <w:pPr>
      <w:tabs>
        <w:tab w:val="center" w:pos="4680"/>
        <w:tab w:val="right" w:pos="9360"/>
      </w:tabs>
      <w:spacing w:after="0"/>
    </w:pPr>
  </w:style>
  <w:style w:type="character" w:styleId="FooterChar" w:customStyle="1">
    <w:name w:val="Footer Char"/>
    <w:basedOn w:val="DefaultParagraphFont"/>
    <w:link w:val="Footer"/>
    <w:uiPriority w:val="99"/>
    <w:rsid w:val="00ED2DB5"/>
  </w:style>
  <w:style w:type="character" w:styleId="PlaceholderText">
    <w:name w:val="Placeholder Text"/>
    <w:uiPriority w:val="99"/>
    <w:semiHidden/>
    <w:rsid w:val="003B0EA4"/>
    <w:rPr>
      <w:color w:val="808080"/>
    </w:rPr>
  </w:style>
  <w:style w:type="paragraph" w:styleId="BalloonText">
    <w:name w:val="Balloon Text"/>
    <w:basedOn w:val="Normal"/>
    <w:link w:val="BalloonTextChar"/>
    <w:uiPriority w:val="99"/>
    <w:semiHidden/>
    <w:unhideWhenUsed/>
    <w:rsid w:val="003B0EA4"/>
    <w:pPr>
      <w:spacing w:after="0"/>
    </w:pPr>
    <w:rPr>
      <w:rFonts w:ascii="Tahoma" w:hAnsi="Tahoma" w:cs="Tahoma"/>
      <w:sz w:val="16"/>
      <w:szCs w:val="16"/>
    </w:rPr>
  </w:style>
  <w:style w:type="character" w:styleId="BalloonTextChar" w:customStyle="1">
    <w:name w:val="Balloon Text Char"/>
    <w:link w:val="BalloonText"/>
    <w:uiPriority w:val="99"/>
    <w:semiHidden/>
    <w:rsid w:val="003B0EA4"/>
    <w:rPr>
      <w:rFonts w:ascii="Tahoma" w:hAnsi="Tahoma" w:cs="Tahoma"/>
      <w:sz w:val="16"/>
      <w:szCs w:val="16"/>
    </w:rPr>
  </w:style>
  <w:style w:type="paragraph" w:styleId="ListParagraph">
    <w:name w:val="List Paragraph"/>
    <w:basedOn w:val="Normal"/>
    <w:uiPriority w:val="34"/>
    <w:qFormat/>
    <w:rsid w:val="00497A53"/>
    <w:pPr>
      <w:ind w:left="720"/>
      <w:contextualSpacing/>
    </w:pPr>
  </w:style>
  <w:style w:type="table" w:styleId="TableGrid">
    <w:name w:val="Table Grid"/>
    <w:basedOn w:val="TableNormal"/>
    <w:uiPriority w:val="59"/>
    <w:rsid w:val="0080402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Hyperlink">
    <w:name w:val="Hyperlink"/>
    <w:uiPriority w:val="99"/>
    <w:rsid w:val="00E26505"/>
    <w:rPr>
      <w:color w:val="0000FF"/>
      <w:u w:val="single"/>
    </w:rPr>
  </w:style>
  <w:style w:type="paragraph" w:styleId="Default" w:customStyle="1">
    <w:name w:val="Default"/>
    <w:rsid w:val="00F57AD3"/>
    <w:pPr>
      <w:widowControl w:val="0"/>
      <w:autoSpaceDE w:val="0"/>
      <w:autoSpaceDN w:val="0"/>
      <w:adjustRightInd w:val="0"/>
    </w:pPr>
    <w:rPr>
      <w:rFonts w:ascii="CMCS C 10" w:hAnsi="CMCS C 10" w:eastAsia="MS Mincho" w:cs="CMCS C 10"/>
      <w:color w:val="000000"/>
      <w:sz w:val="24"/>
      <w:szCs w:val="24"/>
      <w:lang w:eastAsia="ja-JP"/>
    </w:rPr>
  </w:style>
  <w:style w:type="paragraph" w:styleId="BodyText">
    <w:name w:val="Body Text"/>
    <w:basedOn w:val="Normal"/>
    <w:rsid w:val="009F535A"/>
    <w:pPr>
      <w:jc w:val="both"/>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E74B5" w:themeColor="accent1" w:themeShade="BF"/>
      <w:sz w:val="26"/>
      <w:szCs w:val="26"/>
    </w:rPr>
  </w:style>
  <w:style w:type="paragraph" w:styleId="Caption">
    <w:name w:val="caption"/>
    <w:basedOn w:val="Normal"/>
    <w:next w:val="Normal"/>
    <w:uiPriority w:val="35"/>
    <w:unhideWhenUsed/>
    <w:qFormat/>
    <w:rsid w:val="002B3D6B"/>
    <w:pPr>
      <w:spacing w:after="200"/>
      <w:jc w:val="center"/>
    </w:pPr>
    <w:rPr>
      <w:iCs/>
      <w:color w:val="44546A" w:themeColor="text2"/>
      <w:sz w:val="22"/>
      <w:szCs w:val="18"/>
    </w:rPr>
  </w:style>
  <w:style w:type="paragraph" w:styleId="NormalWeb">
    <w:name w:val="Normal (Web)"/>
    <w:basedOn w:val="Normal"/>
    <w:uiPriority w:val="99"/>
    <w:semiHidden/>
    <w:unhideWhenUsed/>
    <w:rsid w:val="000D57A9"/>
    <w:pPr>
      <w:spacing w:before="100" w:beforeAutospacing="1" w:after="100" w:afterAutospacing="1"/>
    </w:pPr>
    <w:rPr>
      <w:rFonts w:eastAsia="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709371">
      <w:bodyDiv w:val="1"/>
      <w:marLeft w:val="0"/>
      <w:marRight w:val="0"/>
      <w:marTop w:val="0"/>
      <w:marBottom w:val="0"/>
      <w:divBdr>
        <w:top w:val="none" w:sz="0" w:space="0" w:color="auto"/>
        <w:left w:val="none" w:sz="0" w:space="0" w:color="auto"/>
        <w:bottom w:val="none" w:sz="0" w:space="0" w:color="auto"/>
        <w:right w:val="none" w:sz="0" w:space="0" w:color="auto"/>
      </w:divBdr>
    </w:div>
    <w:div w:id="436606637">
      <w:bodyDiv w:val="1"/>
      <w:marLeft w:val="0"/>
      <w:marRight w:val="0"/>
      <w:marTop w:val="0"/>
      <w:marBottom w:val="0"/>
      <w:divBdr>
        <w:top w:val="none" w:sz="0" w:space="0" w:color="auto"/>
        <w:left w:val="none" w:sz="0" w:space="0" w:color="auto"/>
        <w:bottom w:val="none" w:sz="0" w:space="0" w:color="auto"/>
        <w:right w:val="none" w:sz="0" w:space="0" w:color="auto"/>
      </w:divBdr>
    </w:div>
    <w:div w:id="995374732">
      <w:bodyDiv w:val="1"/>
      <w:marLeft w:val="0"/>
      <w:marRight w:val="0"/>
      <w:marTop w:val="0"/>
      <w:marBottom w:val="0"/>
      <w:divBdr>
        <w:top w:val="none" w:sz="0" w:space="0" w:color="auto"/>
        <w:left w:val="none" w:sz="0" w:space="0" w:color="auto"/>
        <w:bottom w:val="none" w:sz="0" w:space="0" w:color="auto"/>
        <w:right w:val="none" w:sz="0" w:space="0" w:color="auto"/>
      </w:divBdr>
    </w:div>
    <w:div w:id="1000887128">
      <w:bodyDiv w:val="1"/>
      <w:marLeft w:val="0"/>
      <w:marRight w:val="0"/>
      <w:marTop w:val="0"/>
      <w:marBottom w:val="0"/>
      <w:divBdr>
        <w:top w:val="none" w:sz="0" w:space="0" w:color="auto"/>
        <w:left w:val="none" w:sz="0" w:space="0" w:color="auto"/>
        <w:bottom w:val="none" w:sz="0" w:space="0" w:color="auto"/>
        <w:right w:val="none" w:sz="0" w:space="0" w:color="auto"/>
      </w:divBdr>
    </w:div>
    <w:div w:id="160068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yang.zhenm@northeastern.edu" TargetMode="Externa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image" Target="media/image11.png" Id="rId21"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footer" Target="footer1.xml" Id="rId25" /><Relationship Type="http://schemas.openxmlformats.org/officeDocument/2006/relationships/numbering" Target="numbering.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png" Id="rId11" /><Relationship Type="http://schemas.openxmlformats.org/officeDocument/2006/relationships/header" Target="header1.xml" Id="rId24"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image" Target="media/image13.png" Id="rId23" /><Relationship Type="http://schemas.microsoft.com/office/2020/10/relationships/intelligence" Target="intelligence2.xml" Id="rId28" /><Relationship Type="http://schemas.openxmlformats.org/officeDocument/2006/relationships/hyperlink" Target="mailto:d.zagieboylo@northeastern.edu" TargetMode="External" Id="rId10" /><Relationship Type="http://schemas.openxmlformats.org/officeDocument/2006/relationships/image" Target="media/image9.png" Id="rId19" /><Relationship Type="http://schemas.openxmlformats.org/officeDocument/2006/relationships/settings" Target="settings.xml" Id="rId4" /><Relationship Type="http://schemas.openxmlformats.org/officeDocument/2006/relationships/hyperlink" Target="mailto:mceleney.c@northeastern.edu" TargetMode="Externa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theme" Target="theme/theme1.xml" Id="rId27"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irner\Dropbox\teaching\Embedded%20Design\template\Lab%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77A0B-8BE8-48E2-8146-2D282C2C05E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Lab Report Template.dot</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Lab Assignment 1</dc:title>
  <dc:subject>Microprocessor-Based Design</dc:subject>
  <dc:creator>schirner</dc:creator>
  <keywords/>
  <lastModifiedBy>Connor McEleney</lastModifiedBy>
  <revision>260</revision>
  <lastPrinted>2014-09-02T20:53:00.0000000Z</lastPrinted>
  <dcterms:created xsi:type="dcterms:W3CDTF">2023-10-07T22:17:00.0000000Z</dcterms:created>
  <dcterms:modified xsi:type="dcterms:W3CDTF">2023-11-03T00:35:50.6478582Z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1216ff-38bd-4bdb-88af-976068a6f500_Enabled">
    <vt:lpwstr>true</vt:lpwstr>
  </property>
  <property fmtid="{D5CDD505-2E9C-101B-9397-08002B2CF9AE}" pid="3" name="MSIP_Label_111216ff-38bd-4bdb-88af-976068a6f500_SetDate">
    <vt:lpwstr>2023-08-25T20:05:45Z</vt:lpwstr>
  </property>
  <property fmtid="{D5CDD505-2E9C-101B-9397-08002B2CF9AE}" pid="4" name="MSIP_Label_111216ff-38bd-4bdb-88af-976068a6f500_Method">
    <vt:lpwstr>Privileged</vt:lpwstr>
  </property>
  <property fmtid="{D5CDD505-2E9C-101B-9397-08002B2CF9AE}" pid="5" name="MSIP_Label_111216ff-38bd-4bdb-88af-976068a6f500_Name">
    <vt:lpwstr>1Lock</vt:lpwstr>
  </property>
  <property fmtid="{D5CDD505-2E9C-101B-9397-08002B2CF9AE}" pid="6" name="MSIP_Label_111216ff-38bd-4bdb-88af-976068a6f500_SiteId">
    <vt:lpwstr>a8eec281-aaa3-4dae-ac9b-9a398b9215e7</vt:lpwstr>
  </property>
  <property fmtid="{D5CDD505-2E9C-101B-9397-08002B2CF9AE}" pid="7" name="MSIP_Label_111216ff-38bd-4bdb-88af-976068a6f500_ActionId">
    <vt:lpwstr>0cbe49c7-b8ce-44b4-92b2-8b98822435b6</vt:lpwstr>
  </property>
  <property fmtid="{D5CDD505-2E9C-101B-9397-08002B2CF9AE}" pid="8" name="MSIP_Label_111216ff-38bd-4bdb-88af-976068a6f500_ContentBits">
    <vt:lpwstr>0</vt:lpwstr>
  </property>
</Properties>
</file>