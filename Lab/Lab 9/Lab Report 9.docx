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54D95ADE" w:rsidP="54D95ADE" w:rsidRDefault="54D95ADE" w14:paraId="74A80073" w14:textId="5D7BCCD9">
      <w:pPr>
        <w:rPr>
          <w:rFonts w:eastAsia="Times New Roman"/>
          <w:color w:val="000000" w:themeColor="text1"/>
          <w:szCs w:val="24"/>
        </w:rPr>
      </w:pPr>
    </w:p>
    <w:p w:rsidR="54D95ADE" w:rsidP="54D95ADE" w:rsidRDefault="54D95ADE" w14:paraId="68CF9DCF" w14:textId="478502D6">
      <w:pPr>
        <w:rPr>
          <w:rFonts w:eastAsia="Times New Roman"/>
          <w:color w:val="000000" w:themeColor="text1"/>
          <w:szCs w:val="24"/>
        </w:rPr>
      </w:pPr>
    </w:p>
    <w:p w:rsidR="79AA961A" w:rsidP="54D95ADE" w:rsidRDefault="79AA961A" w14:paraId="22549D12" w14:textId="50C56FFF">
      <w:pPr>
        <w:jc w:val="center"/>
        <w:rPr>
          <w:rFonts w:eastAsia="Times New Roman"/>
          <w:color w:val="000000" w:themeColor="text1"/>
          <w:sz w:val="34"/>
          <w:szCs w:val="34"/>
        </w:rPr>
      </w:pPr>
      <w:r w:rsidRPr="54D95ADE">
        <w:rPr>
          <w:rFonts w:eastAsia="Times New Roman"/>
          <w:color w:val="000000" w:themeColor="text1"/>
          <w:sz w:val="34"/>
          <w:szCs w:val="34"/>
        </w:rPr>
        <w:t xml:space="preserve">Lab Assignment </w:t>
      </w:r>
      <w:r w:rsidR="009D5FEA">
        <w:rPr>
          <w:rFonts w:eastAsia="Times New Roman"/>
          <w:color w:val="000000" w:themeColor="text1"/>
          <w:sz w:val="34"/>
          <w:szCs w:val="34"/>
        </w:rPr>
        <w:t>9</w:t>
      </w:r>
    </w:p>
    <w:p w:rsidR="00686520" w:rsidP="54D95ADE" w:rsidRDefault="007E5859" w14:paraId="4995E6E2" w14:textId="79B2B6E7">
      <w:pPr>
        <w:jc w:val="center"/>
        <w:rPr>
          <w:rFonts w:eastAsia="Times New Roman"/>
          <w:color w:val="000000" w:themeColor="text1"/>
          <w:sz w:val="34"/>
          <w:szCs w:val="34"/>
        </w:rPr>
      </w:pPr>
      <w:r w:rsidRPr="007E5859">
        <w:rPr>
          <w:rFonts w:eastAsia="Times New Roman"/>
          <w:color w:val="000000" w:themeColor="text1"/>
          <w:sz w:val="34"/>
          <w:szCs w:val="34"/>
        </w:rPr>
        <w:t>Memory-Mapped I/O and Object-Oriented Programming</w:t>
      </w:r>
    </w:p>
    <w:p w:rsidR="007E5859" w:rsidP="54D95ADE" w:rsidRDefault="007E5859" w14:paraId="7F7E094A" w14:textId="77777777">
      <w:pPr>
        <w:jc w:val="center"/>
        <w:rPr>
          <w:rFonts w:eastAsia="Times New Roman"/>
          <w:color w:val="000000" w:themeColor="text1"/>
          <w:sz w:val="34"/>
          <w:szCs w:val="34"/>
        </w:rPr>
      </w:pPr>
    </w:p>
    <w:p w:rsidR="79AA961A" w:rsidP="54D95ADE" w:rsidRDefault="79AA961A" w14:paraId="33E5531D" w14:textId="4B015D2B">
      <w:pPr>
        <w:spacing w:line="259" w:lineRule="auto"/>
        <w:jc w:val="center"/>
        <w:rPr>
          <w:rFonts w:eastAsia="Times New Roman"/>
          <w:color w:val="000000" w:themeColor="text1"/>
          <w:sz w:val="34"/>
          <w:szCs w:val="34"/>
        </w:rPr>
      </w:pPr>
      <w:r w:rsidRPr="54D95ADE">
        <w:rPr>
          <w:rFonts w:eastAsia="Times New Roman"/>
          <w:color w:val="000000" w:themeColor="text1"/>
          <w:sz w:val="34"/>
          <w:szCs w:val="34"/>
        </w:rPr>
        <w:t>Zhenming Yang, Connor McEleney</w:t>
      </w:r>
    </w:p>
    <w:p w:rsidR="79AA961A" w:rsidP="54D95ADE" w:rsidRDefault="00000000" w14:paraId="6CEF8C79" w14:textId="6B6063FF">
      <w:pPr>
        <w:spacing w:line="259" w:lineRule="auto"/>
        <w:jc w:val="center"/>
        <w:rPr>
          <w:rFonts w:eastAsia="Times New Roman"/>
          <w:color w:val="000000" w:themeColor="text1"/>
          <w:szCs w:val="24"/>
        </w:rPr>
      </w:pPr>
      <w:hyperlink r:id="rId8">
        <w:r w:rsidRPr="54D95ADE" w:rsidR="79AA961A">
          <w:rPr>
            <w:rStyle w:val="Hyperlink"/>
            <w:rFonts w:eastAsia="Times New Roman"/>
            <w:szCs w:val="24"/>
          </w:rPr>
          <w:t>yang.zhenm@northeastern.edu</w:t>
        </w:r>
      </w:hyperlink>
      <w:r w:rsidRPr="54D95ADE" w:rsidR="79AA961A">
        <w:rPr>
          <w:rFonts w:eastAsia="Times New Roman"/>
          <w:color w:val="000000" w:themeColor="text1"/>
          <w:szCs w:val="24"/>
        </w:rPr>
        <w:t xml:space="preserve">, </w:t>
      </w:r>
      <w:hyperlink r:id="rId9">
        <w:r w:rsidRPr="54D95ADE" w:rsidR="79AA961A">
          <w:rPr>
            <w:rStyle w:val="Hyperlink"/>
            <w:rFonts w:eastAsia="Times New Roman"/>
            <w:szCs w:val="24"/>
          </w:rPr>
          <w:t>mceleney.c@northeastern.edu</w:t>
        </w:r>
      </w:hyperlink>
      <w:r w:rsidRPr="54D95ADE" w:rsidR="79AA961A">
        <w:rPr>
          <w:rFonts w:eastAsia="Times New Roman"/>
          <w:color w:val="000000" w:themeColor="text1"/>
          <w:szCs w:val="24"/>
        </w:rPr>
        <w:t xml:space="preserve"> </w:t>
      </w:r>
    </w:p>
    <w:p w:rsidR="79AA961A" w:rsidP="54D95ADE" w:rsidRDefault="79AA961A" w14:paraId="130213C8" w14:textId="785EAC1D">
      <w:pPr>
        <w:spacing w:line="259" w:lineRule="auto"/>
        <w:jc w:val="center"/>
        <w:rPr>
          <w:rFonts w:eastAsia="Times New Roman"/>
          <w:color w:val="000000" w:themeColor="text1"/>
          <w:sz w:val="34"/>
          <w:szCs w:val="34"/>
        </w:rPr>
      </w:pPr>
      <w:r w:rsidRPr="54D95ADE">
        <w:rPr>
          <w:rFonts w:eastAsia="Times New Roman"/>
          <w:color w:val="000000" w:themeColor="text1"/>
          <w:sz w:val="34"/>
          <w:szCs w:val="34"/>
        </w:rPr>
        <w:t>Instructor: Prof. Zagieboylo</w:t>
      </w:r>
    </w:p>
    <w:p w:rsidR="79AA961A" w:rsidP="54D95ADE" w:rsidRDefault="00000000" w14:paraId="314FC2C6" w14:textId="580AF98D">
      <w:pPr>
        <w:spacing w:line="259" w:lineRule="auto"/>
        <w:jc w:val="center"/>
        <w:rPr>
          <w:rFonts w:eastAsia="Times New Roman"/>
          <w:color w:val="0000FF"/>
          <w:szCs w:val="24"/>
        </w:rPr>
      </w:pPr>
      <w:hyperlink r:id="rId10">
        <w:r w:rsidRPr="54D95ADE" w:rsidR="79AA961A">
          <w:rPr>
            <w:rStyle w:val="Hyperlink"/>
            <w:rFonts w:eastAsia="Times New Roman"/>
            <w:szCs w:val="24"/>
          </w:rPr>
          <w:t>d.zagieboylo@northeastern.edu</w:t>
        </w:r>
      </w:hyperlink>
      <w:r w:rsidRPr="54D95ADE" w:rsidR="79AA961A">
        <w:rPr>
          <w:rStyle w:val="Hyperlink"/>
          <w:rFonts w:eastAsia="Times New Roman"/>
          <w:szCs w:val="24"/>
        </w:rPr>
        <w:t xml:space="preserve"> </w:t>
      </w:r>
    </w:p>
    <w:p w:rsidR="54D95ADE" w:rsidP="54D95ADE" w:rsidRDefault="54D95ADE" w14:paraId="72F011F1" w14:textId="664D69FE">
      <w:pPr>
        <w:spacing w:line="259" w:lineRule="auto"/>
        <w:jc w:val="center"/>
        <w:rPr>
          <w:rFonts w:eastAsia="Times New Roman"/>
          <w:color w:val="000000" w:themeColor="text1"/>
          <w:szCs w:val="24"/>
        </w:rPr>
      </w:pPr>
    </w:p>
    <w:p w:rsidR="79AA961A" w:rsidP="54D95ADE" w:rsidRDefault="79AA961A" w14:paraId="013940E8" w14:textId="5411928C">
      <w:pPr>
        <w:spacing w:line="259" w:lineRule="auto"/>
        <w:jc w:val="center"/>
        <w:rPr>
          <w:rFonts w:eastAsia="Times New Roman"/>
          <w:color w:val="000000" w:themeColor="text1"/>
          <w:szCs w:val="24"/>
        </w:rPr>
      </w:pPr>
      <w:r w:rsidRPr="54D95ADE">
        <w:rPr>
          <w:rFonts w:eastAsia="Times New Roman"/>
          <w:color w:val="000000" w:themeColor="text1"/>
          <w:szCs w:val="24"/>
        </w:rPr>
        <w:t xml:space="preserve">Due Date: </w:t>
      </w:r>
      <w:r w:rsidR="00C313EC">
        <w:rPr>
          <w:rFonts w:eastAsia="Times New Roman"/>
          <w:color w:val="000000" w:themeColor="text1"/>
          <w:szCs w:val="24"/>
        </w:rPr>
        <w:t xml:space="preserve">November </w:t>
      </w:r>
      <w:r w:rsidR="007E5859">
        <w:rPr>
          <w:rFonts w:eastAsia="Times New Roman"/>
          <w:color w:val="000000" w:themeColor="text1"/>
          <w:szCs w:val="24"/>
        </w:rPr>
        <w:t>1</w:t>
      </w:r>
      <w:r w:rsidR="00870F89">
        <w:rPr>
          <w:rFonts w:eastAsia="Times New Roman"/>
          <w:color w:val="000000" w:themeColor="text1"/>
          <w:szCs w:val="24"/>
        </w:rPr>
        <w:t>6</w:t>
      </w:r>
      <w:r w:rsidR="00686520">
        <w:rPr>
          <w:rFonts w:eastAsia="Times New Roman"/>
          <w:color w:val="000000" w:themeColor="text1"/>
          <w:szCs w:val="24"/>
        </w:rPr>
        <w:t>th,</w:t>
      </w:r>
      <w:r w:rsidRPr="54D95ADE">
        <w:rPr>
          <w:rFonts w:eastAsia="Times New Roman"/>
          <w:color w:val="000000" w:themeColor="text1"/>
          <w:szCs w:val="24"/>
        </w:rPr>
        <w:t xml:space="preserve"> 2023</w:t>
      </w:r>
    </w:p>
    <w:p w:rsidR="79AA961A" w:rsidP="54D95ADE" w:rsidRDefault="79AA961A" w14:paraId="02630CEF" w14:textId="418D397E">
      <w:pPr>
        <w:spacing w:line="259" w:lineRule="auto"/>
        <w:jc w:val="center"/>
        <w:rPr>
          <w:rFonts w:eastAsia="Times New Roman"/>
          <w:color w:val="000000" w:themeColor="text1"/>
          <w:szCs w:val="24"/>
        </w:rPr>
      </w:pPr>
      <w:r w:rsidRPr="54D95ADE">
        <w:rPr>
          <w:rFonts w:eastAsia="Times New Roman"/>
          <w:color w:val="000000" w:themeColor="text1"/>
          <w:szCs w:val="24"/>
        </w:rPr>
        <w:t xml:space="preserve">Submit Date: </w:t>
      </w:r>
      <w:r w:rsidR="00C313EC">
        <w:rPr>
          <w:rFonts w:eastAsia="Times New Roman"/>
          <w:color w:val="000000" w:themeColor="text1"/>
          <w:szCs w:val="24"/>
        </w:rPr>
        <w:t xml:space="preserve">November </w:t>
      </w:r>
      <w:r w:rsidR="00870F89">
        <w:rPr>
          <w:rFonts w:eastAsia="Times New Roman"/>
          <w:color w:val="000000" w:themeColor="text1"/>
          <w:szCs w:val="24"/>
        </w:rPr>
        <w:t>16</w:t>
      </w:r>
      <w:r w:rsidR="00686520">
        <w:rPr>
          <w:rFonts w:eastAsia="Times New Roman"/>
          <w:color w:val="000000" w:themeColor="text1"/>
          <w:szCs w:val="24"/>
        </w:rPr>
        <w:t>th</w:t>
      </w:r>
      <w:r w:rsidRPr="54D95ADE">
        <w:rPr>
          <w:rFonts w:eastAsia="Times New Roman"/>
          <w:color w:val="000000" w:themeColor="text1"/>
          <w:szCs w:val="24"/>
        </w:rPr>
        <w:t xml:space="preserve">, </w:t>
      </w:r>
      <w:proofErr w:type="gramStart"/>
      <w:r w:rsidRPr="54D95ADE">
        <w:rPr>
          <w:rFonts w:eastAsia="Times New Roman"/>
          <w:color w:val="000000" w:themeColor="text1"/>
          <w:szCs w:val="24"/>
        </w:rPr>
        <w:t>2023</w:t>
      </w:r>
      <w:proofErr w:type="gramEnd"/>
    </w:p>
    <w:p w:rsidR="54D95ADE" w:rsidP="54D95ADE" w:rsidRDefault="54D95ADE" w14:paraId="3573ED09" w14:textId="45EDC7A5">
      <w:pPr>
        <w:spacing w:line="259" w:lineRule="auto"/>
        <w:jc w:val="center"/>
        <w:rPr>
          <w:rFonts w:eastAsia="Times New Roman"/>
          <w:color w:val="000000" w:themeColor="text1"/>
          <w:szCs w:val="24"/>
        </w:rPr>
      </w:pPr>
    </w:p>
    <w:p w:rsidR="54D95ADE" w:rsidP="54D95ADE" w:rsidRDefault="54D95ADE" w14:paraId="782FAC63" w14:textId="45F55CA5">
      <w:pPr>
        <w:spacing w:line="259" w:lineRule="auto"/>
        <w:jc w:val="center"/>
        <w:rPr>
          <w:rFonts w:eastAsia="Times New Roman"/>
          <w:color w:val="000000" w:themeColor="text1"/>
          <w:szCs w:val="24"/>
        </w:rPr>
      </w:pPr>
    </w:p>
    <w:p w:rsidR="54D95ADE" w:rsidP="54D95ADE" w:rsidRDefault="54D95ADE" w14:paraId="05A34AF1" w14:textId="3DCF30F9">
      <w:pPr>
        <w:jc w:val="center"/>
        <w:rPr>
          <w:rFonts w:eastAsia="Times New Roman"/>
          <w:color w:val="000000" w:themeColor="text1"/>
          <w:szCs w:val="24"/>
        </w:rPr>
      </w:pPr>
    </w:p>
    <w:p w:rsidR="54D95ADE" w:rsidP="54D95ADE" w:rsidRDefault="54D95ADE" w14:paraId="4D85698C" w14:textId="18314256">
      <w:pPr>
        <w:jc w:val="center"/>
        <w:rPr>
          <w:rFonts w:eastAsia="Times New Roman"/>
          <w:color w:val="000000" w:themeColor="text1"/>
          <w:szCs w:val="24"/>
        </w:rPr>
      </w:pPr>
    </w:p>
    <w:p w:rsidR="54D95ADE" w:rsidP="54D95ADE" w:rsidRDefault="54D95ADE" w14:paraId="2E6E3F06" w14:textId="17BA3314">
      <w:pPr>
        <w:jc w:val="center"/>
        <w:rPr>
          <w:rFonts w:eastAsia="Times New Roman"/>
          <w:color w:val="000000" w:themeColor="text1"/>
          <w:szCs w:val="24"/>
        </w:rPr>
      </w:pPr>
    </w:p>
    <w:p w:rsidR="54D95ADE" w:rsidP="54D95ADE" w:rsidRDefault="54D95ADE" w14:paraId="6D871FF4" w14:textId="647AFC7B">
      <w:pPr>
        <w:jc w:val="center"/>
        <w:rPr>
          <w:rFonts w:eastAsia="Times New Roman"/>
          <w:color w:val="000000" w:themeColor="text1"/>
          <w:szCs w:val="24"/>
        </w:rPr>
      </w:pPr>
    </w:p>
    <w:p w:rsidR="54D95ADE" w:rsidP="54D95ADE" w:rsidRDefault="54D95ADE" w14:paraId="31399835" w14:textId="3F0E994C">
      <w:pPr>
        <w:jc w:val="center"/>
        <w:rPr>
          <w:rFonts w:eastAsia="Times New Roman"/>
          <w:color w:val="000000" w:themeColor="text1"/>
          <w:szCs w:val="24"/>
        </w:rPr>
      </w:pPr>
    </w:p>
    <w:p w:rsidR="54D95ADE" w:rsidP="54D95ADE" w:rsidRDefault="54D95ADE" w14:paraId="1258721D" w14:textId="43AE2DD8">
      <w:pPr>
        <w:jc w:val="center"/>
        <w:rPr>
          <w:rFonts w:eastAsia="Times New Roman"/>
          <w:color w:val="000000" w:themeColor="text1"/>
          <w:szCs w:val="24"/>
        </w:rPr>
      </w:pPr>
    </w:p>
    <w:p w:rsidR="79AA961A" w:rsidP="54D95ADE" w:rsidRDefault="79AA961A" w14:paraId="6B73BB72" w14:textId="0F5B1945">
      <w:pPr>
        <w:pStyle w:val="BodyText"/>
        <w:spacing w:line="259" w:lineRule="auto"/>
        <w:ind w:right="360"/>
        <w:rPr>
          <w:rFonts w:eastAsia="Times New Roman"/>
          <w:color w:val="000000" w:themeColor="text1"/>
          <w:sz w:val="28"/>
          <w:szCs w:val="28"/>
        </w:rPr>
      </w:pPr>
      <w:r w:rsidRPr="54D95ADE">
        <w:rPr>
          <w:rFonts w:eastAsia="Times New Roman"/>
          <w:b/>
          <w:bCs/>
          <w:color w:val="000000" w:themeColor="text1"/>
          <w:sz w:val="28"/>
          <w:szCs w:val="28"/>
        </w:rPr>
        <w:t>Abstract</w:t>
      </w:r>
    </w:p>
    <w:p w:rsidR="004B3391" w:rsidRDefault="00094C9E" w14:paraId="06451937" w14:textId="4C3A45D1">
      <w:r>
        <w:t xml:space="preserve">In this lab, we created a </w:t>
      </w:r>
      <w:proofErr w:type="spellStart"/>
      <w:r>
        <w:t>c++</w:t>
      </w:r>
      <w:proofErr w:type="spellEnd"/>
      <w:r>
        <w:t xml:space="preserve"> program that controls the </w:t>
      </w:r>
      <w:r w:rsidR="009D03CE">
        <w:t>LED</w:t>
      </w:r>
      <w:r>
        <w:t xml:space="preserve"> based on user input through the switches and the pushbutton on the DE1SoC board. The program </w:t>
      </w:r>
      <w:proofErr w:type="gramStart"/>
      <w:r>
        <w:t>is able to</w:t>
      </w:r>
      <w:proofErr w:type="gramEnd"/>
      <w:r>
        <w:t xml:space="preserve"> interface with the </w:t>
      </w:r>
      <w:r w:rsidR="009D03CE">
        <w:t xml:space="preserve">switches, LEDs and pushbutton to work like a </w:t>
      </w:r>
      <w:r w:rsidR="00681E0B">
        <w:t>user-controlled</w:t>
      </w:r>
      <w:r w:rsidR="009D03CE">
        <w:t xml:space="preserve"> button, display binary numbers through the board LEDs.</w:t>
      </w:r>
      <w:r w:rsidR="00303A79">
        <w:t xml:space="preserve"> At last, we implemented the control system as C++ objects.</w:t>
      </w:r>
    </w:p>
    <w:p w:rsidR="004B3391" w:rsidRDefault="004B3391" w14:paraId="22FF1625" w14:textId="77777777"/>
    <w:p w:rsidR="004B3391" w:rsidRDefault="004B3391" w14:paraId="60EEEDFC" w14:textId="77777777"/>
    <w:p w:rsidR="004B3391" w:rsidRDefault="004B3391" w14:paraId="5682A16D" w14:textId="77777777"/>
    <w:p w:rsidR="004B3391" w:rsidRDefault="004B3391" w14:paraId="459ADC4F" w14:textId="77777777"/>
    <w:p w:rsidR="004B3391" w:rsidRDefault="004B3391" w14:paraId="3BD4B076" w14:textId="77777777"/>
    <w:p w:rsidR="00B57F8E" w:rsidRDefault="00B57F8E" w14:paraId="40B9E54B" w14:textId="77777777"/>
    <w:p w:rsidR="00515D63" w:rsidRDefault="00515D63" w14:paraId="5D6F8C75" w14:textId="77777777"/>
    <w:p w:rsidR="00A92C30" w:rsidRDefault="00A92C30" w14:paraId="6718B52F" w14:textId="77777777"/>
    <w:p w:rsidR="004B3391" w:rsidRDefault="004B3391" w14:paraId="5926D021" w14:textId="77777777"/>
    <w:p w:rsidR="00870F89" w:rsidRDefault="00870F89" w14:paraId="22E0B25D" w14:textId="77777777"/>
    <w:p w:rsidR="00E66B33" w:rsidP="00E66B33" w:rsidRDefault="00E66B33" w14:paraId="1AFD851D" w14:textId="77777777">
      <w:pPr>
        <w:pStyle w:val="Heading1"/>
      </w:pPr>
      <w:r>
        <w:lastRenderedPageBreak/>
        <w:t>Introduction</w:t>
      </w:r>
    </w:p>
    <w:p w:rsidR="00A92C30" w:rsidP="00A92C30" w:rsidRDefault="00F33F79" w14:paraId="7BA6FAB3" w14:textId="249F6BEB">
      <w:pPr>
        <w:pStyle w:val="BodyText"/>
        <w:spacing w:line="259" w:lineRule="auto"/>
      </w:pPr>
      <w:r w:rsidRPr="00F33F79">
        <w:t>In this laboratory session, we present the idea of utilizing memory-mapped I/O for interacting with devices present on the DE1-SoC, such as LEDs, switches, and push buttons. Beginning with a basic program outlined in this lab manual, which manages the LED states, we will examine the status of additional input devices and establish a collaborative interaction among them. Ultimately, we will employ object-oriented programming to encapsulate and modularize certain aspects of the memory mapped I/O functionality by creating a C++ class.</w:t>
      </w:r>
    </w:p>
    <w:p w:rsidRPr="009F535A" w:rsidR="00497A53" w:rsidP="54D95ADE" w:rsidRDefault="07485EF2" w14:paraId="637F8960" w14:textId="566610D6">
      <w:pPr>
        <w:pStyle w:val="Heading1"/>
      </w:pPr>
      <w:r>
        <w:t xml:space="preserve">Lab </w:t>
      </w:r>
      <w:r w:rsidR="579BA147">
        <w:t>Setup</w:t>
      </w:r>
    </w:p>
    <w:p w:rsidR="56C18790" w:rsidP="004B3391" w:rsidRDefault="0FD9F015" w14:paraId="1C8AA9FB" w14:textId="0ECB4383">
      <w:pPr>
        <w:pStyle w:val="Heading2"/>
      </w:pPr>
      <w:bookmarkStart w:name="_Hlk149146435" w:id="0"/>
      <w:r>
        <w:t>Pre-Lab</w:t>
      </w:r>
      <w:bookmarkEnd w:id="0"/>
    </w:p>
    <w:p w:rsidR="009C249C" w:rsidP="345F4332" w:rsidRDefault="009C249C" w14:paraId="420CC71F" w14:textId="17CFC25B">
      <w:r w:rsidR="2B4BDB1B">
        <w:rPr/>
        <w:t xml:space="preserve">The Pre-Lab for this Lab consisted of writing the </w:t>
      </w:r>
      <w:r w:rsidR="2B4BDB1B">
        <w:rPr/>
        <w:t>RegisterRead</w:t>
      </w:r>
      <w:r w:rsidR="6A219A06">
        <w:rPr/>
        <w:t>()</w:t>
      </w:r>
      <w:r w:rsidR="2B4BDB1B">
        <w:rPr/>
        <w:t xml:space="preserve"> and </w:t>
      </w:r>
      <w:r w:rsidR="2B4BDB1B">
        <w:rPr/>
        <w:t>RegisterWrite</w:t>
      </w:r>
      <w:r w:rsidR="322A3F55">
        <w:rPr/>
        <w:t>()</w:t>
      </w:r>
      <w:r w:rsidR="2B4BDB1B">
        <w:rPr/>
        <w:t xml:space="preserve"> functions</w:t>
      </w:r>
      <w:r w:rsidR="23D08237">
        <w:rPr/>
        <w:t xml:space="preserve"> as displayed and implemented below</w:t>
      </w:r>
      <w:r w:rsidR="2B4BDB1B">
        <w:rPr/>
        <w:t xml:space="preserve">, </w:t>
      </w:r>
      <w:r w:rsidR="47B14149">
        <w:rPr/>
        <w:t xml:space="preserve">and </w:t>
      </w:r>
      <w:r w:rsidR="2B4BDB1B">
        <w:rPr/>
        <w:t xml:space="preserve">the keyword </w:t>
      </w:r>
      <w:r w:rsidR="586D8B8E">
        <w:rPr/>
        <w:t>volatile</w:t>
      </w:r>
      <w:r w:rsidR="2B4BDB1B">
        <w:rPr/>
        <w:t xml:space="preserve"> means the variable can change</w:t>
      </w:r>
      <w:r w:rsidR="17719096">
        <w:rPr/>
        <w:t xml:space="preserve"> at any time without any instruction to</w:t>
      </w:r>
      <w:r w:rsidR="7D0F3F72">
        <w:rPr/>
        <w:t>.</w:t>
      </w:r>
    </w:p>
    <w:p w:rsidRPr="009F535A" w:rsidR="00F33F79" w:rsidP="345F4332" w:rsidRDefault="00F33F79" w14:paraId="659FE045" w14:textId="77777777"/>
    <w:p w:rsidRPr="009F535A" w:rsidR="00497A53" w:rsidP="345F4332" w:rsidRDefault="0FD9F015" w14:paraId="7924E539" w14:textId="66359EE3">
      <w:pPr>
        <w:pStyle w:val="Heading2"/>
      </w:pPr>
      <w:r>
        <w:t>Equipment</w:t>
      </w:r>
    </w:p>
    <w:p w:rsidR="5D2A6B3E" w:rsidP="54D95ADE" w:rsidRDefault="5D2A6B3E" w14:paraId="271C6B23" w14:textId="1ED9720E">
      <w:pPr>
        <w:rPr>
          <w:rFonts w:eastAsia="Times New Roman"/>
          <w:color w:val="000000" w:themeColor="text1"/>
          <w:szCs w:val="24"/>
        </w:rPr>
      </w:pPr>
      <w:r w:rsidRPr="54D95ADE">
        <w:rPr>
          <w:rFonts w:eastAsia="Times New Roman"/>
          <w:color w:val="000000" w:themeColor="text1"/>
          <w:szCs w:val="24"/>
        </w:rPr>
        <w:t>DE1-SoC:</w:t>
      </w:r>
    </w:p>
    <w:p w:rsidR="5D2A6B3E" w:rsidP="54D95ADE" w:rsidRDefault="5D2A6B3E" w14:paraId="10222B73" w14:textId="1B03BD89">
      <w:pPr>
        <w:pStyle w:val="ListParagraph"/>
        <w:numPr>
          <w:ilvl w:val="0"/>
          <w:numId w:val="2"/>
        </w:numPr>
        <w:rPr>
          <w:rFonts w:eastAsia="Times New Roman"/>
          <w:color w:val="000000" w:themeColor="text1"/>
          <w:szCs w:val="24"/>
        </w:rPr>
      </w:pPr>
      <w:r w:rsidRPr="54D95ADE">
        <w:rPr>
          <w:rFonts w:eastAsia="Times New Roman"/>
          <w:color w:val="000000" w:themeColor="text1"/>
          <w:szCs w:val="24"/>
        </w:rPr>
        <w:t>The DE1-SoC is a hardware design platform built around the Altera System-on-Chip (SoC) FPGA. The DE1-SoC is designed for experiments on computer organization and embedded systems. It includes embedded processors, memory, audio and video devices, and some simple I/O peripherals.</w:t>
      </w:r>
    </w:p>
    <w:p w:rsidR="54D95ADE" w:rsidP="54D95ADE" w:rsidRDefault="54D95ADE" w14:paraId="71DB9E1D" w14:textId="1CE511B0">
      <w:pPr>
        <w:spacing w:line="259" w:lineRule="auto"/>
      </w:pPr>
    </w:p>
    <w:p w:rsidR="72DCC374" w:rsidP="54D95ADE" w:rsidRDefault="72DCC374" w14:paraId="6CDEF188" w14:textId="33FC54F2">
      <w:pPr>
        <w:pStyle w:val="Heading1"/>
      </w:pPr>
      <w:r>
        <w:t>Results and Analysis</w:t>
      </w:r>
    </w:p>
    <w:p w:rsidR="2BFCAD19" w:rsidP="50785D0A" w:rsidRDefault="2BFCAD19" w14:paraId="23629445" w14:textId="39A9AE12">
      <w:pPr>
        <w:pStyle w:val="BodyText"/>
        <w:rPr>
          <w:b/>
          <w:bCs/>
        </w:rPr>
      </w:pPr>
      <w:r w:rsidRPr="54D95ADE">
        <w:rPr>
          <w:b/>
          <w:bCs/>
        </w:rPr>
        <w:t>Results</w:t>
      </w:r>
    </w:p>
    <w:p w:rsidR="00847F4E" w:rsidP="00847F4E" w:rsidRDefault="00847F4E" w14:paraId="5FCFAA26" w14:textId="0A46C4EC">
      <w:pPr>
        <w:pStyle w:val="Heading2"/>
      </w:pPr>
      <w:r>
        <w:t xml:space="preserve">Part 1: </w:t>
      </w:r>
      <w:r w:rsidRPr="00094C9E" w:rsidR="00094C9E">
        <w:t>Interfacing with the LEDs and Switches</w:t>
      </w:r>
    </w:p>
    <w:p w:rsidR="000F5855" w:rsidP="000B1935" w:rsidRDefault="00094C9E" w14:paraId="353D2F5E" w14:textId="185CB150">
      <w:r>
        <w:t xml:space="preserve">Based on the </w:t>
      </w:r>
      <w:r w:rsidR="00DF2270">
        <w:t>prelab functions we created for controlling all</w:t>
      </w:r>
      <w:r w:rsidR="006B7668">
        <w:t xml:space="preserve"> </w:t>
      </w:r>
      <w:r w:rsidR="00AF5DFF">
        <w:t>LEDs</w:t>
      </w:r>
      <w:r w:rsidR="00DF2270">
        <w:t xml:space="preserve"> and read </w:t>
      </w:r>
      <w:r w:rsidR="00680F6D">
        <w:t xml:space="preserve">the data from all switches using </w:t>
      </w:r>
      <w:proofErr w:type="spellStart"/>
      <w:proofErr w:type="gramStart"/>
      <w:r w:rsidRPr="00680F6D" w:rsidR="00680F6D">
        <w:t>RegisterRead</w:t>
      </w:r>
      <w:proofErr w:type="spellEnd"/>
      <w:r w:rsidRPr="00680F6D" w:rsidR="00680F6D">
        <w:t>(</w:t>
      </w:r>
      <w:proofErr w:type="gramEnd"/>
      <w:r w:rsidRPr="00680F6D" w:rsidR="00680F6D">
        <w:t>)</w:t>
      </w:r>
      <w:r w:rsidR="00680F6D">
        <w:t xml:space="preserve"> and </w:t>
      </w:r>
      <w:proofErr w:type="spellStart"/>
      <w:r w:rsidRPr="00680F6D" w:rsidR="00680F6D">
        <w:t>Register</w:t>
      </w:r>
      <w:r w:rsidR="00680F6D">
        <w:t>Write</w:t>
      </w:r>
      <w:proofErr w:type="spellEnd"/>
      <w:r w:rsidRPr="00680F6D" w:rsidR="00680F6D">
        <w:t>()</w:t>
      </w:r>
      <w:r w:rsidR="00680F6D">
        <w:t>, w</w:t>
      </w:r>
      <w:r w:rsidR="00FF4959">
        <w:t>e created a</w:t>
      </w:r>
      <w:r w:rsidR="006B7668">
        <w:t xml:space="preserve"> new function called </w:t>
      </w:r>
      <w:proofErr w:type="spellStart"/>
      <w:r w:rsidR="006B7668">
        <w:t>ControlLED</w:t>
      </w:r>
      <w:proofErr w:type="spellEnd"/>
      <w:r w:rsidR="006B7668">
        <w:t xml:space="preserve">() which first read all the switch input and then write it to the </w:t>
      </w:r>
      <w:r w:rsidR="00AF5DFF">
        <w:t>LEDs</w:t>
      </w:r>
      <w:r w:rsidR="00091F94">
        <w:t xml:space="preserve"> (Figure 1). </w:t>
      </w:r>
    </w:p>
    <w:p w:rsidR="00597EA2" w:rsidP="00597EA2" w:rsidRDefault="00597EA2" w14:paraId="6A4E4958" w14:textId="77777777">
      <w:pPr>
        <w:keepNext/>
        <w:jc w:val="center"/>
      </w:pPr>
      <w:r>
        <w:rPr>
          <w:noProof/>
        </w:rPr>
        <w:drawing>
          <wp:inline distT="0" distB="0" distL="0" distR="0" wp14:anchorId="66B20167" wp14:editId="0B278AB6">
            <wp:extent cx="3028950" cy="880156"/>
            <wp:effectExtent l="0" t="0" r="0" b="0"/>
            <wp:docPr id="2765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9794" cy="883307"/>
                    </a:xfrm>
                    <a:prstGeom prst="rect">
                      <a:avLst/>
                    </a:prstGeom>
                    <a:noFill/>
                    <a:ln>
                      <a:noFill/>
                    </a:ln>
                  </pic:spPr>
                </pic:pic>
              </a:graphicData>
            </a:graphic>
          </wp:inline>
        </w:drawing>
      </w:r>
    </w:p>
    <w:p w:rsidR="000F5855" w:rsidP="00597EA2" w:rsidRDefault="00597EA2" w14:paraId="7DCDAE98" w14:textId="438C1E83">
      <w:pPr>
        <w:pStyle w:val="Caption"/>
      </w:pPr>
      <w:r w:rsidRPr="00597EA2">
        <w:rPr>
          <w:b/>
          <w:bCs/>
        </w:rPr>
        <w:t xml:space="preserve">Figure </w:t>
      </w:r>
      <w:r w:rsidRPr="00597EA2">
        <w:rPr>
          <w:b/>
          <w:bCs/>
        </w:rPr>
        <w:fldChar w:fldCharType="begin"/>
      </w:r>
      <w:r w:rsidRPr="00597EA2">
        <w:rPr>
          <w:b/>
          <w:bCs/>
        </w:rPr>
        <w:instrText xml:space="preserve"> SEQ Figure \* ARABIC </w:instrText>
      </w:r>
      <w:r w:rsidRPr="00597EA2">
        <w:rPr>
          <w:b/>
          <w:bCs/>
        </w:rPr>
        <w:fldChar w:fldCharType="separate"/>
      </w:r>
      <w:r w:rsidR="00306FA4">
        <w:rPr>
          <w:b/>
          <w:bCs/>
          <w:noProof/>
        </w:rPr>
        <w:t>1</w:t>
      </w:r>
      <w:r w:rsidRPr="00597EA2">
        <w:rPr>
          <w:b/>
          <w:bCs/>
        </w:rPr>
        <w:fldChar w:fldCharType="end"/>
      </w:r>
      <w:r>
        <w:t xml:space="preserve">: The </w:t>
      </w:r>
      <w:proofErr w:type="spellStart"/>
      <w:proofErr w:type="gramStart"/>
      <w:r>
        <w:t>ControlLED</w:t>
      </w:r>
      <w:proofErr w:type="spellEnd"/>
      <w:r>
        <w:t>(</w:t>
      </w:r>
      <w:proofErr w:type="gramEnd"/>
      <w:r>
        <w:t xml:space="preserve">) function read the switch position and write it to the </w:t>
      </w:r>
      <w:proofErr w:type="spellStart"/>
      <w:r>
        <w:t>leds</w:t>
      </w:r>
      <w:proofErr w:type="spellEnd"/>
      <w:r>
        <w:t>.</w:t>
      </w:r>
    </w:p>
    <w:p w:rsidR="00971B27" w:rsidP="000B1935" w:rsidRDefault="00091F94" w14:paraId="4AD68BA1" w14:textId="5E19D80B">
      <w:r>
        <w:t xml:space="preserve">We tested our code </w:t>
      </w:r>
      <w:r w:rsidR="007B22E9">
        <w:t xml:space="preserve">on the </w:t>
      </w:r>
      <w:r w:rsidR="000F5855">
        <w:t>board, and it gives us the correct respond (Figure 2).</w:t>
      </w:r>
    </w:p>
    <w:p w:rsidR="005B1EE0" w:rsidP="005B1EE0" w:rsidRDefault="005B1EE0" w14:paraId="624242D5" w14:textId="77777777">
      <w:pPr>
        <w:keepNext/>
        <w:jc w:val="center"/>
      </w:pPr>
      <w:r>
        <w:rPr>
          <w:noProof/>
        </w:rPr>
        <w:lastRenderedPageBreak/>
        <w:drawing>
          <wp:inline distT="0" distB="0" distL="0" distR="0" wp14:anchorId="156F48FF" wp14:editId="19D0842D">
            <wp:extent cx="3956050" cy="2251582"/>
            <wp:effectExtent l="0" t="0" r="6350" b="0"/>
            <wp:docPr id="3800694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30375" t="50855" r="49518" b="33903"/>
                    <a:stretch/>
                  </pic:blipFill>
                  <pic:spPr bwMode="auto">
                    <a:xfrm>
                      <a:off x="0" y="0"/>
                      <a:ext cx="3961983" cy="2254959"/>
                    </a:xfrm>
                    <a:prstGeom prst="rect">
                      <a:avLst/>
                    </a:prstGeom>
                    <a:noFill/>
                    <a:ln>
                      <a:noFill/>
                    </a:ln>
                    <a:extLst>
                      <a:ext uri="{53640926-AAD7-44D8-BBD7-CCE9431645EC}">
                        <a14:shadowObscured xmlns:a14="http://schemas.microsoft.com/office/drawing/2010/main"/>
                      </a:ext>
                    </a:extLst>
                  </pic:spPr>
                </pic:pic>
              </a:graphicData>
            </a:graphic>
          </wp:inline>
        </w:drawing>
      </w:r>
    </w:p>
    <w:p w:rsidR="00597EA2" w:rsidP="005B1EE0" w:rsidRDefault="005B1EE0" w14:paraId="22DE803D" w14:textId="14753E70">
      <w:pPr>
        <w:pStyle w:val="Caption"/>
      </w:pPr>
      <w:r w:rsidRPr="005B1EE0">
        <w:rPr>
          <w:b/>
          <w:bCs/>
        </w:rPr>
        <w:t xml:space="preserve">Figure </w:t>
      </w:r>
      <w:r w:rsidRPr="005B1EE0">
        <w:rPr>
          <w:b/>
          <w:bCs/>
        </w:rPr>
        <w:fldChar w:fldCharType="begin"/>
      </w:r>
      <w:r w:rsidRPr="005B1EE0">
        <w:rPr>
          <w:b/>
          <w:bCs/>
        </w:rPr>
        <w:instrText xml:space="preserve"> SEQ Figure \* ARABIC </w:instrText>
      </w:r>
      <w:r w:rsidRPr="005B1EE0">
        <w:rPr>
          <w:b/>
          <w:bCs/>
        </w:rPr>
        <w:fldChar w:fldCharType="separate"/>
      </w:r>
      <w:r w:rsidR="00306FA4">
        <w:rPr>
          <w:b/>
          <w:bCs/>
          <w:noProof/>
        </w:rPr>
        <w:t>2</w:t>
      </w:r>
      <w:r w:rsidRPr="005B1EE0">
        <w:rPr>
          <w:b/>
          <w:bCs/>
        </w:rPr>
        <w:fldChar w:fldCharType="end"/>
      </w:r>
      <w:r>
        <w:t>: The LEDs light up at the correct position where the switches are on.</w:t>
      </w:r>
    </w:p>
    <w:p w:rsidR="004E5D2C" w:rsidP="000B1935" w:rsidRDefault="00863CE0" w14:paraId="3FA9D861" w14:textId="776FAC24">
      <w:r w:rsidRPr="00863CE0">
        <w:t>Our next goal is to write a function that controls a specific LED by turning it on or off.</w:t>
      </w:r>
      <w:r>
        <w:t xml:space="preserve"> To achieve this, we first </w:t>
      </w:r>
      <w:r w:rsidR="00AF5DFF">
        <w:t>read the existing LEDs and get the binary number. We then mask it with the 0x</w:t>
      </w:r>
      <w:r w:rsidR="003A3EF0">
        <w:t xml:space="preserve">3ff like what we did with the </w:t>
      </w:r>
      <w:proofErr w:type="spellStart"/>
      <w:proofErr w:type="gramStart"/>
      <w:r w:rsidR="003A3EF0">
        <w:t>ReadAllSwitches</w:t>
      </w:r>
      <w:proofErr w:type="spellEnd"/>
      <w:r w:rsidR="0048115C">
        <w:t>(</w:t>
      </w:r>
      <w:proofErr w:type="gramEnd"/>
      <w:r w:rsidR="0048115C">
        <w:t>)</w:t>
      </w:r>
      <w:r w:rsidR="003A3EF0">
        <w:t xml:space="preserve"> function and get the correct masked binary. The binary is then</w:t>
      </w:r>
      <w:r w:rsidR="00C77D95">
        <w:t xml:space="preserve"> modified at the </w:t>
      </w:r>
      <w:proofErr w:type="spellStart"/>
      <w:r w:rsidR="00C77D95">
        <w:t>ledNum</w:t>
      </w:r>
      <w:proofErr w:type="spellEnd"/>
      <w:r w:rsidR="00C77D95">
        <w:t xml:space="preserve"> position by shifting </w:t>
      </w:r>
      <w:r w:rsidR="00352A0A">
        <w:t xml:space="preserve">the number 1 to the </w:t>
      </w:r>
      <w:proofErr w:type="spellStart"/>
      <w:r w:rsidR="00352A0A">
        <w:t>ledNum</w:t>
      </w:r>
      <w:proofErr w:type="spellEnd"/>
      <w:r w:rsidR="00352A0A">
        <w:t xml:space="preserve"> position and do the “&amp;” and ~ operation. </w:t>
      </w:r>
      <w:r w:rsidR="00E55960">
        <w:t xml:space="preserve">This will reset the position </w:t>
      </w:r>
      <w:proofErr w:type="spellStart"/>
      <w:r w:rsidR="00E55960">
        <w:t>ledNum</w:t>
      </w:r>
      <w:proofErr w:type="spellEnd"/>
      <w:r w:rsidR="00E55960">
        <w:t xml:space="preserve"> to 0. Then the whole thing is “|” with the </w:t>
      </w:r>
      <w:r w:rsidR="0054042C">
        <w:t xml:space="preserve">“state” (which is 1 or 0 in our chase) and shift it to the </w:t>
      </w:r>
      <w:proofErr w:type="spellStart"/>
      <w:r w:rsidR="0054042C">
        <w:t>ledNum</w:t>
      </w:r>
      <w:proofErr w:type="spellEnd"/>
      <w:r w:rsidR="0054042C">
        <w:t xml:space="preserve"> to set that specific </w:t>
      </w:r>
      <w:proofErr w:type="spellStart"/>
      <w:r w:rsidR="0054042C">
        <w:t>ledNum</w:t>
      </w:r>
      <w:proofErr w:type="spellEnd"/>
      <w:r w:rsidR="0054042C">
        <w:t xml:space="preserve"> to our desired state (Figure</w:t>
      </w:r>
      <w:r w:rsidR="004E5D2C">
        <w:t xml:space="preserve"> 3)</w:t>
      </w:r>
      <w:r w:rsidR="0054042C">
        <w:t>.</w:t>
      </w:r>
    </w:p>
    <w:p w:rsidR="004E5D2C" w:rsidP="004E5D2C" w:rsidRDefault="004E5D2C" w14:paraId="4C74A9E2" w14:textId="77777777">
      <w:pPr>
        <w:keepNext/>
        <w:jc w:val="center"/>
      </w:pPr>
      <w:r>
        <w:rPr>
          <w:noProof/>
        </w:rPr>
        <w:drawing>
          <wp:inline distT="0" distB="0" distL="0" distR="0" wp14:anchorId="6D840F02" wp14:editId="199DD941">
            <wp:extent cx="5886450" cy="724002"/>
            <wp:effectExtent l="0" t="0" r="0" b="0"/>
            <wp:docPr id="1670083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9934" cy="726890"/>
                    </a:xfrm>
                    <a:prstGeom prst="rect">
                      <a:avLst/>
                    </a:prstGeom>
                    <a:noFill/>
                    <a:ln>
                      <a:noFill/>
                    </a:ln>
                  </pic:spPr>
                </pic:pic>
              </a:graphicData>
            </a:graphic>
          </wp:inline>
        </w:drawing>
      </w:r>
    </w:p>
    <w:p w:rsidR="00870F89" w:rsidP="004E5D2C" w:rsidRDefault="004E5D2C" w14:paraId="703AECCD" w14:textId="6B53D744">
      <w:pPr>
        <w:pStyle w:val="Caption"/>
      </w:pPr>
      <w:r w:rsidRPr="004E5D2C">
        <w:rPr>
          <w:b/>
          <w:bCs/>
        </w:rPr>
        <w:t xml:space="preserve">Figure </w:t>
      </w:r>
      <w:r w:rsidRPr="004E5D2C">
        <w:rPr>
          <w:b/>
          <w:bCs/>
        </w:rPr>
        <w:fldChar w:fldCharType="begin"/>
      </w:r>
      <w:r w:rsidRPr="004E5D2C">
        <w:rPr>
          <w:b/>
          <w:bCs/>
        </w:rPr>
        <w:instrText xml:space="preserve"> SEQ Figure \* ARABIC </w:instrText>
      </w:r>
      <w:r w:rsidRPr="004E5D2C">
        <w:rPr>
          <w:b/>
          <w:bCs/>
        </w:rPr>
        <w:fldChar w:fldCharType="separate"/>
      </w:r>
      <w:r w:rsidR="00306FA4">
        <w:rPr>
          <w:b/>
          <w:bCs/>
          <w:noProof/>
        </w:rPr>
        <w:t>3</w:t>
      </w:r>
      <w:r w:rsidRPr="004E5D2C">
        <w:rPr>
          <w:b/>
          <w:bCs/>
        </w:rPr>
        <w:fldChar w:fldCharType="end"/>
      </w:r>
      <w:r>
        <w:t xml:space="preserve">: The Write1Led function takes the </w:t>
      </w:r>
      <w:proofErr w:type="spellStart"/>
      <w:r>
        <w:t>ledNum</w:t>
      </w:r>
      <w:proofErr w:type="spellEnd"/>
      <w:r>
        <w:t xml:space="preserve"> and the desired stat and modify that position led to our desired state.</w:t>
      </w:r>
    </w:p>
    <w:p w:rsidR="004E5D2C" w:rsidP="004E5D2C" w:rsidRDefault="002737F0" w14:paraId="68E3E488" w14:textId="4783577C">
      <w:r>
        <w:t xml:space="preserve">We then write a function that </w:t>
      </w:r>
      <w:proofErr w:type="gramStart"/>
      <w:r>
        <w:t>read</w:t>
      </w:r>
      <w:proofErr w:type="gramEnd"/>
      <w:r>
        <w:t xml:space="preserve"> the state of only one switch and </w:t>
      </w:r>
      <w:r w:rsidR="006924A6">
        <w:t>return</w:t>
      </w:r>
      <w:r w:rsidR="0048115C">
        <w:t xml:space="preserve"> the value. We used the </w:t>
      </w:r>
      <w:proofErr w:type="spellStart"/>
      <w:proofErr w:type="gramStart"/>
      <w:r w:rsidR="00D55FFA">
        <w:t>ReadAllSwitches</w:t>
      </w:r>
      <w:proofErr w:type="spellEnd"/>
      <w:r w:rsidR="0048115C">
        <w:t>(</w:t>
      </w:r>
      <w:proofErr w:type="gramEnd"/>
      <w:r w:rsidR="0048115C">
        <w:t xml:space="preserve">) function to read </w:t>
      </w:r>
      <w:r w:rsidR="00D55FFA">
        <w:t xml:space="preserve">the value of all switches, </w:t>
      </w:r>
      <w:proofErr w:type="gramStart"/>
      <w:r w:rsidR="00D55FFA">
        <w:t>shifts</w:t>
      </w:r>
      <w:proofErr w:type="gramEnd"/>
      <w:r w:rsidR="00D55FFA">
        <w:t xml:space="preserve"> them to the desired </w:t>
      </w:r>
      <w:proofErr w:type="spellStart"/>
      <w:r w:rsidR="00D55FFA">
        <w:t>swit</w:t>
      </w:r>
      <w:r w:rsidR="00FD0805">
        <w:t>chNum</w:t>
      </w:r>
      <w:proofErr w:type="spellEnd"/>
      <w:r w:rsidR="00FD0805">
        <w:t>, and then “&amp;” with 1 to mask everything else (Figure 4).</w:t>
      </w:r>
    </w:p>
    <w:p w:rsidR="00175077" w:rsidP="00175077" w:rsidRDefault="00175077" w14:paraId="6096C8EA" w14:textId="77777777">
      <w:pPr>
        <w:keepNext/>
        <w:jc w:val="center"/>
      </w:pPr>
      <w:r>
        <w:rPr>
          <w:noProof/>
        </w:rPr>
        <w:drawing>
          <wp:inline distT="0" distB="0" distL="0" distR="0" wp14:anchorId="4D5F6091" wp14:editId="0AFDEF68">
            <wp:extent cx="3841750" cy="978790"/>
            <wp:effectExtent l="0" t="0" r="6350" b="0"/>
            <wp:docPr id="394523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4101" cy="981937"/>
                    </a:xfrm>
                    <a:prstGeom prst="rect">
                      <a:avLst/>
                    </a:prstGeom>
                    <a:noFill/>
                    <a:ln>
                      <a:noFill/>
                    </a:ln>
                  </pic:spPr>
                </pic:pic>
              </a:graphicData>
            </a:graphic>
          </wp:inline>
        </w:drawing>
      </w:r>
    </w:p>
    <w:p w:rsidRPr="004E5D2C" w:rsidR="00FD0805" w:rsidP="00175077" w:rsidRDefault="00175077" w14:paraId="4DF4B9A4" w14:textId="41EA2849">
      <w:pPr>
        <w:pStyle w:val="Caption"/>
      </w:pPr>
      <w:r w:rsidRPr="00175077">
        <w:rPr>
          <w:b/>
          <w:bCs/>
        </w:rPr>
        <w:t xml:space="preserve">Figure </w:t>
      </w:r>
      <w:r w:rsidRPr="00175077">
        <w:rPr>
          <w:b/>
          <w:bCs/>
        </w:rPr>
        <w:fldChar w:fldCharType="begin"/>
      </w:r>
      <w:r w:rsidRPr="00175077">
        <w:rPr>
          <w:b/>
          <w:bCs/>
        </w:rPr>
        <w:instrText xml:space="preserve"> SEQ Figure \* ARABIC </w:instrText>
      </w:r>
      <w:r w:rsidRPr="00175077">
        <w:rPr>
          <w:b/>
          <w:bCs/>
        </w:rPr>
        <w:fldChar w:fldCharType="separate"/>
      </w:r>
      <w:r w:rsidR="00306FA4">
        <w:rPr>
          <w:b/>
          <w:bCs/>
          <w:noProof/>
        </w:rPr>
        <w:t>4</w:t>
      </w:r>
      <w:r w:rsidRPr="00175077">
        <w:rPr>
          <w:b/>
          <w:bCs/>
        </w:rPr>
        <w:fldChar w:fldCharType="end"/>
      </w:r>
      <w:r>
        <w:t>: The Read1Switch function returns the value of a specific switch.</w:t>
      </w:r>
    </w:p>
    <w:p w:rsidR="00863CE0" w:rsidP="000B1935" w:rsidRDefault="006C77D4" w14:paraId="23F47E63" w14:textId="2A098E99">
      <w:r>
        <w:t xml:space="preserve">We tested the Write1Led and Read1Switch functions through the </w:t>
      </w:r>
      <w:r w:rsidR="002E7098">
        <w:t>main function and they all returned desirable results (Figure 5-7).</w:t>
      </w:r>
    </w:p>
    <w:p w:rsidR="00460C6D" w:rsidP="00460C6D" w:rsidRDefault="00460C6D" w14:paraId="0DAA68A7" w14:textId="77777777">
      <w:pPr>
        <w:keepNext/>
        <w:jc w:val="center"/>
      </w:pPr>
      <w:r>
        <w:rPr>
          <w:noProof/>
        </w:rPr>
        <w:lastRenderedPageBreak/>
        <w:drawing>
          <wp:inline distT="0" distB="0" distL="0" distR="0" wp14:anchorId="1285D7C7" wp14:editId="37F937E4">
            <wp:extent cx="4781550" cy="2799249"/>
            <wp:effectExtent l="0" t="0" r="0" b="1270"/>
            <wp:docPr id="771703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0594" cy="2804543"/>
                    </a:xfrm>
                    <a:prstGeom prst="rect">
                      <a:avLst/>
                    </a:prstGeom>
                    <a:noFill/>
                    <a:ln>
                      <a:noFill/>
                    </a:ln>
                  </pic:spPr>
                </pic:pic>
              </a:graphicData>
            </a:graphic>
          </wp:inline>
        </w:drawing>
      </w:r>
    </w:p>
    <w:p w:rsidR="00175077" w:rsidP="00460C6D" w:rsidRDefault="00460C6D" w14:paraId="5EBC1F18" w14:textId="0BF9A741">
      <w:pPr>
        <w:pStyle w:val="Caption"/>
      </w:pPr>
      <w:r w:rsidRPr="00460C6D">
        <w:rPr>
          <w:b/>
          <w:bCs/>
        </w:rPr>
        <w:t xml:space="preserve">Figure </w:t>
      </w:r>
      <w:r w:rsidRPr="00460C6D">
        <w:rPr>
          <w:b/>
          <w:bCs/>
        </w:rPr>
        <w:fldChar w:fldCharType="begin"/>
      </w:r>
      <w:r w:rsidRPr="00460C6D">
        <w:rPr>
          <w:b/>
          <w:bCs/>
        </w:rPr>
        <w:instrText xml:space="preserve"> SEQ Figure \* ARABIC </w:instrText>
      </w:r>
      <w:r w:rsidRPr="00460C6D">
        <w:rPr>
          <w:b/>
          <w:bCs/>
        </w:rPr>
        <w:fldChar w:fldCharType="separate"/>
      </w:r>
      <w:r w:rsidR="00306FA4">
        <w:rPr>
          <w:b/>
          <w:bCs/>
          <w:noProof/>
        </w:rPr>
        <w:t>5</w:t>
      </w:r>
      <w:r w:rsidRPr="00460C6D">
        <w:rPr>
          <w:b/>
          <w:bCs/>
        </w:rPr>
        <w:fldChar w:fldCharType="end"/>
      </w:r>
      <w:r>
        <w:t xml:space="preserve">: The main function we used to test out our functions. The first Controlled function reads all switches and </w:t>
      </w:r>
      <w:proofErr w:type="gramStart"/>
      <w:r>
        <w:t>write</w:t>
      </w:r>
      <w:proofErr w:type="gramEnd"/>
      <w:r>
        <w:t xml:space="preserve"> them on the switches. The Write1Led functions turned on LED1 and LED5. The Read1Switchfunctions read the switched at position 1 and 3 and on the terminal.</w:t>
      </w:r>
    </w:p>
    <w:p w:rsidR="000134AE" w:rsidP="000134AE" w:rsidRDefault="000134AE" w14:paraId="483BA942" w14:textId="77777777">
      <w:pPr>
        <w:keepNext/>
        <w:jc w:val="center"/>
      </w:pPr>
      <w:r>
        <w:rPr>
          <w:noProof/>
        </w:rPr>
        <w:drawing>
          <wp:inline distT="0" distB="0" distL="0" distR="0" wp14:anchorId="4B35E207" wp14:editId="780547B5">
            <wp:extent cx="3790950" cy="2198114"/>
            <wp:effectExtent l="0" t="0" r="0" b="0"/>
            <wp:docPr id="1740414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4015" cy="2199891"/>
                    </a:xfrm>
                    <a:prstGeom prst="rect">
                      <a:avLst/>
                    </a:prstGeom>
                    <a:noFill/>
                    <a:ln>
                      <a:noFill/>
                    </a:ln>
                  </pic:spPr>
                </pic:pic>
              </a:graphicData>
            </a:graphic>
          </wp:inline>
        </w:drawing>
      </w:r>
    </w:p>
    <w:p w:rsidR="00460C6D" w:rsidP="000134AE" w:rsidRDefault="000134AE" w14:paraId="71E2914F" w14:textId="54142079">
      <w:pPr>
        <w:pStyle w:val="Caption"/>
      </w:pPr>
      <w:r w:rsidRPr="000134AE">
        <w:rPr>
          <w:b/>
          <w:bCs/>
        </w:rPr>
        <w:t xml:space="preserve">Figure </w:t>
      </w:r>
      <w:r w:rsidRPr="000134AE">
        <w:rPr>
          <w:b/>
          <w:bCs/>
        </w:rPr>
        <w:fldChar w:fldCharType="begin"/>
      </w:r>
      <w:r w:rsidRPr="000134AE">
        <w:rPr>
          <w:b/>
          <w:bCs/>
        </w:rPr>
        <w:instrText xml:space="preserve"> SEQ Figure \* ARABIC </w:instrText>
      </w:r>
      <w:r w:rsidRPr="000134AE">
        <w:rPr>
          <w:b/>
          <w:bCs/>
        </w:rPr>
        <w:fldChar w:fldCharType="separate"/>
      </w:r>
      <w:r w:rsidR="00306FA4">
        <w:rPr>
          <w:b/>
          <w:bCs/>
          <w:noProof/>
        </w:rPr>
        <w:t>6</w:t>
      </w:r>
      <w:r w:rsidRPr="000134AE">
        <w:rPr>
          <w:b/>
          <w:bCs/>
        </w:rPr>
        <w:fldChar w:fldCharType="end"/>
      </w:r>
      <w:r>
        <w:t>: The Correct LEDs are turned on through the Write1Led function (LED1, and LED5).</w:t>
      </w:r>
    </w:p>
    <w:p w:rsidR="001A32BC" w:rsidP="001A32BC" w:rsidRDefault="001A32BC" w14:paraId="2673DCEE" w14:textId="1E7FD029">
      <w:pPr>
        <w:keepNext/>
        <w:jc w:val="center"/>
      </w:pPr>
      <w:r>
        <w:rPr>
          <w:noProof/>
        </w:rPr>
        <mc:AlternateContent>
          <mc:Choice Requires="wps">
            <w:drawing>
              <wp:anchor distT="0" distB="0" distL="114300" distR="114300" simplePos="0" relativeHeight="251663360" behindDoc="0" locked="0" layoutInCell="1" allowOverlap="1" wp14:anchorId="6240C7CE" wp14:editId="61E27A06">
                <wp:simplePos x="0" y="0"/>
                <wp:positionH relativeFrom="column">
                  <wp:posOffset>1473200</wp:posOffset>
                </wp:positionH>
                <wp:positionV relativeFrom="paragraph">
                  <wp:posOffset>1343660</wp:posOffset>
                </wp:positionV>
                <wp:extent cx="285750" cy="241300"/>
                <wp:effectExtent l="19050" t="19050" r="19050" b="25400"/>
                <wp:wrapNone/>
                <wp:docPr id="780933544" name="Rectangle 11"/>
                <wp:cNvGraphicFramePr/>
                <a:graphic xmlns:a="http://schemas.openxmlformats.org/drawingml/2006/main">
                  <a:graphicData uri="http://schemas.microsoft.com/office/word/2010/wordprocessingShape">
                    <wps:wsp>
                      <wps:cNvSpPr/>
                      <wps:spPr>
                        <a:xfrm>
                          <a:off x="0" y="0"/>
                          <a:ext cx="285750" cy="2413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style="position:absolute;margin-left:116pt;margin-top:105.8pt;width:22.5pt;height: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81123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f3YgQIAAGg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"/>
            </w:pict>
          </mc:Fallback>
        </mc:AlternateContent>
      </w:r>
      <w:r>
        <w:rPr>
          <w:noProof/>
        </w:rPr>
        <mc:AlternateContent>
          <mc:Choice Requires="wps">
            <w:drawing>
              <wp:anchor distT="0" distB="0" distL="114300" distR="114300" simplePos="0" relativeHeight="251661312" behindDoc="0" locked="0" layoutInCell="1" allowOverlap="1" wp14:anchorId="26F0D609" wp14:editId="45F63316">
                <wp:simplePos x="0" y="0"/>
                <wp:positionH relativeFrom="column">
                  <wp:posOffset>3238500</wp:posOffset>
                </wp:positionH>
                <wp:positionV relativeFrom="paragraph">
                  <wp:posOffset>195580</wp:posOffset>
                </wp:positionV>
                <wp:extent cx="304800" cy="685800"/>
                <wp:effectExtent l="19050" t="19050" r="19050" b="19050"/>
                <wp:wrapNone/>
                <wp:docPr id="441728414" name="Rectangle 11"/>
                <wp:cNvGraphicFramePr/>
                <a:graphic xmlns:a="http://schemas.openxmlformats.org/drawingml/2006/main">
                  <a:graphicData uri="http://schemas.microsoft.com/office/word/2010/wordprocessingShape">
                    <wps:wsp>
                      <wps:cNvSpPr/>
                      <wps:spPr>
                        <a:xfrm>
                          <a:off x="0" y="0"/>
                          <a:ext cx="30480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style="position:absolute;margin-left:255pt;margin-top:15.4pt;width:24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464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MgwIAAGgFAAAOAAAAZHJzL2Uyb0RvYy54bWysVEtv2zAMvg/YfxB0X+1kSZsF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"/>
            </w:pict>
          </mc:Fallback>
        </mc:AlternateContent>
      </w:r>
      <w:r>
        <w:rPr>
          <w:noProof/>
        </w:rPr>
        <mc:AlternateContent>
          <mc:Choice Requires="wps">
            <w:drawing>
              <wp:anchor distT="0" distB="0" distL="114300" distR="114300" simplePos="0" relativeHeight="251659264" behindDoc="0" locked="0" layoutInCell="1" allowOverlap="1" wp14:anchorId="21E068EC" wp14:editId="604443FE">
                <wp:simplePos x="0" y="0"/>
                <wp:positionH relativeFrom="column">
                  <wp:posOffset>3860800</wp:posOffset>
                </wp:positionH>
                <wp:positionV relativeFrom="paragraph">
                  <wp:posOffset>207010</wp:posOffset>
                </wp:positionV>
                <wp:extent cx="304800" cy="685800"/>
                <wp:effectExtent l="19050" t="19050" r="19050" b="19050"/>
                <wp:wrapNone/>
                <wp:docPr id="2145776246" name="Rectangle 11"/>
                <wp:cNvGraphicFramePr/>
                <a:graphic xmlns:a="http://schemas.openxmlformats.org/drawingml/2006/main">
                  <a:graphicData uri="http://schemas.microsoft.com/office/word/2010/wordprocessingShape">
                    <wps:wsp>
                      <wps:cNvSpPr/>
                      <wps:spPr>
                        <a:xfrm>
                          <a:off x="0" y="0"/>
                          <a:ext cx="30480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style="position:absolute;margin-left:304pt;margin-top:16.3pt;width:24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34538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MgwIAAGgFAAAOAAAAZHJzL2Uyb0RvYy54bWysVEtv2zAMvg/YfxB0X+1kSZsF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"/>
            </w:pict>
          </mc:Fallback>
        </mc:AlternateContent>
      </w:r>
      <w:r>
        <w:rPr>
          <w:noProof/>
        </w:rPr>
        <w:drawing>
          <wp:inline distT="0" distB="0" distL="0" distR="0" wp14:anchorId="020D3AA6" wp14:editId="6F06A7FA">
            <wp:extent cx="3098800" cy="977312"/>
            <wp:effectExtent l="0" t="0" r="6350" b="0"/>
            <wp:docPr id="1143515752" name="Picture 10"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15752" name="Picture 10" descr="A circuit board with wires&#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27273" t="70940" r="44920" b="17379"/>
                    <a:stretch/>
                  </pic:blipFill>
                  <pic:spPr bwMode="auto">
                    <a:xfrm>
                      <a:off x="0" y="0"/>
                      <a:ext cx="3192386" cy="1006827"/>
                    </a:xfrm>
                    <a:prstGeom prst="rect">
                      <a:avLst/>
                    </a:prstGeom>
                    <a:noFill/>
                    <a:ln>
                      <a:noFill/>
                    </a:ln>
                    <a:extLst>
                      <a:ext uri="{53640926-AAD7-44D8-BBD7-CCE9431645EC}">
                        <a14:shadowObscured xmlns:a14="http://schemas.microsoft.com/office/drawing/2010/main"/>
                      </a:ext>
                    </a:extLst>
                  </pic:spPr>
                </pic:pic>
              </a:graphicData>
            </a:graphic>
          </wp:inline>
        </w:drawing>
      </w:r>
      <w:r w:rsidR="008F34ED">
        <w:rPr>
          <w:noProof/>
        </w:rPr>
        <w:drawing>
          <wp:inline distT="0" distB="0" distL="0" distR="0" wp14:anchorId="52A95F68" wp14:editId="413D2BAA">
            <wp:extent cx="3135476" cy="685800"/>
            <wp:effectExtent l="0" t="0" r="8255" b="0"/>
            <wp:docPr id="2135572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r="39680"/>
                    <a:stretch/>
                  </pic:blipFill>
                  <pic:spPr bwMode="auto">
                    <a:xfrm>
                      <a:off x="0" y="0"/>
                      <a:ext cx="3148616" cy="688674"/>
                    </a:xfrm>
                    <a:prstGeom prst="rect">
                      <a:avLst/>
                    </a:prstGeom>
                    <a:noFill/>
                    <a:ln>
                      <a:noFill/>
                    </a:ln>
                    <a:extLst>
                      <a:ext uri="{53640926-AAD7-44D8-BBD7-CCE9431645EC}">
                        <a14:shadowObscured xmlns:a14="http://schemas.microsoft.com/office/drawing/2010/main"/>
                      </a:ext>
                    </a:extLst>
                  </pic:spPr>
                </pic:pic>
              </a:graphicData>
            </a:graphic>
          </wp:inline>
        </w:drawing>
      </w:r>
    </w:p>
    <w:p w:rsidR="00460C6D" w:rsidP="001A32BC" w:rsidRDefault="001A32BC" w14:paraId="7ED0AA5B" w14:textId="360D4B11">
      <w:pPr>
        <w:pStyle w:val="Caption"/>
      </w:pPr>
      <w:r w:rsidRPr="001A32BC">
        <w:rPr>
          <w:b/>
          <w:bCs/>
        </w:rPr>
        <w:t xml:space="preserve">Figure </w:t>
      </w:r>
      <w:r w:rsidRPr="001A32BC">
        <w:rPr>
          <w:b/>
          <w:bCs/>
        </w:rPr>
        <w:fldChar w:fldCharType="begin"/>
      </w:r>
      <w:r w:rsidRPr="001A32BC">
        <w:rPr>
          <w:b/>
          <w:bCs/>
        </w:rPr>
        <w:instrText xml:space="preserve"> SEQ Figure \* ARABIC </w:instrText>
      </w:r>
      <w:r w:rsidRPr="001A32BC">
        <w:rPr>
          <w:b/>
          <w:bCs/>
        </w:rPr>
        <w:fldChar w:fldCharType="separate"/>
      </w:r>
      <w:r w:rsidR="00306FA4">
        <w:rPr>
          <w:b/>
          <w:bCs/>
          <w:noProof/>
        </w:rPr>
        <w:t>7</w:t>
      </w:r>
      <w:r w:rsidRPr="001A32BC">
        <w:rPr>
          <w:b/>
          <w:bCs/>
        </w:rPr>
        <w:fldChar w:fldCharType="end"/>
      </w:r>
      <w:r>
        <w:t>: The correct read out of the switch value at position 1 and 3. (one and off, 1 and 0).</w:t>
      </w:r>
    </w:p>
    <w:p w:rsidR="000134AE" w:rsidP="00460C6D" w:rsidRDefault="000134AE" w14:paraId="23AB81C9" w14:textId="77777777"/>
    <w:p w:rsidR="00460C6D" w:rsidP="0084588B" w:rsidRDefault="0084588B" w14:paraId="5C423930" w14:textId="7825F3B1">
      <w:pPr>
        <w:pStyle w:val="Heading2"/>
      </w:pPr>
      <w:r>
        <w:t xml:space="preserve">Part </w:t>
      </w:r>
      <w:r>
        <w:t>2</w:t>
      </w:r>
      <w:r>
        <w:t xml:space="preserve">: </w:t>
      </w:r>
      <w:r w:rsidRPr="0084588B">
        <w:t>Interfacing with the Push Buttons</w:t>
      </w:r>
    </w:p>
    <w:p w:rsidR="00460C6D" w:rsidP="00FA3D70" w:rsidRDefault="00FA3D70" w14:paraId="480C3ED5" w14:textId="296DA8AF">
      <w:r>
        <w:t>For this part of the lab, we are tasked to d</w:t>
      </w:r>
      <w:r>
        <w:t xml:space="preserve">evelop a program that interprets the present switch configuration as the initial setting for a counter. The program initiates by projecting this counter value onto the LEDs, utilizing functions previously established in prior assignments. Upon pressing the KEY0 button, the program should increment the current counter value by 1, and this modification should be promptly reflected on the LEDs. Consequently, the LEDs consistently showcase the current binary state of the counter. Upon pressing the KEY1 button, the counter should </w:t>
      </w:r>
      <w:r>
        <w:t>decrease</w:t>
      </w:r>
      <w:r>
        <w:t xml:space="preserve"> by one. Activation of the KEY2 button should prompt a rightward shift of the current count by one bit position, introducing a 0 on the left side (e.g., 00010111 → 00001011). Similarly, pressing the KEY3 button should lead to a leftward shift of the current count by one bit position, appending a 0 on the right side (e.g., 00010111 → 00101110). Lastly, if multiple buttons are pressed simultaneously, the counter should reset to the value specified by the switches.</w:t>
      </w:r>
    </w:p>
    <w:p w:rsidR="0090625B" w:rsidP="00FA3D70" w:rsidRDefault="0090625B" w14:paraId="421C61EA" w14:textId="0579B67A">
      <w:r>
        <w:t xml:space="preserve">To achieve these </w:t>
      </w:r>
      <w:r w:rsidR="001B34C1">
        <w:t>functionalities,</w:t>
      </w:r>
      <w:r w:rsidR="00527BA5">
        <w:t xml:space="preserve"> we first </w:t>
      </w:r>
      <w:proofErr w:type="gramStart"/>
      <w:r w:rsidR="00527BA5">
        <w:t>creates</w:t>
      </w:r>
      <w:proofErr w:type="gramEnd"/>
      <w:r w:rsidR="00527BA5">
        <w:t xml:space="preserve"> a function that reads the </w:t>
      </w:r>
      <w:r w:rsidR="00D72F9F">
        <w:t xml:space="preserve">value of the pushbuttons. The </w:t>
      </w:r>
      <w:proofErr w:type="spellStart"/>
      <w:r w:rsidR="00D72F9F">
        <w:t>PushButtonGet</w:t>
      </w:r>
      <w:proofErr w:type="spellEnd"/>
      <w:r w:rsidR="00D72F9F">
        <w:t xml:space="preserve"> function </w:t>
      </w:r>
      <w:r w:rsidR="00FE34EA">
        <w:t xml:space="preserve">first </w:t>
      </w:r>
      <w:r w:rsidR="001B34C1">
        <w:t>reads</w:t>
      </w:r>
      <w:r w:rsidR="00FE34EA">
        <w:t xml:space="preserve"> the value of the pushbuttons using </w:t>
      </w:r>
      <w:proofErr w:type="spellStart"/>
      <w:r w:rsidR="00FE34EA">
        <w:t>RegisterRead</w:t>
      </w:r>
      <w:proofErr w:type="spellEnd"/>
      <w:r w:rsidR="00FE34EA">
        <w:t xml:space="preserve">. And then that value is compared to </w:t>
      </w:r>
      <w:r w:rsidR="00810DA6">
        <w:t xml:space="preserve">integer 1, 2, 4, and 8 to see </w:t>
      </w:r>
      <w:r w:rsidR="008478E0">
        <w:t xml:space="preserve">if any of the buttons are pressed (since, binary of 1 is </w:t>
      </w:r>
      <w:r w:rsidR="001B34C1">
        <w:t>1 at position 1, binary of 2 is 1 at position 2, 4 is at position 3, and 8 is position 4). If the number is equal to 0 that means, there are no buttons pressed. Otherwise, there are multiple buttons pressed and it should trigger to reset (Figure 8).</w:t>
      </w:r>
    </w:p>
    <w:p w:rsidR="000B71B1" w:rsidP="000B71B1" w:rsidRDefault="000B71B1" w14:paraId="6C78A63A" w14:textId="77777777">
      <w:pPr>
        <w:keepNext/>
        <w:jc w:val="center"/>
      </w:pPr>
      <w:r>
        <w:rPr>
          <w:noProof/>
        </w:rPr>
        <w:lastRenderedPageBreak/>
        <w:drawing>
          <wp:inline distT="0" distB="0" distL="0" distR="0" wp14:anchorId="129299BC" wp14:editId="76230ECE">
            <wp:extent cx="4076700" cy="4530289"/>
            <wp:effectExtent l="0" t="0" r="0" b="3810"/>
            <wp:docPr id="65322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8087" cy="4531830"/>
                    </a:xfrm>
                    <a:prstGeom prst="rect">
                      <a:avLst/>
                    </a:prstGeom>
                    <a:noFill/>
                    <a:ln>
                      <a:noFill/>
                    </a:ln>
                  </pic:spPr>
                </pic:pic>
              </a:graphicData>
            </a:graphic>
          </wp:inline>
        </w:drawing>
      </w:r>
    </w:p>
    <w:p w:rsidR="0084588B" w:rsidP="000B71B1" w:rsidRDefault="000B71B1" w14:paraId="091865EF" w14:textId="4E062286">
      <w:pPr>
        <w:pStyle w:val="Caption"/>
      </w:pPr>
      <w:r w:rsidRPr="000B71B1">
        <w:rPr>
          <w:b/>
          <w:bCs/>
        </w:rPr>
        <w:t xml:space="preserve">Figure </w:t>
      </w:r>
      <w:r w:rsidRPr="000B71B1">
        <w:rPr>
          <w:b/>
          <w:bCs/>
        </w:rPr>
        <w:fldChar w:fldCharType="begin"/>
      </w:r>
      <w:r w:rsidRPr="000B71B1">
        <w:rPr>
          <w:b/>
          <w:bCs/>
        </w:rPr>
        <w:instrText xml:space="preserve"> SEQ Figure \* ARABIC </w:instrText>
      </w:r>
      <w:r w:rsidRPr="000B71B1">
        <w:rPr>
          <w:b/>
          <w:bCs/>
        </w:rPr>
        <w:fldChar w:fldCharType="separate"/>
      </w:r>
      <w:r w:rsidR="00306FA4">
        <w:rPr>
          <w:b/>
          <w:bCs/>
          <w:noProof/>
        </w:rPr>
        <w:t>8</w:t>
      </w:r>
      <w:r w:rsidRPr="000B71B1">
        <w:rPr>
          <w:b/>
          <w:bCs/>
        </w:rPr>
        <w:fldChar w:fldCharType="end"/>
      </w:r>
      <w:r>
        <w:t xml:space="preserve">: The </w:t>
      </w:r>
      <w:proofErr w:type="spellStart"/>
      <w:r>
        <w:t>PushButtonGet</w:t>
      </w:r>
      <w:proofErr w:type="spellEnd"/>
      <w:r>
        <w:t xml:space="preserve"> function </w:t>
      </w:r>
      <w:r>
        <w:t>returns -1 if no push button is pressed, and a</w:t>
      </w:r>
      <w:r>
        <w:t xml:space="preserve"> </w:t>
      </w:r>
      <w:r>
        <w:t>value between 0 and 3 identifying the push button pressed. If multiple push buttons (any two</w:t>
      </w:r>
      <w:r>
        <w:t xml:space="preserve"> </w:t>
      </w:r>
      <w:r>
        <w:t>or more) are pressed it should return a value of 4</w:t>
      </w:r>
      <w:r>
        <w:t>.</w:t>
      </w:r>
    </w:p>
    <w:p w:rsidR="00D05F98" w:rsidP="00460C6D" w:rsidRDefault="00DC6452" w14:paraId="16881233" w14:textId="4F0CF2DA">
      <w:r>
        <w:t>To help us test the board better, we run a while loop to keep looking at the reading of the pushbuttons. If there is a change the board will trigger the specific functions</w:t>
      </w:r>
      <w:r w:rsidR="00D05F98">
        <w:t xml:space="preserve">: </w:t>
      </w:r>
      <w:r w:rsidR="00E3294E">
        <w:t>0</w:t>
      </w:r>
      <w:r w:rsidR="00D05F98">
        <w:t xml:space="preserve"> for incrementing by 1 (we do that by simply add 1 to the base),</w:t>
      </w:r>
      <w:r w:rsidR="00E3294E">
        <w:t xml:space="preserve"> 1</w:t>
      </w:r>
      <w:r w:rsidR="00D05F98">
        <w:t xml:space="preserve"> for decrementing by 1 (same as incrementing), </w:t>
      </w:r>
      <w:r w:rsidR="00E3294E">
        <w:t>2</w:t>
      </w:r>
      <w:r w:rsidR="00D05F98">
        <w:t xml:space="preserve"> for shifting to the right (bit shift 1 to the left), </w:t>
      </w:r>
      <w:r w:rsidR="00E3294E">
        <w:t>3 for shifting to the left (same as shifting to right), and 4</w:t>
      </w:r>
      <w:r w:rsidR="00576C36">
        <w:t xml:space="preserve"> is reading the switch position and write it to the LEDs (call the </w:t>
      </w:r>
      <w:proofErr w:type="spellStart"/>
      <w:r w:rsidR="00576C36">
        <w:t>ControlLED</w:t>
      </w:r>
      <w:proofErr w:type="spellEnd"/>
      <w:r w:rsidR="00576C36">
        <w:t xml:space="preserve"> function) (Figure 9).</w:t>
      </w:r>
    </w:p>
    <w:p w:rsidR="000866E2" w:rsidP="000866E2" w:rsidRDefault="000866E2" w14:paraId="698C1956" w14:textId="77777777">
      <w:pPr>
        <w:keepNext/>
        <w:jc w:val="center"/>
      </w:pPr>
      <w:r>
        <w:rPr>
          <w:noProof/>
        </w:rPr>
        <w:lastRenderedPageBreak/>
        <w:drawing>
          <wp:inline distT="0" distB="0" distL="0" distR="0" wp14:anchorId="2002247B" wp14:editId="755D641C">
            <wp:extent cx="4006850" cy="5149408"/>
            <wp:effectExtent l="0" t="0" r="0" b="0"/>
            <wp:docPr id="1877311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5700" t="15390" b="8972"/>
                    <a:stretch/>
                  </pic:blipFill>
                  <pic:spPr bwMode="auto">
                    <a:xfrm>
                      <a:off x="0" y="0"/>
                      <a:ext cx="4010366" cy="5153926"/>
                    </a:xfrm>
                    <a:prstGeom prst="rect">
                      <a:avLst/>
                    </a:prstGeom>
                    <a:noFill/>
                    <a:ln>
                      <a:noFill/>
                    </a:ln>
                    <a:extLst>
                      <a:ext uri="{53640926-AAD7-44D8-BBD7-CCE9431645EC}">
                        <a14:shadowObscured xmlns:a14="http://schemas.microsoft.com/office/drawing/2010/main"/>
                      </a:ext>
                    </a:extLst>
                  </pic:spPr>
                </pic:pic>
              </a:graphicData>
            </a:graphic>
          </wp:inline>
        </w:drawing>
      </w:r>
    </w:p>
    <w:p w:rsidR="00576C36" w:rsidP="000866E2" w:rsidRDefault="000866E2" w14:paraId="38784F5D" w14:textId="6D8EBF9E">
      <w:pPr>
        <w:pStyle w:val="Caption"/>
      </w:pPr>
      <w:r w:rsidRPr="000866E2">
        <w:rPr>
          <w:b/>
          <w:bCs/>
        </w:rPr>
        <w:t xml:space="preserve">Figure </w:t>
      </w:r>
      <w:r w:rsidRPr="000866E2">
        <w:rPr>
          <w:b/>
          <w:bCs/>
        </w:rPr>
        <w:fldChar w:fldCharType="begin"/>
      </w:r>
      <w:r w:rsidRPr="000866E2">
        <w:rPr>
          <w:b/>
          <w:bCs/>
        </w:rPr>
        <w:instrText xml:space="preserve"> SEQ Figure \* ARABIC </w:instrText>
      </w:r>
      <w:r w:rsidRPr="000866E2">
        <w:rPr>
          <w:b/>
          <w:bCs/>
        </w:rPr>
        <w:fldChar w:fldCharType="separate"/>
      </w:r>
      <w:r w:rsidR="00306FA4">
        <w:rPr>
          <w:b/>
          <w:bCs/>
          <w:noProof/>
        </w:rPr>
        <w:t>9</w:t>
      </w:r>
      <w:r w:rsidRPr="000866E2">
        <w:rPr>
          <w:b/>
          <w:bCs/>
        </w:rPr>
        <w:fldChar w:fldCharType="end"/>
      </w:r>
      <w:r>
        <w:t>: Part of main function that loop and look for changes in the pushbutton and trigger the command.</w:t>
      </w:r>
    </w:p>
    <w:p w:rsidR="000B71B1" w:rsidP="00460C6D" w:rsidRDefault="001A32BC" w14:paraId="23E460B4" w14:textId="3A9FAB1D">
      <w:r>
        <w:t xml:space="preserve">We then tested the functionalities of the pushbutton and the </w:t>
      </w:r>
      <w:r w:rsidR="00FC16B7">
        <w:t>counter and</w:t>
      </w:r>
      <w:r>
        <w:t xml:space="preserve"> recorded a video to </w:t>
      </w:r>
      <w:proofErr w:type="gramStart"/>
      <w:r>
        <w:t>show case</w:t>
      </w:r>
      <w:proofErr w:type="gramEnd"/>
      <w:r>
        <w:t xml:space="preserve"> </w:t>
      </w:r>
      <w:r w:rsidR="00FC16B7">
        <w:t>our program.</w:t>
      </w:r>
    </w:p>
    <w:p w:rsidR="00FC16B7" w:rsidP="00460C6D" w:rsidRDefault="00FC16B7" w14:paraId="6DC49833" w14:textId="77777777"/>
    <w:p w:rsidR="00C8650F" w:rsidP="00C8650F" w:rsidRDefault="00A81D30" w14:paraId="161F343A" w14:textId="532B764F">
      <w:pPr>
        <w:pStyle w:val="Heading2"/>
      </w:pPr>
      <w:r>
        <w:t xml:space="preserve">Part </w:t>
      </w:r>
      <w:r>
        <w:t>3</w:t>
      </w:r>
      <w:r>
        <w:t xml:space="preserve">: </w:t>
      </w:r>
      <w:r w:rsidRPr="004B0841" w:rsidR="004B0841">
        <w:t xml:space="preserve">Using C++ </w:t>
      </w:r>
      <w:proofErr w:type="gramStart"/>
      <w:r w:rsidRPr="004B0841" w:rsidR="004B0841">
        <w:t>objects</w:t>
      </w:r>
      <w:proofErr w:type="gramEnd"/>
    </w:p>
    <w:p w:rsidR="001A32BC" w:rsidP="00C8650F" w:rsidRDefault="00C8650F" w14:paraId="0574DCA8" w14:textId="46234792">
      <w:r>
        <w:t>In the final section of that laboratory session, we employed object-oriented programming to encapsulate the operations associated with input/output (I/O) on the DE1-SoC. This included abstracting functions such as the initialization and finalization of I/O memory maps, as well as reading or writing operations on I/O memory locations.</w:t>
      </w:r>
    </w:p>
    <w:p w:rsidR="00C8650F" w:rsidP="00C8650F" w:rsidRDefault="00C8650F" w14:paraId="0E65288B" w14:textId="51F662E7">
      <w:r>
        <w:t xml:space="preserve">We first created the DE1SoCfpga class that </w:t>
      </w:r>
      <w:proofErr w:type="gramStart"/>
      <w:r>
        <w:t>initialize</w:t>
      </w:r>
      <w:proofErr w:type="gramEnd"/>
      <w:r>
        <w:t xml:space="preserve"> the board and memory map the I/O for </w:t>
      </w:r>
      <w:proofErr w:type="spellStart"/>
      <w:r>
        <w:t>RegisterRead</w:t>
      </w:r>
      <w:proofErr w:type="spellEnd"/>
      <w:r>
        <w:t xml:space="preserve"> and Write functions (Figure 10).</w:t>
      </w:r>
    </w:p>
    <w:p w:rsidR="00DD4D12" w:rsidP="00DD4D12" w:rsidRDefault="00292242" w14:paraId="733BE702" w14:textId="77777777">
      <w:pPr>
        <w:keepNext/>
        <w:jc w:val="center"/>
      </w:pPr>
      <w:r>
        <w:rPr>
          <w:noProof/>
        </w:rPr>
        <w:lastRenderedPageBreak/>
        <w:drawing>
          <wp:inline distT="0" distB="0" distL="0" distR="0" wp14:anchorId="4A5C1FC0" wp14:editId="2C2944E0">
            <wp:extent cx="5937250" cy="5695950"/>
            <wp:effectExtent l="0" t="0" r="6350" b="0"/>
            <wp:docPr id="5581810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5695950"/>
                    </a:xfrm>
                    <a:prstGeom prst="rect">
                      <a:avLst/>
                    </a:prstGeom>
                    <a:noFill/>
                    <a:ln>
                      <a:noFill/>
                    </a:ln>
                  </pic:spPr>
                </pic:pic>
              </a:graphicData>
            </a:graphic>
          </wp:inline>
        </w:drawing>
      </w:r>
    </w:p>
    <w:p w:rsidR="004B0841" w:rsidP="00DD4D12" w:rsidRDefault="00DD4D12" w14:paraId="0F5950C2" w14:textId="519A3EB1">
      <w:pPr>
        <w:pStyle w:val="Caption"/>
      </w:pPr>
      <w:r w:rsidRPr="00DD4D12">
        <w:rPr>
          <w:b/>
          <w:bCs/>
        </w:rPr>
        <w:t xml:space="preserve">Figure </w:t>
      </w:r>
      <w:r w:rsidRPr="00DD4D12">
        <w:rPr>
          <w:b/>
          <w:bCs/>
        </w:rPr>
        <w:fldChar w:fldCharType="begin"/>
      </w:r>
      <w:r w:rsidRPr="00DD4D12">
        <w:rPr>
          <w:b/>
          <w:bCs/>
        </w:rPr>
        <w:instrText xml:space="preserve"> SEQ Figure \* ARABIC </w:instrText>
      </w:r>
      <w:r w:rsidRPr="00DD4D12">
        <w:rPr>
          <w:b/>
          <w:bCs/>
        </w:rPr>
        <w:fldChar w:fldCharType="separate"/>
      </w:r>
      <w:r w:rsidR="00306FA4">
        <w:rPr>
          <w:b/>
          <w:bCs/>
          <w:noProof/>
        </w:rPr>
        <w:t>10</w:t>
      </w:r>
      <w:r w:rsidRPr="00DD4D12">
        <w:rPr>
          <w:b/>
          <w:bCs/>
        </w:rPr>
        <w:fldChar w:fldCharType="end"/>
      </w:r>
      <w:r>
        <w:t>: The DE1SoCfpga class abstract all the memory mapping and reading from the I/O devices.</w:t>
      </w:r>
    </w:p>
    <w:p w:rsidR="006F02F2" w:rsidP="00DD4D12" w:rsidRDefault="00D175DC" w14:paraId="686DE47B" w14:textId="77E8F7C6">
      <w:r>
        <w:t>Th</w:t>
      </w:r>
      <w:r w:rsidR="006F02F2">
        <w:t xml:space="preserve">e </w:t>
      </w:r>
      <w:proofErr w:type="spellStart"/>
      <w:r w:rsidR="006F02F2">
        <w:t>L</w:t>
      </w:r>
      <w:r w:rsidR="007B707C">
        <w:t>ED</w:t>
      </w:r>
      <w:r w:rsidR="006F02F2">
        <w:t>Control</w:t>
      </w:r>
      <w:proofErr w:type="spellEnd"/>
      <w:r w:rsidR="006F02F2">
        <w:t xml:space="preserve"> class is a child class that inherit the DE1SoCfpga class and have all the functions we had that was needed to control the board to behave like a counter (Figure 11).</w:t>
      </w:r>
      <w:r w:rsidR="00134018">
        <w:t xml:space="preserve"> The classes </w:t>
      </w:r>
      <w:proofErr w:type="gramStart"/>
      <w:r w:rsidR="00134018">
        <w:t>is</w:t>
      </w:r>
      <w:proofErr w:type="gramEnd"/>
      <w:r w:rsidR="00134018">
        <w:t xml:space="preserve"> tested with the new main function that </w:t>
      </w:r>
      <w:r w:rsidR="00172299">
        <w:t>initializes</w:t>
      </w:r>
      <w:r w:rsidR="00134018">
        <w:t xml:space="preserve"> the </w:t>
      </w:r>
      <w:proofErr w:type="spellStart"/>
      <w:r w:rsidR="007B707C">
        <w:t>LEDControl</w:t>
      </w:r>
      <w:proofErr w:type="spellEnd"/>
      <w:r w:rsidR="007B707C">
        <w:t xml:space="preserve"> and works as the functions implementations</w:t>
      </w:r>
      <w:r w:rsidR="00172299">
        <w:t>.</w:t>
      </w:r>
    </w:p>
    <w:p w:rsidR="00306FA4" w:rsidP="00306FA4" w:rsidRDefault="00306FA4" w14:paraId="45C9E646" w14:textId="77777777">
      <w:pPr>
        <w:keepNext/>
        <w:jc w:val="center"/>
      </w:pPr>
      <w:r>
        <w:rPr>
          <w:noProof/>
        </w:rPr>
        <w:lastRenderedPageBreak/>
        <w:drawing>
          <wp:inline distT="0" distB="0" distL="0" distR="0" wp14:anchorId="1D190F7B" wp14:editId="6923F830">
            <wp:extent cx="3530600" cy="6578600"/>
            <wp:effectExtent l="0" t="0" r="0" b="0"/>
            <wp:docPr id="15944384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905" cy="6584758"/>
                    </a:xfrm>
                    <a:prstGeom prst="rect">
                      <a:avLst/>
                    </a:prstGeom>
                    <a:noFill/>
                    <a:ln>
                      <a:noFill/>
                    </a:ln>
                  </pic:spPr>
                </pic:pic>
              </a:graphicData>
            </a:graphic>
          </wp:inline>
        </w:drawing>
      </w:r>
    </w:p>
    <w:p w:rsidR="006F02F2" w:rsidP="00306FA4" w:rsidRDefault="00306FA4" w14:paraId="5AD79827" w14:textId="5C3DF02F">
      <w:pPr>
        <w:pStyle w:val="Caption"/>
      </w:pPr>
      <w:r w:rsidRPr="00306FA4">
        <w:rPr>
          <w:b/>
          <w:bCs/>
        </w:rPr>
        <w:t xml:space="preserve">Figure </w:t>
      </w:r>
      <w:r w:rsidRPr="00306FA4">
        <w:rPr>
          <w:b/>
          <w:bCs/>
        </w:rPr>
        <w:fldChar w:fldCharType="begin"/>
      </w:r>
      <w:r w:rsidRPr="00306FA4">
        <w:rPr>
          <w:b/>
          <w:bCs/>
        </w:rPr>
        <w:instrText xml:space="preserve"> SEQ Figure \* ARABIC </w:instrText>
      </w:r>
      <w:r w:rsidRPr="00306FA4">
        <w:rPr>
          <w:b/>
          <w:bCs/>
        </w:rPr>
        <w:fldChar w:fldCharType="separate"/>
      </w:r>
      <w:r w:rsidRPr="00306FA4">
        <w:rPr>
          <w:b/>
          <w:bCs/>
          <w:noProof/>
        </w:rPr>
        <w:t>11</w:t>
      </w:r>
      <w:r w:rsidRPr="00306FA4">
        <w:rPr>
          <w:b/>
          <w:bCs/>
        </w:rPr>
        <w:fldChar w:fldCharType="end"/>
      </w:r>
      <w:r>
        <w:t xml:space="preserve">: The </w:t>
      </w:r>
      <w:proofErr w:type="spellStart"/>
      <w:r>
        <w:t>LEDControl</w:t>
      </w:r>
      <w:proofErr w:type="spellEnd"/>
      <w:r>
        <w:t xml:space="preserve"> class includes all the functions we had in the functional implementations.</w:t>
      </w:r>
    </w:p>
    <w:p w:rsidRPr="00DD4D12" w:rsidR="00DD4D12" w:rsidP="00DD4D12" w:rsidRDefault="006F02F2" w14:paraId="20C56674" w14:textId="5AE33E3D">
      <w:r>
        <w:t xml:space="preserve"> </w:t>
      </w:r>
    </w:p>
    <w:p w:rsidR="00234359" w:rsidP="54D95ADE" w:rsidRDefault="5081F23E" w14:paraId="2F0CAF1E" w14:textId="7E1DD003">
      <w:pPr>
        <w:pStyle w:val="BodyText"/>
        <w:spacing w:line="259" w:lineRule="auto"/>
        <w:rPr>
          <w:b/>
          <w:bCs/>
        </w:rPr>
      </w:pPr>
      <w:r w:rsidRPr="24F6D885">
        <w:rPr>
          <w:b/>
          <w:bCs/>
        </w:rPr>
        <w:t>Analysis</w:t>
      </w:r>
    </w:p>
    <w:p w:rsidRPr="00175077" w:rsidR="00175077" w:rsidP="2B01EEE2" w:rsidRDefault="00175077" w14:paraId="0041F256" w14:textId="72B0DB19">
      <w:pPr>
        <w:pStyle w:val="BodyText"/>
        <w:spacing w:line="259" w:lineRule="auto"/>
        <w:ind w:firstLine="720"/>
      </w:pPr>
      <w:r w:rsidR="2C907204">
        <w:rPr/>
        <w:t xml:space="preserve">This code </w:t>
      </w:r>
      <w:r w:rsidR="205A620C">
        <w:rPr/>
        <w:t xml:space="preserve">implements a DE1SoCfgpa class provided to us to control the interfacing between the hardware and our computers. This class </w:t>
      </w:r>
      <w:r w:rsidR="7A5EF8DB">
        <w:rPr/>
        <w:t xml:space="preserve">includes functionality to </w:t>
      </w:r>
      <w:r w:rsidR="566D8C3A">
        <w:rPr/>
        <w:t xml:space="preserve">read and write to the </w:t>
      </w:r>
      <w:r w:rsidR="566D8C3A">
        <w:rPr/>
        <w:t>boards</w:t>
      </w:r>
      <w:r w:rsidR="566D8C3A">
        <w:rPr/>
        <w:t xml:space="preserve"> registers. Using specific bitwise operations specific LED addresses are accessed based on a </w:t>
      </w:r>
      <w:r w:rsidR="5310A8AB">
        <w:rPr/>
        <w:t>given</w:t>
      </w:r>
      <w:r w:rsidR="566D8C3A">
        <w:rPr/>
        <w:t xml:space="preserve"> functionality we aim to perform. T</w:t>
      </w:r>
      <w:r w:rsidR="49A8318F">
        <w:rPr/>
        <w:t xml:space="preserve">he input is </w:t>
      </w:r>
      <w:r w:rsidR="35834BC9">
        <w:rPr/>
        <w:t>read from both the switches and pushbuttons</w:t>
      </w:r>
      <w:r w:rsidR="5174D84A">
        <w:rPr/>
        <w:t xml:space="preserve">. </w:t>
      </w:r>
      <w:r w:rsidR="72629217">
        <w:rPr/>
        <w:t xml:space="preserve">For the pushbutton </w:t>
      </w:r>
      <w:r w:rsidR="72629217">
        <w:rPr/>
        <w:t>implementation</w:t>
      </w:r>
      <w:r w:rsidR="72629217">
        <w:rPr/>
        <w:t xml:space="preserve"> a</w:t>
      </w:r>
      <w:r w:rsidR="5174D84A">
        <w:rPr/>
        <w:t xml:space="preserve"> while loop</w:t>
      </w:r>
      <w:r w:rsidR="65B43B95">
        <w:rPr/>
        <w:t xml:space="preserve"> was used that would constantly call a function that returns the button that was pushed and selects the </w:t>
      </w:r>
      <w:r w:rsidR="65B43B95">
        <w:rPr/>
        <w:t>appropriate function</w:t>
      </w:r>
      <w:r w:rsidR="65B43B95">
        <w:rPr/>
        <w:t xml:space="preserve"> in response, which was used to set and count using the </w:t>
      </w:r>
      <w:r w:rsidR="041C73C9">
        <w:rPr/>
        <w:t>LED’s</w:t>
      </w:r>
      <w:r w:rsidR="3D6937F2">
        <w:rPr/>
        <w:t>. We initially had confusion implementing this while loop because we were unnecessarily reading the input three times which caused some delay and sometimes the signal was not picked up.</w:t>
      </w:r>
    </w:p>
    <w:p w:rsidR="1D18FBAD" w:rsidP="0036237B" w:rsidRDefault="00497A53" w14:paraId="30AFFF39" w14:textId="3229D28F">
      <w:pPr>
        <w:pStyle w:val="Heading1"/>
      </w:pPr>
      <w:r>
        <w:lastRenderedPageBreak/>
        <w:t>Conclusion</w:t>
      </w:r>
      <w:r w:rsidR="0036237B">
        <w:t xml:space="preserve"> </w:t>
      </w:r>
    </w:p>
    <w:p w:rsidRPr="00A92C30" w:rsidR="54D95ADE" w:rsidP="2B01EEE2" w:rsidRDefault="54D95ADE" w14:paraId="261F648E" w14:textId="346C5E9E">
      <w:pPr>
        <w:ind w:firstLine="720"/>
        <w:rPr>
          <w:rFonts w:eastAsia="Times New Roman"/>
          <w:color w:val="000000" w:themeColor="text1"/>
        </w:rPr>
      </w:pPr>
      <w:r w:rsidRPr="2B01EEE2" w:rsidR="6D341F39">
        <w:rPr>
          <w:rFonts w:eastAsia="Times New Roman"/>
          <w:color w:val="000000" w:themeColor="text1" w:themeTint="FF" w:themeShade="FF"/>
        </w:rPr>
        <w:t>In this lab we explored memory mapped I/O with the DE1SoC,</w:t>
      </w:r>
      <w:r w:rsidRPr="2B01EEE2" w:rsidR="2FD8B625">
        <w:rPr>
          <w:rFonts w:eastAsia="Times New Roman"/>
          <w:color w:val="000000" w:themeColor="text1" w:themeTint="FF" w:themeShade="FF"/>
        </w:rPr>
        <w:t xml:space="preserve"> taking input from the switches and buttons and outputting data to the LED’s. We integrated memory addressing to target the specific </w:t>
      </w:r>
      <w:r w:rsidRPr="2B01EEE2" w:rsidR="2DBAB29B">
        <w:rPr>
          <w:rFonts w:eastAsia="Times New Roman"/>
          <w:color w:val="000000" w:themeColor="text1" w:themeTint="FF" w:themeShade="FF"/>
        </w:rPr>
        <w:t>registers of the data we wanted to read/write from</w:t>
      </w:r>
      <w:r w:rsidRPr="2B01EEE2" w:rsidR="40DAB057">
        <w:rPr>
          <w:rFonts w:eastAsia="Times New Roman"/>
          <w:color w:val="000000" w:themeColor="text1" w:themeTint="FF" w:themeShade="FF"/>
        </w:rPr>
        <w:t xml:space="preserve">. Concepts of </w:t>
      </w:r>
      <w:r w:rsidRPr="2B01EEE2" w:rsidR="2ED74CFF">
        <w:rPr>
          <w:rFonts w:eastAsia="Times New Roman"/>
          <w:color w:val="000000" w:themeColor="text1" w:themeTint="FF" w:themeShade="FF"/>
        </w:rPr>
        <w:t>object-oriented</w:t>
      </w:r>
      <w:r w:rsidRPr="2B01EEE2" w:rsidR="40DAB057">
        <w:rPr>
          <w:rFonts w:eastAsia="Times New Roman"/>
          <w:color w:val="000000" w:themeColor="text1" w:themeTint="FF" w:themeShade="FF"/>
        </w:rPr>
        <w:t xml:space="preserve"> programming such as inheritance </w:t>
      </w:r>
      <w:r w:rsidRPr="2B01EEE2" w:rsidR="0B3F3C16">
        <w:rPr>
          <w:rFonts w:eastAsia="Times New Roman"/>
          <w:color w:val="000000" w:themeColor="text1" w:themeTint="FF" w:themeShade="FF"/>
        </w:rPr>
        <w:t xml:space="preserve">were implemented in the form of the </w:t>
      </w:r>
      <w:r w:rsidRPr="2B01EEE2" w:rsidR="5A1A489B">
        <w:rPr>
          <w:rFonts w:eastAsia="Times New Roman"/>
          <w:color w:val="000000" w:themeColor="text1" w:themeTint="FF" w:themeShade="FF"/>
        </w:rPr>
        <w:t>boards</w:t>
      </w:r>
      <w:r w:rsidRPr="2B01EEE2" w:rsidR="0B3F3C16">
        <w:rPr>
          <w:rFonts w:eastAsia="Times New Roman"/>
          <w:color w:val="000000" w:themeColor="text1" w:themeTint="FF" w:themeShade="FF"/>
        </w:rPr>
        <w:t xml:space="preserve"> parent class and the </w:t>
      </w:r>
      <w:r w:rsidRPr="2B01EEE2" w:rsidR="0B3F3C16">
        <w:rPr>
          <w:rFonts w:eastAsia="Times New Roman"/>
          <w:color w:val="000000" w:themeColor="text1" w:themeTint="FF" w:themeShade="FF"/>
        </w:rPr>
        <w:t>LEDControl</w:t>
      </w:r>
      <w:r w:rsidRPr="2B01EEE2" w:rsidR="0B3F3C16">
        <w:rPr>
          <w:rFonts w:eastAsia="Times New Roman"/>
          <w:color w:val="000000" w:themeColor="text1" w:themeTint="FF" w:themeShade="FF"/>
        </w:rPr>
        <w:t xml:space="preserve"> child class.</w:t>
      </w:r>
    </w:p>
    <w:sectPr w:rsidRPr="00A92C30" w:rsidR="54D95ADE" w:rsidSect="00616601">
      <w:headerReference w:type="default" r:id="rId23"/>
      <w:footerReference w:type="default" r:id="rId2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05C94" w:rsidP="00ED2DB5" w:rsidRDefault="00305C94" w14:paraId="476CB8E1" w14:textId="77777777">
      <w:pPr>
        <w:spacing w:after="0"/>
      </w:pPr>
      <w:r>
        <w:separator/>
      </w:r>
    </w:p>
  </w:endnote>
  <w:endnote w:type="continuationSeparator" w:id="0">
    <w:p w:rsidR="00305C94" w:rsidP="00ED2DB5" w:rsidRDefault="00305C94" w14:paraId="032A3710" w14:textId="77777777">
      <w:pPr>
        <w:spacing w:after="0"/>
      </w:pPr>
      <w:r>
        <w:continuationSeparator/>
      </w:r>
    </w:p>
  </w:endnote>
  <w:endnote w:type="continuationNotice" w:id="1">
    <w:p w:rsidR="00305C94" w:rsidRDefault="00305C94" w14:paraId="5FAACE4B"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MCS C 10">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87CAF" w:rsidP="004D3BF5" w:rsidRDefault="00D87CAF" w14:paraId="3D3D22A9" w14:textId="77777777">
    <w:pPr>
      <w:pStyle w:val="Footer"/>
      <w:pBdr>
        <w:top w:val="single" w:color="auto" w:sz="4" w:space="1"/>
      </w:pBdr>
      <w:jc w:val="center"/>
    </w:pPr>
    <w:r>
      <w:fldChar w:fldCharType="begin"/>
    </w:r>
    <w:r>
      <w:instrText xml:space="preserve"> PAGE   \* MERGEFORMAT </w:instrText>
    </w:r>
    <w:r>
      <w:fldChar w:fldCharType="separate"/>
    </w:r>
    <w:r w:rsidR="006A1893">
      <w:rPr>
        <w:noProof/>
      </w:rPr>
      <w:t>1</w:t>
    </w:r>
    <w:r>
      <w:rPr>
        <w:noProof/>
      </w:rPr>
      <w:fldChar w:fldCharType="end"/>
    </w:r>
  </w:p>
  <w:p w:rsidR="00D87CAF" w:rsidRDefault="00D87CAF" w14:paraId="34CE0A4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05C94" w:rsidP="00ED2DB5" w:rsidRDefault="00305C94" w14:paraId="5444A76A" w14:textId="77777777">
      <w:pPr>
        <w:spacing w:after="0"/>
      </w:pPr>
      <w:r>
        <w:separator/>
      </w:r>
    </w:p>
  </w:footnote>
  <w:footnote w:type="continuationSeparator" w:id="0">
    <w:p w:rsidR="00305C94" w:rsidP="00ED2DB5" w:rsidRDefault="00305C94" w14:paraId="2962A17D" w14:textId="77777777">
      <w:pPr>
        <w:spacing w:after="0"/>
      </w:pPr>
      <w:r>
        <w:continuationSeparator/>
      </w:r>
    </w:p>
  </w:footnote>
  <w:footnote w:type="continuationNotice" w:id="1">
    <w:p w:rsidR="00305C94" w:rsidRDefault="00305C94" w14:paraId="1417B1A2" w14:textId="777777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87CAF" w:rsidRDefault="00D87CAF" w14:paraId="6D98A12B" w14:textId="77777777">
    <w:pPr>
      <w:pStyle w:val="Header"/>
    </w:pP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674"/>
      <w:gridCol w:w="4676"/>
    </w:tblGrid>
    <w:tr w:rsidR="00D87CAF" w:rsidTr="35FDA848" w14:paraId="39FA245D" w14:textId="77777777">
      <w:tc>
        <w:tcPr>
          <w:tcW w:w="4788" w:type="dxa"/>
        </w:tcPr>
        <w:p w:rsidR="00D87CAF" w:rsidP="00804027" w:rsidRDefault="005F7E02" w14:paraId="699FE40A" w14:textId="5E909F54">
          <w:pPr>
            <w:pStyle w:val="Header"/>
          </w:pPr>
          <w:r w:rsidRPr="005F7E02">
            <w:t>Zhenming Yang, Connor</w:t>
          </w:r>
          <w:r>
            <w:t xml:space="preserve"> </w:t>
          </w:r>
          <w:r w:rsidRPr="005F7E02">
            <w:t>McEleney</w:t>
          </w:r>
          <w:r w:rsidR="00BC7F3B">
            <w:t xml:space="preserve"> </w:t>
          </w:r>
          <w:r w:rsidR="00D87CAF">
            <w:t>EECE2160</w:t>
          </w:r>
        </w:p>
      </w:tc>
      <w:tc>
        <w:tcPr>
          <w:tcW w:w="4788" w:type="dxa"/>
        </w:tcPr>
        <w:p w:rsidR="00D87CAF" w:rsidP="0061359F" w:rsidRDefault="00D87CAF" w14:paraId="2ABB4CB1" w14:textId="77777777">
          <w:pPr>
            <w:pStyle w:val="Header"/>
            <w:jc w:val="right"/>
          </w:pPr>
          <w:r>
            <w:t>Embedded Design: Enabling Robotics</w:t>
          </w:r>
        </w:p>
        <w:p w:rsidR="00D87CAF" w:rsidP="0061359F" w:rsidRDefault="345F4332" w14:paraId="30544B6A" w14:textId="665E1B15">
          <w:pPr>
            <w:pStyle w:val="Header"/>
            <w:jc w:val="right"/>
          </w:pPr>
          <w:r>
            <w:t xml:space="preserve">Lab Assignment </w:t>
          </w:r>
          <w:r w:rsidR="009D5FEA">
            <w:t>9</w:t>
          </w:r>
        </w:p>
      </w:tc>
    </w:tr>
  </w:tbl>
  <w:p w:rsidR="00D87CAF" w:rsidRDefault="00D87CAF" w14:paraId="2946DB82"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cuUbv4zc4HPq7v" int2:id="f2Q9nsU8">
      <int2:state int2:type="AugLoop_Text_Critique" int2:value="Rejected"/>
    </int2:textHash>
    <int2:textHash int2:hashCode="aIZhnoTguhqiAQ" int2:id="UW1Lfihh">
      <int2:state int2:type="AugLoop_Text_Critique" int2:value="Rejected"/>
    </int2:textHash>
    <int2:textHash int2:hashCode="YuN5oCaKo/JX3b" int2:id="B3uzbtrh">
      <int2:state int2:type="AugLoop_Text_Critique" int2:value="Rejected"/>
    </int2:textHash>
    <int2:textHash int2:hashCode="aumZVSoNLcoU1i" int2:id="7xNM2V4v">
      <int2:state int2:type="AugLoop_Text_Critique" int2:value="Rejected"/>
    </int2:textHash>
    <int2:textHash int2:hashCode="8mtj1ijJtWecVO" int2:id="AHdqtJOm">
      <int2:state int2:type="AugLoop_Text_Critique" int2:value="Rejected"/>
    </int2:textHash>
    <int2:textHash int2:hashCode="Tcc3QblHMWhET6" int2:id="htbGkFsI">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F2666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8328F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DE6FB6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4A4E8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AA41D1C"/>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F3E2D5E4"/>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CC205C3E"/>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716E446"/>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1CE2561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D4DA30"/>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106124E5"/>
    <w:multiLevelType w:val="hybridMultilevel"/>
    <w:tmpl w:val="A0D80AA0"/>
    <w:lvl w:ilvl="0" w:tplc="E8AC92CA">
      <w:start w:val="1"/>
      <w:numFmt w:val="bullet"/>
      <w:lvlText w:val=""/>
      <w:lvlJc w:val="left"/>
      <w:pPr>
        <w:ind w:left="720" w:hanging="360"/>
      </w:pPr>
      <w:rPr>
        <w:rFonts w:hint="default" w:ascii="Symbol" w:hAnsi="Symbol"/>
      </w:rPr>
    </w:lvl>
    <w:lvl w:ilvl="1" w:tplc="F4422A1A">
      <w:start w:val="1"/>
      <w:numFmt w:val="bullet"/>
      <w:lvlText w:val="o"/>
      <w:lvlJc w:val="left"/>
      <w:pPr>
        <w:ind w:left="1440" w:hanging="360"/>
      </w:pPr>
      <w:rPr>
        <w:rFonts w:hint="default" w:ascii="Courier New" w:hAnsi="Courier New"/>
      </w:rPr>
    </w:lvl>
    <w:lvl w:ilvl="2" w:tplc="7430F64E">
      <w:start w:val="1"/>
      <w:numFmt w:val="bullet"/>
      <w:lvlText w:val=""/>
      <w:lvlJc w:val="left"/>
      <w:pPr>
        <w:ind w:left="2160" w:hanging="360"/>
      </w:pPr>
      <w:rPr>
        <w:rFonts w:hint="default" w:ascii="Wingdings" w:hAnsi="Wingdings"/>
      </w:rPr>
    </w:lvl>
    <w:lvl w:ilvl="3" w:tplc="CCBA8F42">
      <w:start w:val="1"/>
      <w:numFmt w:val="bullet"/>
      <w:lvlText w:val=""/>
      <w:lvlJc w:val="left"/>
      <w:pPr>
        <w:ind w:left="2880" w:hanging="360"/>
      </w:pPr>
      <w:rPr>
        <w:rFonts w:hint="default" w:ascii="Symbol" w:hAnsi="Symbol"/>
      </w:rPr>
    </w:lvl>
    <w:lvl w:ilvl="4" w:tplc="481EF6D6">
      <w:start w:val="1"/>
      <w:numFmt w:val="bullet"/>
      <w:lvlText w:val="o"/>
      <w:lvlJc w:val="left"/>
      <w:pPr>
        <w:ind w:left="3600" w:hanging="360"/>
      </w:pPr>
      <w:rPr>
        <w:rFonts w:hint="default" w:ascii="Courier New" w:hAnsi="Courier New"/>
      </w:rPr>
    </w:lvl>
    <w:lvl w:ilvl="5" w:tplc="F7285C58">
      <w:start w:val="1"/>
      <w:numFmt w:val="bullet"/>
      <w:lvlText w:val=""/>
      <w:lvlJc w:val="left"/>
      <w:pPr>
        <w:ind w:left="4320" w:hanging="360"/>
      </w:pPr>
      <w:rPr>
        <w:rFonts w:hint="default" w:ascii="Wingdings" w:hAnsi="Wingdings"/>
      </w:rPr>
    </w:lvl>
    <w:lvl w:ilvl="6" w:tplc="290ABBDC">
      <w:start w:val="1"/>
      <w:numFmt w:val="bullet"/>
      <w:lvlText w:val=""/>
      <w:lvlJc w:val="left"/>
      <w:pPr>
        <w:ind w:left="5040" w:hanging="360"/>
      </w:pPr>
      <w:rPr>
        <w:rFonts w:hint="default" w:ascii="Symbol" w:hAnsi="Symbol"/>
      </w:rPr>
    </w:lvl>
    <w:lvl w:ilvl="7" w:tplc="96D4B4C4">
      <w:start w:val="1"/>
      <w:numFmt w:val="bullet"/>
      <w:lvlText w:val="o"/>
      <w:lvlJc w:val="left"/>
      <w:pPr>
        <w:ind w:left="5760" w:hanging="360"/>
      </w:pPr>
      <w:rPr>
        <w:rFonts w:hint="default" w:ascii="Courier New" w:hAnsi="Courier New"/>
      </w:rPr>
    </w:lvl>
    <w:lvl w:ilvl="8" w:tplc="6E868408">
      <w:start w:val="1"/>
      <w:numFmt w:val="bullet"/>
      <w:lvlText w:val=""/>
      <w:lvlJc w:val="left"/>
      <w:pPr>
        <w:ind w:left="6480" w:hanging="360"/>
      </w:pPr>
      <w:rPr>
        <w:rFonts w:hint="default" w:ascii="Wingdings" w:hAnsi="Wingdings"/>
      </w:rPr>
    </w:lvl>
  </w:abstractNum>
  <w:abstractNum w:abstractNumId="11" w15:restartNumberingAfterBreak="0">
    <w:nsid w:val="28270A1C"/>
    <w:multiLevelType w:val="hybridMultilevel"/>
    <w:tmpl w:val="2F786E94"/>
    <w:lvl w:ilvl="0" w:tplc="A5D210E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8BA5A17"/>
    <w:multiLevelType w:val="hybridMultilevel"/>
    <w:tmpl w:val="6AF48C94"/>
    <w:lvl w:ilvl="0" w:tplc="7F9C18A2">
      <w:start w:val="1"/>
      <w:numFmt w:val="bullet"/>
      <w:lvlText w:val=""/>
      <w:lvlJc w:val="left"/>
      <w:pPr>
        <w:ind w:left="720" w:hanging="360"/>
      </w:pPr>
      <w:rPr>
        <w:rFonts w:hint="default" w:ascii="Symbol" w:hAnsi="Symbol"/>
      </w:rPr>
    </w:lvl>
    <w:lvl w:ilvl="1" w:tplc="880A840A">
      <w:start w:val="1"/>
      <w:numFmt w:val="bullet"/>
      <w:lvlText w:val="o"/>
      <w:lvlJc w:val="left"/>
      <w:pPr>
        <w:ind w:left="1440" w:hanging="360"/>
      </w:pPr>
      <w:rPr>
        <w:rFonts w:hint="default" w:ascii="Courier New" w:hAnsi="Courier New"/>
      </w:rPr>
    </w:lvl>
    <w:lvl w:ilvl="2" w:tplc="FE36EE24">
      <w:start w:val="1"/>
      <w:numFmt w:val="bullet"/>
      <w:lvlText w:val=""/>
      <w:lvlJc w:val="left"/>
      <w:pPr>
        <w:ind w:left="2160" w:hanging="360"/>
      </w:pPr>
      <w:rPr>
        <w:rFonts w:hint="default" w:ascii="Wingdings" w:hAnsi="Wingdings"/>
      </w:rPr>
    </w:lvl>
    <w:lvl w:ilvl="3" w:tplc="A246CB42">
      <w:start w:val="1"/>
      <w:numFmt w:val="bullet"/>
      <w:lvlText w:val=""/>
      <w:lvlJc w:val="left"/>
      <w:pPr>
        <w:ind w:left="2880" w:hanging="360"/>
      </w:pPr>
      <w:rPr>
        <w:rFonts w:hint="default" w:ascii="Symbol" w:hAnsi="Symbol"/>
      </w:rPr>
    </w:lvl>
    <w:lvl w:ilvl="4" w:tplc="28D494BE">
      <w:start w:val="1"/>
      <w:numFmt w:val="bullet"/>
      <w:lvlText w:val="o"/>
      <w:lvlJc w:val="left"/>
      <w:pPr>
        <w:ind w:left="3600" w:hanging="360"/>
      </w:pPr>
      <w:rPr>
        <w:rFonts w:hint="default" w:ascii="Courier New" w:hAnsi="Courier New"/>
      </w:rPr>
    </w:lvl>
    <w:lvl w:ilvl="5" w:tplc="DD12AEFE">
      <w:start w:val="1"/>
      <w:numFmt w:val="bullet"/>
      <w:lvlText w:val=""/>
      <w:lvlJc w:val="left"/>
      <w:pPr>
        <w:ind w:left="4320" w:hanging="360"/>
      </w:pPr>
      <w:rPr>
        <w:rFonts w:hint="default" w:ascii="Wingdings" w:hAnsi="Wingdings"/>
      </w:rPr>
    </w:lvl>
    <w:lvl w:ilvl="6" w:tplc="EB42EDFA">
      <w:start w:val="1"/>
      <w:numFmt w:val="bullet"/>
      <w:lvlText w:val=""/>
      <w:lvlJc w:val="left"/>
      <w:pPr>
        <w:ind w:left="5040" w:hanging="360"/>
      </w:pPr>
      <w:rPr>
        <w:rFonts w:hint="default" w:ascii="Symbol" w:hAnsi="Symbol"/>
      </w:rPr>
    </w:lvl>
    <w:lvl w:ilvl="7" w:tplc="33BE922E">
      <w:start w:val="1"/>
      <w:numFmt w:val="bullet"/>
      <w:lvlText w:val="o"/>
      <w:lvlJc w:val="left"/>
      <w:pPr>
        <w:ind w:left="5760" w:hanging="360"/>
      </w:pPr>
      <w:rPr>
        <w:rFonts w:hint="default" w:ascii="Courier New" w:hAnsi="Courier New"/>
      </w:rPr>
    </w:lvl>
    <w:lvl w:ilvl="8" w:tplc="82E02F0C">
      <w:start w:val="1"/>
      <w:numFmt w:val="bullet"/>
      <w:lvlText w:val=""/>
      <w:lvlJc w:val="left"/>
      <w:pPr>
        <w:ind w:left="6480" w:hanging="360"/>
      </w:pPr>
      <w:rPr>
        <w:rFonts w:hint="default" w:ascii="Wingdings" w:hAnsi="Wingdings"/>
      </w:rPr>
    </w:lvl>
  </w:abstractNum>
  <w:abstractNum w:abstractNumId="13" w15:restartNumberingAfterBreak="0">
    <w:nsid w:val="2FA1E641"/>
    <w:multiLevelType w:val="hybridMultilevel"/>
    <w:tmpl w:val="419E9E3C"/>
    <w:lvl w:ilvl="0" w:tplc="E05A7D68">
      <w:start w:val="1"/>
      <w:numFmt w:val="bullet"/>
      <w:lvlText w:val=""/>
      <w:lvlJc w:val="left"/>
      <w:pPr>
        <w:ind w:left="720" w:hanging="360"/>
      </w:pPr>
      <w:rPr>
        <w:rFonts w:hint="default" w:ascii="Symbol" w:hAnsi="Symbol"/>
      </w:rPr>
    </w:lvl>
    <w:lvl w:ilvl="1" w:tplc="99ACC480">
      <w:start w:val="1"/>
      <w:numFmt w:val="bullet"/>
      <w:lvlText w:val="o"/>
      <w:lvlJc w:val="left"/>
      <w:pPr>
        <w:ind w:left="1440" w:hanging="360"/>
      </w:pPr>
      <w:rPr>
        <w:rFonts w:hint="default" w:ascii="Courier New" w:hAnsi="Courier New"/>
      </w:rPr>
    </w:lvl>
    <w:lvl w:ilvl="2" w:tplc="F0F6C502">
      <w:start w:val="1"/>
      <w:numFmt w:val="bullet"/>
      <w:lvlText w:val=""/>
      <w:lvlJc w:val="left"/>
      <w:pPr>
        <w:ind w:left="2160" w:hanging="360"/>
      </w:pPr>
      <w:rPr>
        <w:rFonts w:hint="default" w:ascii="Wingdings" w:hAnsi="Wingdings"/>
      </w:rPr>
    </w:lvl>
    <w:lvl w:ilvl="3" w:tplc="6F40697E">
      <w:start w:val="1"/>
      <w:numFmt w:val="bullet"/>
      <w:lvlText w:val=""/>
      <w:lvlJc w:val="left"/>
      <w:pPr>
        <w:ind w:left="2880" w:hanging="360"/>
      </w:pPr>
      <w:rPr>
        <w:rFonts w:hint="default" w:ascii="Symbol" w:hAnsi="Symbol"/>
      </w:rPr>
    </w:lvl>
    <w:lvl w:ilvl="4" w:tplc="A5FE8C24">
      <w:start w:val="1"/>
      <w:numFmt w:val="bullet"/>
      <w:lvlText w:val="o"/>
      <w:lvlJc w:val="left"/>
      <w:pPr>
        <w:ind w:left="3600" w:hanging="360"/>
      </w:pPr>
      <w:rPr>
        <w:rFonts w:hint="default" w:ascii="Courier New" w:hAnsi="Courier New"/>
      </w:rPr>
    </w:lvl>
    <w:lvl w:ilvl="5" w:tplc="D264C074">
      <w:start w:val="1"/>
      <w:numFmt w:val="bullet"/>
      <w:lvlText w:val=""/>
      <w:lvlJc w:val="left"/>
      <w:pPr>
        <w:ind w:left="4320" w:hanging="360"/>
      </w:pPr>
      <w:rPr>
        <w:rFonts w:hint="default" w:ascii="Wingdings" w:hAnsi="Wingdings"/>
      </w:rPr>
    </w:lvl>
    <w:lvl w:ilvl="6" w:tplc="D20006F0">
      <w:start w:val="1"/>
      <w:numFmt w:val="bullet"/>
      <w:lvlText w:val=""/>
      <w:lvlJc w:val="left"/>
      <w:pPr>
        <w:ind w:left="5040" w:hanging="360"/>
      </w:pPr>
      <w:rPr>
        <w:rFonts w:hint="default" w:ascii="Symbol" w:hAnsi="Symbol"/>
      </w:rPr>
    </w:lvl>
    <w:lvl w:ilvl="7" w:tplc="6A107A26">
      <w:start w:val="1"/>
      <w:numFmt w:val="bullet"/>
      <w:lvlText w:val="o"/>
      <w:lvlJc w:val="left"/>
      <w:pPr>
        <w:ind w:left="5760" w:hanging="360"/>
      </w:pPr>
      <w:rPr>
        <w:rFonts w:hint="default" w:ascii="Courier New" w:hAnsi="Courier New"/>
      </w:rPr>
    </w:lvl>
    <w:lvl w:ilvl="8" w:tplc="6E228E44">
      <w:start w:val="1"/>
      <w:numFmt w:val="bullet"/>
      <w:lvlText w:val=""/>
      <w:lvlJc w:val="left"/>
      <w:pPr>
        <w:ind w:left="6480" w:hanging="360"/>
      </w:pPr>
      <w:rPr>
        <w:rFonts w:hint="default" w:ascii="Wingdings" w:hAnsi="Wingdings"/>
      </w:rPr>
    </w:lvl>
  </w:abstractNum>
  <w:abstractNum w:abstractNumId="14" w15:restartNumberingAfterBreak="0">
    <w:nsid w:val="42AFCC67"/>
    <w:multiLevelType w:val="hybridMultilevel"/>
    <w:tmpl w:val="6220DE0A"/>
    <w:lvl w:ilvl="0" w:tplc="DB48D206">
      <w:start w:val="1"/>
      <w:numFmt w:val="bullet"/>
      <w:lvlText w:val="-"/>
      <w:lvlJc w:val="left"/>
      <w:pPr>
        <w:ind w:left="360" w:hanging="360"/>
      </w:pPr>
      <w:rPr>
        <w:rFonts w:hint="default" w:ascii="Calibri" w:hAnsi="Calibri"/>
      </w:rPr>
    </w:lvl>
    <w:lvl w:ilvl="1" w:tplc="B3E28F26">
      <w:start w:val="1"/>
      <w:numFmt w:val="bullet"/>
      <w:lvlText w:val="o"/>
      <w:lvlJc w:val="left"/>
      <w:pPr>
        <w:ind w:left="1440" w:hanging="360"/>
      </w:pPr>
      <w:rPr>
        <w:rFonts w:hint="default" w:ascii="Courier New" w:hAnsi="Courier New"/>
      </w:rPr>
    </w:lvl>
    <w:lvl w:ilvl="2" w:tplc="366EAAC6">
      <w:start w:val="1"/>
      <w:numFmt w:val="bullet"/>
      <w:lvlText w:val=""/>
      <w:lvlJc w:val="left"/>
      <w:pPr>
        <w:ind w:left="2160" w:hanging="360"/>
      </w:pPr>
      <w:rPr>
        <w:rFonts w:hint="default" w:ascii="Wingdings" w:hAnsi="Wingdings"/>
      </w:rPr>
    </w:lvl>
    <w:lvl w:ilvl="3" w:tplc="E068A678">
      <w:start w:val="1"/>
      <w:numFmt w:val="bullet"/>
      <w:lvlText w:val=""/>
      <w:lvlJc w:val="left"/>
      <w:pPr>
        <w:ind w:left="2880" w:hanging="360"/>
      </w:pPr>
      <w:rPr>
        <w:rFonts w:hint="default" w:ascii="Symbol" w:hAnsi="Symbol"/>
      </w:rPr>
    </w:lvl>
    <w:lvl w:ilvl="4" w:tplc="E848AB76">
      <w:start w:val="1"/>
      <w:numFmt w:val="bullet"/>
      <w:lvlText w:val="o"/>
      <w:lvlJc w:val="left"/>
      <w:pPr>
        <w:ind w:left="3600" w:hanging="360"/>
      </w:pPr>
      <w:rPr>
        <w:rFonts w:hint="default" w:ascii="Courier New" w:hAnsi="Courier New"/>
      </w:rPr>
    </w:lvl>
    <w:lvl w:ilvl="5" w:tplc="4F4C67F8">
      <w:start w:val="1"/>
      <w:numFmt w:val="bullet"/>
      <w:lvlText w:val=""/>
      <w:lvlJc w:val="left"/>
      <w:pPr>
        <w:ind w:left="4320" w:hanging="360"/>
      </w:pPr>
      <w:rPr>
        <w:rFonts w:hint="default" w:ascii="Wingdings" w:hAnsi="Wingdings"/>
      </w:rPr>
    </w:lvl>
    <w:lvl w:ilvl="6" w:tplc="144ABEB2">
      <w:start w:val="1"/>
      <w:numFmt w:val="bullet"/>
      <w:lvlText w:val=""/>
      <w:lvlJc w:val="left"/>
      <w:pPr>
        <w:ind w:left="5040" w:hanging="360"/>
      </w:pPr>
      <w:rPr>
        <w:rFonts w:hint="default" w:ascii="Symbol" w:hAnsi="Symbol"/>
      </w:rPr>
    </w:lvl>
    <w:lvl w:ilvl="7" w:tplc="2F868B9E">
      <w:start w:val="1"/>
      <w:numFmt w:val="bullet"/>
      <w:lvlText w:val="o"/>
      <w:lvlJc w:val="left"/>
      <w:pPr>
        <w:ind w:left="5760" w:hanging="360"/>
      </w:pPr>
      <w:rPr>
        <w:rFonts w:hint="default" w:ascii="Courier New" w:hAnsi="Courier New"/>
      </w:rPr>
    </w:lvl>
    <w:lvl w:ilvl="8" w:tplc="9B6E510C">
      <w:start w:val="1"/>
      <w:numFmt w:val="bullet"/>
      <w:lvlText w:val=""/>
      <w:lvlJc w:val="left"/>
      <w:pPr>
        <w:ind w:left="6480" w:hanging="360"/>
      </w:pPr>
      <w:rPr>
        <w:rFonts w:hint="default" w:ascii="Wingdings" w:hAnsi="Wingdings"/>
      </w:rPr>
    </w:lvl>
  </w:abstractNum>
  <w:abstractNum w:abstractNumId="15" w15:restartNumberingAfterBreak="0">
    <w:nsid w:val="56247856"/>
    <w:multiLevelType w:val="hybridMultilevel"/>
    <w:tmpl w:val="44F247C6"/>
    <w:lvl w:ilvl="0" w:tplc="CE820DD2">
      <w:start w:val="1"/>
      <w:numFmt w:val="decimal"/>
      <w:lvlText w:val="[%1]"/>
      <w:lvlJc w:val="left"/>
      <w:pPr>
        <w:ind w:left="720" w:hanging="360"/>
      </w:pPr>
    </w:lvl>
    <w:lvl w:ilvl="1" w:tplc="A67A3A74">
      <w:start w:val="1"/>
      <w:numFmt w:val="lowerLetter"/>
      <w:lvlText w:val="%2."/>
      <w:lvlJc w:val="left"/>
      <w:pPr>
        <w:ind w:left="1440" w:hanging="360"/>
      </w:pPr>
    </w:lvl>
    <w:lvl w:ilvl="2" w:tplc="D84C90F6">
      <w:start w:val="1"/>
      <w:numFmt w:val="lowerRoman"/>
      <w:lvlText w:val="%3."/>
      <w:lvlJc w:val="right"/>
      <w:pPr>
        <w:ind w:left="2160" w:hanging="180"/>
      </w:pPr>
    </w:lvl>
    <w:lvl w:ilvl="3" w:tplc="9404F428">
      <w:start w:val="1"/>
      <w:numFmt w:val="decimal"/>
      <w:lvlText w:val="%4."/>
      <w:lvlJc w:val="left"/>
      <w:pPr>
        <w:ind w:left="2880" w:hanging="360"/>
      </w:pPr>
    </w:lvl>
    <w:lvl w:ilvl="4" w:tplc="409067D6">
      <w:start w:val="1"/>
      <w:numFmt w:val="lowerLetter"/>
      <w:lvlText w:val="%5."/>
      <w:lvlJc w:val="left"/>
      <w:pPr>
        <w:ind w:left="3600" w:hanging="360"/>
      </w:pPr>
    </w:lvl>
    <w:lvl w:ilvl="5" w:tplc="E08C0E36">
      <w:start w:val="1"/>
      <w:numFmt w:val="lowerRoman"/>
      <w:lvlText w:val="%6."/>
      <w:lvlJc w:val="right"/>
      <w:pPr>
        <w:ind w:left="4320" w:hanging="180"/>
      </w:pPr>
    </w:lvl>
    <w:lvl w:ilvl="6" w:tplc="A4BEA284">
      <w:start w:val="1"/>
      <w:numFmt w:val="decimal"/>
      <w:lvlText w:val="%7."/>
      <w:lvlJc w:val="left"/>
      <w:pPr>
        <w:ind w:left="5040" w:hanging="360"/>
      </w:pPr>
    </w:lvl>
    <w:lvl w:ilvl="7" w:tplc="1234A03C">
      <w:start w:val="1"/>
      <w:numFmt w:val="lowerLetter"/>
      <w:lvlText w:val="%8."/>
      <w:lvlJc w:val="left"/>
      <w:pPr>
        <w:ind w:left="5760" w:hanging="360"/>
      </w:pPr>
    </w:lvl>
    <w:lvl w:ilvl="8" w:tplc="A4968CD0">
      <w:start w:val="1"/>
      <w:numFmt w:val="lowerRoman"/>
      <w:lvlText w:val="%9."/>
      <w:lvlJc w:val="right"/>
      <w:pPr>
        <w:ind w:left="6480" w:hanging="180"/>
      </w:pPr>
    </w:lvl>
  </w:abstractNum>
  <w:abstractNum w:abstractNumId="16" w15:restartNumberingAfterBreak="0">
    <w:nsid w:val="563F68BD"/>
    <w:multiLevelType w:val="hybridMultilevel"/>
    <w:tmpl w:val="461AA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334C2E"/>
    <w:multiLevelType w:val="hybridMultilevel"/>
    <w:tmpl w:val="472858A6"/>
    <w:lvl w:ilvl="0" w:tplc="625A8516">
      <w:start w:val="1"/>
      <w:numFmt w:val="bullet"/>
      <w:lvlText w:val=""/>
      <w:lvlJc w:val="left"/>
      <w:pPr>
        <w:ind w:left="720" w:hanging="360"/>
      </w:pPr>
      <w:rPr>
        <w:rFonts w:hint="default" w:ascii="Symbol" w:hAnsi="Symbol"/>
      </w:rPr>
    </w:lvl>
    <w:lvl w:ilvl="1" w:tplc="2B76B05C">
      <w:start w:val="1"/>
      <w:numFmt w:val="bullet"/>
      <w:lvlText w:val="o"/>
      <w:lvlJc w:val="left"/>
      <w:pPr>
        <w:ind w:left="1440" w:hanging="360"/>
      </w:pPr>
      <w:rPr>
        <w:rFonts w:hint="default" w:ascii="Courier New" w:hAnsi="Courier New"/>
      </w:rPr>
    </w:lvl>
    <w:lvl w:ilvl="2" w:tplc="4FE45456">
      <w:start w:val="1"/>
      <w:numFmt w:val="bullet"/>
      <w:lvlText w:val=""/>
      <w:lvlJc w:val="left"/>
      <w:pPr>
        <w:ind w:left="2160" w:hanging="360"/>
      </w:pPr>
      <w:rPr>
        <w:rFonts w:hint="default" w:ascii="Wingdings" w:hAnsi="Wingdings"/>
      </w:rPr>
    </w:lvl>
    <w:lvl w:ilvl="3" w:tplc="F48A1202">
      <w:start w:val="1"/>
      <w:numFmt w:val="bullet"/>
      <w:lvlText w:val=""/>
      <w:lvlJc w:val="left"/>
      <w:pPr>
        <w:ind w:left="2880" w:hanging="360"/>
      </w:pPr>
      <w:rPr>
        <w:rFonts w:hint="default" w:ascii="Symbol" w:hAnsi="Symbol"/>
      </w:rPr>
    </w:lvl>
    <w:lvl w:ilvl="4" w:tplc="3764654C">
      <w:start w:val="1"/>
      <w:numFmt w:val="bullet"/>
      <w:lvlText w:val="o"/>
      <w:lvlJc w:val="left"/>
      <w:pPr>
        <w:ind w:left="3600" w:hanging="360"/>
      </w:pPr>
      <w:rPr>
        <w:rFonts w:hint="default" w:ascii="Courier New" w:hAnsi="Courier New"/>
      </w:rPr>
    </w:lvl>
    <w:lvl w:ilvl="5" w:tplc="7B5032DE">
      <w:start w:val="1"/>
      <w:numFmt w:val="bullet"/>
      <w:lvlText w:val=""/>
      <w:lvlJc w:val="left"/>
      <w:pPr>
        <w:ind w:left="4320" w:hanging="360"/>
      </w:pPr>
      <w:rPr>
        <w:rFonts w:hint="default" w:ascii="Wingdings" w:hAnsi="Wingdings"/>
      </w:rPr>
    </w:lvl>
    <w:lvl w:ilvl="6" w:tplc="D51E589A">
      <w:start w:val="1"/>
      <w:numFmt w:val="bullet"/>
      <w:lvlText w:val=""/>
      <w:lvlJc w:val="left"/>
      <w:pPr>
        <w:ind w:left="5040" w:hanging="360"/>
      </w:pPr>
      <w:rPr>
        <w:rFonts w:hint="default" w:ascii="Symbol" w:hAnsi="Symbol"/>
      </w:rPr>
    </w:lvl>
    <w:lvl w:ilvl="7" w:tplc="66AEBB52">
      <w:start w:val="1"/>
      <w:numFmt w:val="bullet"/>
      <w:lvlText w:val="o"/>
      <w:lvlJc w:val="left"/>
      <w:pPr>
        <w:ind w:left="5760" w:hanging="360"/>
      </w:pPr>
      <w:rPr>
        <w:rFonts w:hint="default" w:ascii="Courier New" w:hAnsi="Courier New"/>
      </w:rPr>
    </w:lvl>
    <w:lvl w:ilvl="8" w:tplc="B58C397C">
      <w:start w:val="1"/>
      <w:numFmt w:val="bullet"/>
      <w:lvlText w:val=""/>
      <w:lvlJc w:val="left"/>
      <w:pPr>
        <w:ind w:left="6480" w:hanging="360"/>
      </w:pPr>
      <w:rPr>
        <w:rFonts w:hint="default" w:ascii="Wingdings" w:hAnsi="Wingdings"/>
      </w:rPr>
    </w:lvl>
  </w:abstractNum>
  <w:abstractNum w:abstractNumId="18" w15:restartNumberingAfterBreak="0">
    <w:nsid w:val="78B8C92B"/>
    <w:multiLevelType w:val="hybridMultilevel"/>
    <w:tmpl w:val="FE20C84C"/>
    <w:lvl w:ilvl="0" w:tplc="8D046F4E">
      <w:start w:val="1"/>
      <w:numFmt w:val="bullet"/>
      <w:lvlText w:val=""/>
      <w:lvlJc w:val="left"/>
      <w:pPr>
        <w:ind w:left="720" w:hanging="360"/>
      </w:pPr>
      <w:rPr>
        <w:rFonts w:hint="default" w:ascii="Symbol" w:hAnsi="Symbol"/>
      </w:rPr>
    </w:lvl>
    <w:lvl w:ilvl="1" w:tplc="A754E8CC">
      <w:start w:val="1"/>
      <w:numFmt w:val="bullet"/>
      <w:lvlText w:val="o"/>
      <w:lvlJc w:val="left"/>
      <w:pPr>
        <w:ind w:left="1440" w:hanging="360"/>
      </w:pPr>
      <w:rPr>
        <w:rFonts w:hint="default" w:ascii="Courier New" w:hAnsi="Courier New"/>
      </w:rPr>
    </w:lvl>
    <w:lvl w:ilvl="2" w:tplc="5A5E3D94">
      <w:start w:val="1"/>
      <w:numFmt w:val="bullet"/>
      <w:lvlText w:val=""/>
      <w:lvlJc w:val="left"/>
      <w:pPr>
        <w:ind w:left="2160" w:hanging="360"/>
      </w:pPr>
      <w:rPr>
        <w:rFonts w:hint="default" w:ascii="Wingdings" w:hAnsi="Wingdings"/>
      </w:rPr>
    </w:lvl>
    <w:lvl w:ilvl="3" w:tplc="B65EA4A4">
      <w:start w:val="1"/>
      <w:numFmt w:val="bullet"/>
      <w:lvlText w:val=""/>
      <w:lvlJc w:val="left"/>
      <w:pPr>
        <w:ind w:left="2880" w:hanging="360"/>
      </w:pPr>
      <w:rPr>
        <w:rFonts w:hint="default" w:ascii="Symbol" w:hAnsi="Symbol"/>
      </w:rPr>
    </w:lvl>
    <w:lvl w:ilvl="4" w:tplc="CBECDC72">
      <w:start w:val="1"/>
      <w:numFmt w:val="bullet"/>
      <w:lvlText w:val="o"/>
      <w:lvlJc w:val="left"/>
      <w:pPr>
        <w:ind w:left="3600" w:hanging="360"/>
      </w:pPr>
      <w:rPr>
        <w:rFonts w:hint="default" w:ascii="Courier New" w:hAnsi="Courier New"/>
      </w:rPr>
    </w:lvl>
    <w:lvl w:ilvl="5" w:tplc="A0CAED0A">
      <w:start w:val="1"/>
      <w:numFmt w:val="bullet"/>
      <w:lvlText w:val=""/>
      <w:lvlJc w:val="left"/>
      <w:pPr>
        <w:ind w:left="4320" w:hanging="360"/>
      </w:pPr>
      <w:rPr>
        <w:rFonts w:hint="default" w:ascii="Wingdings" w:hAnsi="Wingdings"/>
      </w:rPr>
    </w:lvl>
    <w:lvl w:ilvl="6" w:tplc="246A7AE2">
      <w:start w:val="1"/>
      <w:numFmt w:val="bullet"/>
      <w:lvlText w:val=""/>
      <w:lvlJc w:val="left"/>
      <w:pPr>
        <w:ind w:left="5040" w:hanging="360"/>
      </w:pPr>
      <w:rPr>
        <w:rFonts w:hint="default" w:ascii="Symbol" w:hAnsi="Symbol"/>
      </w:rPr>
    </w:lvl>
    <w:lvl w:ilvl="7" w:tplc="8B8E71B6">
      <w:start w:val="1"/>
      <w:numFmt w:val="bullet"/>
      <w:lvlText w:val="o"/>
      <w:lvlJc w:val="left"/>
      <w:pPr>
        <w:ind w:left="5760" w:hanging="360"/>
      </w:pPr>
      <w:rPr>
        <w:rFonts w:hint="default" w:ascii="Courier New" w:hAnsi="Courier New"/>
      </w:rPr>
    </w:lvl>
    <w:lvl w:ilvl="8" w:tplc="DF44C92E">
      <w:start w:val="1"/>
      <w:numFmt w:val="bullet"/>
      <w:lvlText w:val=""/>
      <w:lvlJc w:val="left"/>
      <w:pPr>
        <w:ind w:left="6480" w:hanging="360"/>
      </w:pPr>
      <w:rPr>
        <w:rFonts w:hint="default" w:ascii="Wingdings" w:hAnsi="Wingdings"/>
      </w:rPr>
    </w:lvl>
  </w:abstractNum>
  <w:num w:numId="1" w16cid:durableId="1640303013">
    <w:abstractNumId w:val="15"/>
  </w:num>
  <w:num w:numId="2" w16cid:durableId="1867911468">
    <w:abstractNumId w:val="14"/>
  </w:num>
  <w:num w:numId="3" w16cid:durableId="741296713">
    <w:abstractNumId w:val="17"/>
  </w:num>
  <w:num w:numId="4" w16cid:durableId="1577588504">
    <w:abstractNumId w:val="13"/>
  </w:num>
  <w:num w:numId="5" w16cid:durableId="2132044866">
    <w:abstractNumId w:val="12"/>
  </w:num>
  <w:num w:numId="6" w16cid:durableId="427114929">
    <w:abstractNumId w:val="10"/>
  </w:num>
  <w:num w:numId="7" w16cid:durableId="2012676448">
    <w:abstractNumId w:val="18"/>
  </w:num>
  <w:num w:numId="8" w16cid:durableId="1410344101">
    <w:abstractNumId w:val="16"/>
  </w:num>
  <w:num w:numId="9" w16cid:durableId="287588818">
    <w:abstractNumId w:val="9"/>
  </w:num>
  <w:num w:numId="10" w16cid:durableId="38012947">
    <w:abstractNumId w:val="7"/>
  </w:num>
  <w:num w:numId="11" w16cid:durableId="411125905">
    <w:abstractNumId w:val="6"/>
  </w:num>
  <w:num w:numId="12" w16cid:durableId="1912544042">
    <w:abstractNumId w:val="5"/>
  </w:num>
  <w:num w:numId="13" w16cid:durableId="1815488521">
    <w:abstractNumId w:val="4"/>
  </w:num>
  <w:num w:numId="14" w16cid:durableId="2004435082">
    <w:abstractNumId w:val="8"/>
  </w:num>
  <w:num w:numId="15" w16cid:durableId="1153256356">
    <w:abstractNumId w:val="3"/>
  </w:num>
  <w:num w:numId="16" w16cid:durableId="1623880816">
    <w:abstractNumId w:val="2"/>
  </w:num>
  <w:num w:numId="17" w16cid:durableId="354186814">
    <w:abstractNumId w:val="1"/>
  </w:num>
  <w:num w:numId="18" w16cid:durableId="1304579443">
    <w:abstractNumId w:val="0"/>
  </w:num>
  <w:num w:numId="19" w16cid:durableId="13189221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F5"/>
    <w:rsid w:val="0000115B"/>
    <w:rsid w:val="000011EB"/>
    <w:rsid w:val="00006E5F"/>
    <w:rsid w:val="00012F38"/>
    <w:rsid w:val="000134AE"/>
    <w:rsid w:val="00026CE5"/>
    <w:rsid w:val="00031397"/>
    <w:rsid w:val="00031F9A"/>
    <w:rsid w:val="00032DD1"/>
    <w:rsid w:val="000424E6"/>
    <w:rsid w:val="000445C9"/>
    <w:rsid w:val="000469BC"/>
    <w:rsid w:val="000502F9"/>
    <w:rsid w:val="00063E01"/>
    <w:rsid w:val="00077EB6"/>
    <w:rsid w:val="00081307"/>
    <w:rsid w:val="000824BF"/>
    <w:rsid w:val="000866E2"/>
    <w:rsid w:val="00091F94"/>
    <w:rsid w:val="00094C9E"/>
    <w:rsid w:val="000B0377"/>
    <w:rsid w:val="000B1935"/>
    <w:rsid w:val="000B4D9D"/>
    <w:rsid w:val="000B71B1"/>
    <w:rsid w:val="000C0598"/>
    <w:rsid w:val="000C2AB0"/>
    <w:rsid w:val="000C3CA6"/>
    <w:rsid w:val="000D0939"/>
    <w:rsid w:val="000D2421"/>
    <w:rsid w:val="000D57A9"/>
    <w:rsid w:val="000E0C68"/>
    <w:rsid w:val="000F52C5"/>
    <w:rsid w:val="000F5827"/>
    <w:rsid w:val="000F5855"/>
    <w:rsid w:val="00101819"/>
    <w:rsid w:val="00126568"/>
    <w:rsid w:val="001274D4"/>
    <w:rsid w:val="00134018"/>
    <w:rsid w:val="001351BB"/>
    <w:rsid w:val="00146BCD"/>
    <w:rsid w:val="00156E95"/>
    <w:rsid w:val="00167297"/>
    <w:rsid w:val="00167880"/>
    <w:rsid w:val="00172299"/>
    <w:rsid w:val="00172310"/>
    <w:rsid w:val="00175077"/>
    <w:rsid w:val="00182856"/>
    <w:rsid w:val="001832E1"/>
    <w:rsid w:val="001A2882"/>
    <w:rsid w:val="001A32BC"/>
    <w:rsid w:val="001A3C9E"/>
    <w:rsid w:val="001B04FD"/>
    <w:rsid w:val="001B34C1"/>
    <w:rsid w:val="001C0285"/>
    <w:rsid w:val="001C1B1B"/>
    <w:rsid w:val="001C37F0"/>
    <w:rsid w:val="001C55AD"/>
    <w:rsid w:val="001C5889"/>
    <w:rsid w:val="001C76B9"/>
    <w:rsid w:val="001D1FE4"/>
    <w:rsid w:val="001D2F3D"/>
    <w:rsid w:val="001D2FB9"/>
    <w:rsid w:val="001D3104"/>
    <w:rsid w:val="001D3738"/>
    <w:rsid w:val="002030B8"/>
    <w:rsid w:val="00210690"/>
    <w:rsid w:val="00216CFB"/>
    <w:rsid w:val="00216D06"/>
    <w:rsid w:val="00222FFA"/>
    <w:rsid w:val="00223D32"/>
    <w:rsid w:val="00231BD2"/>
    <w:rsid w:val="00234359"/>
    <w:rsid w:val="00235FE0"/>
    <w:rsid w:val="002474A6"/>
    <w:rsid w:val="00250431"/>
    <w:rsid w:val="00256F18"/>
    <w:rsid w:val="002619DC"/>
    <w:rsid w:val="00267B1B"/>
    <w:rsid w:val="00271F43"/>
    <w:rsid w:val="00272252"/>
    <w:rsid w:val="00272EC9"/>
    <w:rsid w:val="002737F0"/>
    <w:rsid w:val="00280CBD"/>
    <w:rsid w:val="00282000"/>
    <w:rsid w:val="002867BE"/>
    <w:rsid w:val="0029157A"/>
    <w:rsid w:val="00292242"/>
    <w:rsid w:val="002B3D6B"/>
    <w:rsid w:val="002B6A4B"/>
    <w:rsid w:val="002C2E2E"/>
    <w:rsid w:val="002C690E"/>
    <w:rsid w:val="002D03CD"/>
    <w:rsid w:val="002D234F"/>
    <w:rsid w:val="002D3512"/>
    <w:rsid w:val="002E7098"/>
    <w:rsid w:val="002FA143"/>
    <w:rsid w:val="00300900"/>
    <w:rsid w:val="00303291"/>
    <w:rsid w:val="00303A79"/>
    <w:rsid w:val="00305BCF"/>
    <w:rsid w:val="00305C94"/>
    <w:rsid w:val="00306FA4"/>
    <w:rsid w:val="00323B45"/>
    <w:rsid w:val="00323B6A"/>
    <w:rsid w:val="00341AD6"/>
    <w:rsid w:val="00343453"/>
    <w:rsid w:val="00352A0A"/>
    <w:rsid w:val="00354450"/>
    <w:rsid w:val="00361B0F"/>
    <w:rsid w:val="0036237B"/>
    <w:rsid w:val="00374293"/>
    <w:rsid w:val="003805E7"/>
    <w:rsid w:val="003857FB"/>
    <w:rsid w:val="00386C99"/>
    <w:rsid w:val="0038796D"/>
    <w:rsid w:val="00387AE9"/>
    <w:rsid w:val="00396104"/>
    <w:rsid w:val="003966A1"/>
    <w:rsid w:val="00396F87"/>
    <w:rsid w:val="003A0B31"/>
    <w:rsid w:val="003A3EF0"/>
    <w:rsid w:val="003A73C7"/>
    <w:rsid w:val="003B0EA4"/>
    <w:rsid w:val="003B3915"/>
    <w:rsid w:val="003B3C25"/>
    <w:rsid w:val="003B5603"/>
    <w:rsid w:val="003D3124"/>
    <w:rsid w:val="003D4707"/>
    <w:rsid w:val="003E4831"/>
    <w:rsid w:val="003F4F42"/>
    <w:rsid w:val="00401BFC"/>
    <w:rsid w:val="004027AD"/>
    <w:rsid w:val="00412D57"/>
    <w:rsid w:val="00414ABD"/>
    <w:rsid w:val="00415600"/>
    <w:rsid w:val="004173E7"/>
    <w:rsid w:val="004267D4"/>
    <w:rsid w:val="00437322"/>
    <w:rsid w:val="00437D81"/>
    <w:rsid w:val="0044326A"/>
    <w:rsid w:val="00443471"/>
    <w:rsid w:val="00455FC9"/>
    <w:rsid w:val="00460C6D"/>
    <w:rsid w:val="004628D7"/>
    <w:rsid w:val="004636FD"/>
    <w:rsid w:val="004657CF"/>
    <w:rsid w:val="00471400"/>
    <w:rsid w:val="004740DB"/>
    <w:rsid w:val="0047448E"/>
    <w:rsid w:val="00477BCC"/>
    <w:rsid w:val="00480577"/>
    <w:rsid w:val="0048115C"/>
    <w:rsid w:val="004825EF"/>
    <w:rsid w:val="00497A53"/>
    <w:rsid w:val="004B0841"/>
    <w:rsid w:val="004B3391"/>
    <w:rsid w:val="004B5C79"/>
    <w:rsid w:val="004C0FC9"/>
    <w:rsid w:val="004C3DD3"/>
    <w:rsid w:val="004C65F2"/>
    <w:rsid w:val="004D1E6F"/>
    <w:rsid w:val="004D3BF5"/>
    <w:rsid w:val="004E1A80"/>
    <w:rsid w:val="004E5BF7"/>
    <w:rsid w:val="004E5D2C"/>
    <w:rsid w:val="004F0971"/>
    <w:rsid w:val="004F3D93"/>
    <w:rsid w:val="004F3E04"/>
    <w:rsid w:val="004F4525"/>
    <w:rsid w:val="004F7E62"/>
    <w:rsid w:val="00511E92"/>
    <w:rsid w:val="00515D63"/>
    <w:rsid w:val="00521676"/>
    <w:rsid w:val="00523D7E"/>
    <w:rsid w:val="00526BB5"/>
    <w:rsid w:val="00527BA5"/>
    <w:rsid w:val="005377A5"/>
    <w:rsid w:val="0054042C"/>
    <w:rsid w:val="0054692B"/>
    <w:rsid w:val="00547A39"/>
    <w:rsid w:val="00554CD8"/>
    <w:rsid w:val="00576C36"/>
    <w:rsid w:val="00584A06"/>
    <w:rsid w:val="00592317"/>
    <w:rsid w:val="00596EFE"/>
    <w:rsid w:val="00597EA2"/>
    <w:rsid w:val="005A2F81"/>
    <w:rsid w:val="005B1EE0"/>
    <w:rsid w:val="005B3DCF"/>
    <w:rsid w:val="005B4551"/>
    <w:rsid w:val="005B4DCE"/>
    <w:rsid w:val="005B4FFD"/>
    <w:rsid w:val="005B5050"/>
    <w:rsid w:val="005C3D92"/>
    <w:rsid w:val="005C7966"/>
    <w:rsid w:val="005F050E"/>
    <w:rsid w:val="005F37A3"/>
    <w:rsid w:val="005F7BEF"/>
    <w:rsid w:val="005F7E02"/>
    <w:rsid w:val="00607676"/>
    <w:rsid w:val="0061170A"/>
    <w:rsid w:val="00611E12"/>
    <w:rsid w:val="0061359F"/>
    <w:rsid w:val="00616601"/>
    <w:rsid w:val="00620298"/>
    <w:rsid w:val="006219D8"/>
    <w:rsid w:val="00624AF4"/>
    <w:rsid w:val="006431CB"/>
    <w:rsid w:val="00680F6D"/>
    <w:rsid w:val="00681E0B"/>
    <w:rsid w:val="00686520"/>
    <w:rsid w:val="00690F79"/>
    <w:rsid w:val="00691582"/>
    <w:rsid w:val="006924A6"/>
    <w:rsid w:val="006941FC"/>
    <w:rsid w:val="00694CDB"/>
    <w:rsid w:val="006963BA"/>
    <w:rsid w:val="006A1777"/>
    <w:rsid w:val="006A1893"/>
    <w:rsid w:val="006A4DD9"/>
    <w:rsid w:val="006A528B"/>
    <w:rsid w:val="006A53E3"/>
    <w:rsid w:val="006B6A86"/>
    <w:rsid w:val="006B6F8D"/>
    <w:rsid w:val="006B7668"/>
    <w:rsid w:val="006C77D4"/>
    <w:rsid w:val="006D0B60"/>
    <w:rsid w:val="006D6F2C"/>
    <w:rsid w:val="006F02F2"/>
    <w:rsid w:val="00705124"/>
    <w:rsid w:val="00714E75"/>
    <w:rsid w:val="007201A9"/>
    <w:rsid w:val="00723331"/>
    <w:rsid w:val="0072365F"/>
    <w:rsid w:val="00725358"/>
    <w:rsid w:val="00743911"/>
    <w:rsid w:val="00746D0D"/>
    <w:rsid w:val="00752F32"/>
    <w:rsid w:val="00754868"/>
    <w:rsid w:val="0075539D"/>
    <w:rsid w:val="00762470"/>
    <w:rsid w:val="00763ACE"/>
    <w:rsid w:val="007774BB"/>
    <w:rsid w:val="00777D66"/>
    <w:rsid w:val="00780C19"/>
    <w:rsid w:val="00780EF4"/>
    <w:rsid w:val="00783876"/>
    <w:rsid w:val="007904E0"/>
    <w:rsid w:val="007A4DA4"/>
    <w:rsid w:val="007A781C"/>
    <w:rsid w:val="007B22E9"/>
    <w:rsid w:val="007B707C"/>
    <w:rsid w:val="007B7B3C"/>
    <w:rsid w:val="007D03FE"/>
    <w:rsid w:val="007D1940"/>
    <w:rsid w:val="007D4E7C"/>
    <w:rsid w:val="007E2644"/>
    <w:rsid w:val="007E3416"/>
    <w:rsid w:val="007E4C13"/>
    <w:rsid w:val="007E5859"/>
    <w:rsid w:val="007F77FF"/>
    <w:rsid w:val="008001D0"/>
    <w:rsid w:val="008034BF"/>
    <w:rsid w:val="00804027"/>
    <w:rsid w:val="00806D1F"/>
    <w:rsid w:val="00810DA6"/>
    <w:rsid w:val="00815E06"/>
    <w:rsid w:val="008166B4"/>
    <w:rsid w:val="008214A8"/>
    <w:rsid w:val="00823A3D"/>
    <w:rsid w:val="00824B68"/>
    <w:rsid w:val="00827565"/>
    <w:rsid w:val="008312EA"/>
    <w:rsid w:val="00832F78"/>
    <w:rsid w:val="00833C30"/>
    <w:rsid w:val="0083712E"/>
    <w:rsid w:val="008433B9"/>
    <w:rsid w:val="00844743"/>
    <w:rsid w:val="0084588B"/>
    <w:rsid w:val="008478E0"/>
    <w:rsid w:val="00847F4E"/>
    <w:rsid w:val="008572F5"/>
    <w:rsid w:val="00863CE0"/>
    <w:rsid w:val="008669EE"/>
    <w:rsid w:val="0086750E"/>
    <w:rsid w:val="00870F89"/>
    <w:rsid w:val="00872DCF"/>
    <w:rsid w:val="0087310C"/>
    <w:rsid w:val="00873658"/>
    <w:rsid w:val="00875E9A"/>
    <w:rsid w:val="00877AA5"/>
    <w:rsid w:val="00884C76"/>
    <w:rsid w:val="008854F3"/>
    <w:rsid w:val="00887E21"/>
    <w:rsid w:val="00895C79"/>
    <w:rsid w:val="008A5054"/>
    <w:rsid w:val="008A7411"/>
    <w:rsid w:val="008B3D7D"/>
    <w:rsid w:val="008D3707"/>
    <w:rsid w:val="008D5657"/>
    <w:rsid w:val="008D584F"/>
    <w:rsid w:val="008E2256"/>
    <w:rsid w:val="008F34ED"/>
    <w:rsid w:val="0090625B"/>
    <w:rsid w:val="00907CA6"/>
    <w:rsid w:val="00916CA0"/>
    <w:rsid w:val="00916F0D"/>
    <w:rsid w:val="00917D35"/>
    <w:rsid w:val="009226ED"/>
    <w:rsid w:val="009305DB"/>
    <w:rsid w:val="00930951"/>
    <w:rsid w:val="00933BFE"/>
    <w:rsid w:val="0094279E"/>
    <w:rsid w:val="009431C1"/>
    <w:rsid w:val="009464EB"/>
    <w:rsid w:val="00951A2F"/>
    <w:rsid w:val="00963D01"/>
    <w:rsid w:val="00967BB6"/>
    <w:rsid w:val="00970085"/>
    <w:rsid w:val="00971B27"/>
    <w:rsid w:val="009765B1"/>
    <w:rsid w:val="009806A2"/>
    <w:rsid w:val="009840B5"/>
    <w:rsid w:val="00985040"/>
    <w:rsid w:val="00985728"/>
    <w:rsid w:val="00994E8B"/>
    <w:rsid w:val="009A1B79"/>
    <w:rsid w:val="009A707B"/>
    <w:rsid w:val="009B30DA"/>
    <w:rsid w:val="009B5D4C"/>
    <w:rsid w:val="009C15FA"/>
    <w:rsid w:val="009C249C"/>
    <w:rsid w:val="009C6D45"/>
    <w:rsid w:val="009D03CE"/>
    <w:rsid w:val="009D4F98"/>
    <w:rsid w:val="009D5FEA"/>
    <w:rsid w:val="009D6643"/>
    <w:rsid w:val="009E17E6"/>
    <w:rsid w:val="009F0DF3"/>
    <w:rsid w:val="009F22AF"/>
    <w:rsid w:val="009F380F"/>
    <w:rsid w:val="009F535A"/>
    <w:rsid w:val="009F5BA7"/>
    <w:rsid w:val="00A140E4"/>
    <w:rsid w:val="00A42161"/>
    <w:rsid w:val="00A463E5"/>
    <w:rsid w:val="00A527B7"/>
    <w:rsid w:val="00A52D83"/>
    <w:rsid w:val="00A706BC"/>
    <w:rsid w:val="00A73D01"/>
    <w:rsid w:val="00A77526"/>
    <w:rsid w:val="00A77F5F"/>
    <w:rsid w:val="00A806C3"/>
    <w:rsid w:val="00A81D30"/>
    <w:rsid w:val="00A837D9"/>
    <w:rsid w:val="00A9119B"/>
    <w:rsid w:val="00A92C30"/>
    <w:rsid w:val="00A93108"/>
    <w:rsid w:val="00A96A3F"/>
    <w:rsid w:val="00AA06D6"/>
    <w:rsid w:val="00AA4BE7"/>
    <w:rsid w:val="00AA60C0"/>
    <w:rsid w:val="00AB15AD"/>
    <w:rsid w:val="00AB6EBB"/>
    <w:rsid w:val="00AC51B3"/>
    <w:rsid w:val="00AD3A95"/>
    <w:rsid w:val="00AD7EB0"/>
    <w:rsid w:val="00AE5BE6"/>
    <w:rsid w:val="00AF2FA6"/>
    <w:rsid w:val="00AF5DFF"/>
    <w:rsid w:val="00B00462"/>
    <w:rsid w:val="00B00DC1"/>
    <w:rsid w:val="00B034A9"/>
    <w:rsid w:val="00B10486"/>
    <w:rsid w:val="00B1178A"/>
    <w:rsid w:val="00B249E1"/>
    <w:rsid w:val="00B255E9"/>
    <w:rsid w:val="00B30C70"/>
    <w:rsid w:val="00B359F9"/>
    <w:rsid w:val="00B5505E"/>
    <w:rsid w:val="00B57F8E"/>
    <w:rsid w:val="00B621EC"/>
    <w:rsid w:val="00B7569E"/>
    <w:rsid w:val="00B758A3"/>
    <w:rsid w:val="00B852F8"/>
    <w:rsid w:val="00B9105E"/>
    <w:rsid w:val="00B9322D"/>
    <w:rsid w:val="00B9351C"/>
    <w:rsid w:val="00B943DD"/>
    <w:rsid w:val="00B9460C"/>
    <w:rsid w:val="00BA2C8E"/>
    <w:rsid w:val="00BA4F97"/>
    <w:rsid w:val="00BA6BFB"/>
    <w:rsid w:val="00BAFC17"/>
    <w:rsid w:val="00BB1A54"/>
    <w:rsid w:val="00BB5183"/>
    <w:rsid w:val="00BC3981"/>
    <w:rsid w:val="00BC5A18"/>
    <w:rsid w:val="00BC7F3B"/>
    <w:rsid w:val="00BE7E4F"/>
    <w:rsid w:val="00BF24AD"/>
    <w:rsid w:val="00BF4E99"/>
    <w:rsid w:val="00C025B4"/>
    <w:rsid w:val="00C06592"/>
    <w:rsid w:val="00C06EBA"/>
    <w:rsid w:val="00C12860"/>
    <w:rsid w:val="00C246F2"/>
    <w:rsid w:val="00C26BCC"/>
    <w:rsid w:val="00C313EC"/>
    <w:rsid w:val="00C3293D"/>
    <w:rsid w:val="00C34D8A"/>
    <w:rsid w:val="00C42E0D"/>
    <w:rsid w:val="00C43101"/>
    <w:rsid w:val="00C43855"/>
    <w:rsid w:val="00C4477F"/>
    <w:rsid w:val="00C456E7"/>
    <w:rsid w:val="00C477B3"/>
    <w:rsid w:val="00C53D98"/>
    <w:rsid w:val="00C5650E"/>
    <w:rsid w:val="00C6002D"/>
    <w:rsid w:val="00C66556"/>
    <w:rsid w:val="00C70B7D"/>
    <w:rsid w:val="00C77D95"/>
    <w:rsid w:val="00C80231"/>
    <w:rsid w:val="00C834E1"/>
    <w:rsid w:val="00C8650F"/>
    <w:rsid w:val="00C97A0C"/>
    <w:rsid w:val="00CA13BB"/>
    <w:rsid w:val="00CB2C49"/>
    <w:rsid w:val="00CB2CE8"/>
    <w:rsid w:val="00CD0578"/>
    <w:rsid w:val="00CD2147"/>
    <w:rsid w:val="00CD500E"/>
    <w:rsid w:val="00CE30DB"/>
    <w:rsid w:val="00CE75F3"/>
    <w:rsid w:val="00CF2C23"/>
    <w:rsid w:val="00D05F98"/>
    <w:rsid w:val="00D06125"/>
    <w:rsid w:val="00D129D6"/>
    <w:rsid w:val="00D14DD0"/>
    <w:rsid w:val="00D175DC"/>
    <w:rsid w:val="00D43312"/>
    <w:rsid w:val="00D45B7C"/>
    <w:rsid w:val="00D5371D"/>
    <w:rsid w:val="00D54195"/>
    <w:rsid w:val="00D54285"/>
    <w:rsid w:val="00D55FFA"/>
    <w:rsid w:val="00D65F91"/>
    <w:rsid w:val="00D72EDC"/>
    <w:rsid w:val="00D72F9F"/>
    <w:rsid w:val="00D73132"/>
    <w:rsid w:val="00D731BB"/>
    <w:rsid w:val="00D80F9F"/>
    <w:rsid w:val="00D8574C"/>
    <w:rsid w:val="00D87CAF"/>
    <w:rsid w:val="00D87FAD"/>
    <w:rsid w:val="00D91DC6"/>
    <w:rsid w:val="00D942E6"/>
    <w:rsid w:val="00D96E33"/>
    <w:rsid w:val="00DA4650"/>
    <w:rsid w:val="00DB25D1"/>
    <w:rsid w:val="00DC066C"/>
    <w:rsid w:val="00DC336E"/>
    <w:rsid w:val="00DC439D"/>
    <w:rsid w:val="00DC6452"/>
    <w:rsid w:val="00DD4D12"/>
    <w:rsid w:val="00DE2DA0"/>
    <w:rsid w:val="00DF2270"/>
    <w:rsid w:val="00DF7657"/>
    <w:rsid w:val="00E00ABB"/>
    <w:rsid w:val="00E01595"/>
    <w:rsid w:val="00E10536"/>
    <w:rsid w:val="00E13C40"/>
    <w:rsid w:val="00E177F4"/>
    <w:rsid w:val="00E26505"/>
    <w:rsid w:val="00E31C45"/>
    <w:rsid w:val="00E3294E"/>
    <w:rsid w:val="00E3739F"/>
    <w:rsid w:val="00E520FA"/>
    <w:rsid w:val="00E52ADF"/>
    <w:rsid w:val="00E55960"/>
    <w:rsid w:val="00E62438"/>
    <w:rsid w:val="00E66B33"/>
    <w:rsid w:val="00E740DE"/>
    <w:rsid w:val="00E76AB5"/>
    <w:rsid w:val="00E82171"/>
    <w:rsid w:val="00E82475"/>
    <w:rsid w:val="00E85B9F"/>
    <w:rsid w:val="00E85FBB"/>
    <w:rsid w:val="00E95CDE"/>
    <w:rsid w:val="00EA2810"/>
    <w:rsid w:val="00EA43BC"/>
    <w:rsid w:val="00EA7AC6"/>
    <w:rsid w:val="00EB2B2C"/>
    <w:rsid w:val="00EB634C"/>
    <w:rsid w:val="00EC7538"/>
    <w:rsid w:val="00ED2DB5"/>
    <w:rsid w:val="00ED64DB"/>
    <w:rsid w:val="00EE3B0B"/>
    <w:rsid w:val="00EE7B7D"/>
    <w:rsid w:val="00EF2739"/>
    <w:rsid w:val="00EF3946"/>
    <w:rsid w:val="00F051F2"/>
    <w:rsid w:val="00F06B99"/>
    <w:rsid w:val="00F130EF"/>
    <w:rsid w:val="00F26E37"/>
    <w:rsid w:val="00F31ED4"/>
    <w:rsid w:val="00F33E80"/>
    <w:rsid w:val="00F33F79"/>
    <w:rsid w:val="00F360BF"/>
    <w:rsid w:val="00F36EF1"/>
    <w:rsid w:val="00F40E8F"/>
    <w:rsid w:val="00F504D3"/>
    <w:rsid w:val="00F567FF"/>
    <w:rsid w:val="00F57AD3"/>
    <w:rsid w:val="00F70ACB"/>
    <w:rsid w:val="00F71CE4"/>
    <w:rsid w:val="00F739CF"/>
    <w:rsid w:val="00F7550C"/>
    <w:rsid w:val="00F82E88"/>
    <w:rsid w:val="00F84AC8"/>
    <w:rsid w:val="00F92C24"/>
    <w:rsid w:val="00F94537"/>
    <w:rsid w:val="00FA2636"/>
    <w:rsid w:val="00FA29E4"/>
    <w:rsid w:val="00FA3D70"/>
    <w:rsid w:val="00FA6D45"/>
    <w:rsid w:val="00FB04F8"/>
    <w:rsid w:val="00FB3A7F"/>
    <w:rsid w:val="00FC16B7"/>
    <w:rsid w:val="00FC33A8"/>
    <w:rsid w:val="00FC39DF"/>
    <w:rsid w:val="00FD0805"/>
    <w:rsid w:val="00FE04E7"/>
    <w:rsid w:val="00FE34EA"/>
    <w:rsid w:val="00FE5002"/>
    <w:rsid w:val="00FF1D1D"/>
    <w:rsid w:val="00FF4126"/>
    <w:rsid w:val="00FF4959"/>
    <w:rsid w:val="00FF5E51"/>
    <w:rsid w:val="01063EEA"/>
    <w:rsid w:val="01644230"/>
    <w:rsid w:val="0181085C"/>
    <w:rsid w:val="01823A82"/>
    <w:rsid w:val="01F16892"/>
    <w:rsid w:val="02401608"/>
    <w:rsid w:val="02842F3D"/>
    <w:rsid w:val="02DA33B1"/>
    <w:rsid w:val="0334AEFF"/>
    <w:rsid w:val="035FDE0E"/>
    <w:rsid w:val="036D2A04"/>
    <w:rsid w:val="03AEC2CC"/>
    <w:rsid w:val="03C064D2"/>
    <w:rsid w:val="04178E92"/>
    <w:rsid w:val="041C73C9"/>
    <w:rsid w:val="04330014"/>
    <w:rsid w:val="045B36CE"/>
    <w:rsid w:val="049BE2F2"/>
    <w:rsid w:val="04DEE8CF"/>
    <w:rsid w:val="05CE5B7F"/>
    <w:rsid w:val="05DF19B4"/>
    <w:rsid w:val="069EE2C7"/>
    <w:rsid w:val="07485EF2"/>
    <w:rsid w:val="078BBA34"/>
    <w:rsid w:val="080B1774"/>
    <w:rsid w:val="08218ACB"/>
    <w:rsid w:val="0832C8CC"/>
    <w:rsid w:val="085E6744"/>
    <w:rsid w:val="08780326"/>
    <w:rsid w:val="08B81B16"/>
    <w:rsid w:val="09278A95"/>
    <w:rsid w:val="097CC50B"/>
    <w:rsid w:val="098D4C67"/>
    <w:rsid w:val="09ECECE7"/>
    <w:rsid w:val="0A03541B"/>
    <w:rsid w:val="0A4C2342"/>
    <w:rsid w:val="0A58B258"/>
    <w:rsid w:val="0A6D84DB"/>
    <w:rsid w:val="0B3F3C16"/>
    <w:rsid w:val="0B70C89C"/>
    <w:rsid w:val="0BB4BDBB"/>
    <w:rsid w:val="0CD8104C"/>
    <w:rsid w:val="0D4D86A3"/>
    <w:rsid w:val="0DB634E3"/>
    <w:rsid w:val="0DE71A91"/>
    <w:rsid w:val="0DFBB4D0"/>
    <w:rsid w:val="0E251BE7"/>
    <w:rsid w:val="0E29BF98"/>
    <w:rsid w:val="0E60BD8A"/>
    <w:rsid w:val="0E6AF358"/>
    <w:rsid w:val="0ED1C89A"/>
    <w:rsid w:val="0EE0D214"/>
    <w:rsid w:val="0F60ADAB"/>
    <w:rsid w:val="0FD9F015"/>
    <w:rsid w:val="0FFC8DEB"/>
    <w:rsid w:val="10202C12"/>
    <w:rsid w:val="1052D8B7"/>
    <w:rsid w:val="106A4A9B"/>
    <w:rsid w:val="106D98FB"/>
    <w:rsid w:val="107E4913"/>
    <w:rsid w:val="10D992D1"/>
    <w:rsid w:val="11381017"/>
    <w:rsid w:val="11398800"/>
    <w:rsid w:val="11780346"/>
    <w:rsid w:val="1194362A"/>
    <w:rsid w:val="11DA07AC"/>
    <w:rsid w:val="11F44A00"/>
    <w:rsid w:val="127A5026"/>
    <w:rsid w:val="12F5C143"/>
    <w:rsid w:val="131B0650"/>
    <w:rsid w:val="1330D468"/>
    <w:rsid w:val="13586108"/>
    <w:rsid w:val="13636299"/>
    <w:rsid w:val="1375D80D"/>
    <w:rsid w:val="138E75E8"/>
    <w:rsid w:val="142DB45F"/>
    <w:rsid w:val="14624B34"/>
    <w:rsid w:val="14BEBA9F"/>
    <w:rsid w:val="15651D8B"/>
    <w:rsid w:val="16B6AD0A"/>
    <w:rsid w:val="16EE9D62"/>
    <w:rsid w:val="17719096"/>
    <w:rsid w:val="1793A775"/>
    <w:rsid w:val="17A4BD09"/>
    <w:rsid w:val="17AB6442"/>
    <w:rsid w:val="17FC6EA6"/>
    <w:rsid w:val="18059F04"/>
    <w:rsid w:val="1838006C"/>
    <w:rsid w:val="1842165B"/>
    <w:rsid w:val="1863BB4B"/>
    <w:rsid w:val="1922996B"/>
    <w:rsid w:val="1947BF8C"/>
    <w:rsid w:val="197C39A0"/>
    <w:rsid w:val="19852033"/>
    <w:rsid w:val="199A7738"/>
    <w:rsid w:val="19A015EC"/>
    <w:rsid w:val="19BC2DDA"/>
    <w:rsid w:val="1A79B20F"/>
    <w:rsid w:val="1AA107E3"/>
    <w:rsid w:val="1AE889A2"/>
    <w:rsid w:val="1AFF3DF7"/>
    <w:rsid w:val="1B313B57"/>
    <w:rsid w:val="1B92FFF8"/>
    <w:rsid w:val="1BB41956"/>
    <w:rsid w:val="1BBE999D"/>
    <w:rsid w:val="1C642B12"/>
    <w:rsid w:val="1C988DAC"/>
    <w:rsid w:val="1C9B0E58"/>
    <w:rsid w:val="1CDEEC7F"/>
    <w:rsid w:val="1D18FBAD"/>
    <w:rsid w:val="1D8A2501"/>
    <w:rsid w:val="1DFBF3EA"/>
    <w:rsid w:val="1E36DEB9"/>
    <w:rsid w:val="1E3BBCB3"/>
    <w:rsid w:val="1E3C9361"/>
    <w:rsid w:val="1E4D5B27"/>
    <w:rsid w:val="1E7CB03B"/>
    <w:rsid w:val="1EAEDD9F"/>
    <w:rsid w:val="1EBE91AB"/>
    <w:rsid w:val="1ED92058"/>
    <w:rsid w:val="1F517BEA"/>
    <w:rsid w:val="1FD34B82"/>
    <w:rsid w:val="1FDD7D7D"/>
    <w:rsid w:val="1FF86E4E"/>
    <w:rsid w:val="2019507C"/>
    <w:rsid w:val="201A8AE5"/>
    <w:rsid w:val="205A620C"/>
    <w:rsid w:val="206CA3C0"/>
    <w:rsid w:val="20AF4EC4"/>
    <w:rsid w:val="20BD0BFE"/>
    <w:rsid w:val="20FB1F49"/>
    <w:rsid w:val="214C884B"/>
    <w:rsid w:val="214F7076"/>
    <w:rsid w:val="21778B19"/>
    <w:rsid w:val="218F33AF"/>
    <w:rsid w:val="219559B9"/>
    <w:rsid w:val="2251FBFD"/>
    <w:rsid w:val="22F39B87"/>
    <w:rsid w:val="22F98D07"/>
    <w:rsid w:val="233917A0"/>
    <w:rsid w:val="234C39A1"/>
    <w:rsid w:val="234CE138"/>
    <w:rsid w:val="239F5FE5"/>
    <w:rsid w:val="23D08237"/>
    <w:rsid w:val="23E5C505"/>
    <w:rsid w:val="23EDCC5E"/>
    <w:rsid w:val="23F5B9E4"/>
    <w:rsid w:val="248CF7E0"/>
    <w:rsid w:val="24CCFA7B"/>
    <w:rsid w:val="24F6D885"/>
    <w:rsid w:val="253FB6BC"/>
    <w:rsid w:val="2541D33F"/>
    <w:rsid w:val="25819566"/>
    <w:rsid w:val="26079CDA"/>
    <w:rsid w:val="2652C0BD"/>
    <w:rsid w:val="2691B306"/>
    <w:rsid w:val="26AE131A"/>
    <w:rsid w:val="26CE5D8C"/>
    <w:rsid w:val="270901DD"/>
    <w:rsid w:val="271D65C7"/>
    <w:rsid w:val="2722C03B"/>
    <w:rsid w:val="27F737C1"/>
    <w:rsid w:val="286C12EA"/>
    <w:rsid w:val="2899B9BA"/>
    <w:rsid w:val="28CEE80B"/>
    <w:rsid w:val="28D04EBE"/>
    <w:rsid w:val="28E20BF2"/>
    <w:rsid w:val="29704286"/>
    <w:rsid w:val="29A06B9E"/>
    <w:rsid w:val="29A43102"/>
    <w:rsid w:val="2A032AE1"/>
    <w:rsid w:val="2A0F06D5"/>
    <w:rsid w:val="2A69544C"/>
    <w:rsid w:val="2A968A09"/>
    <w:rsid w:val="2AE7EDF7"/>
    <w:rsid w:val="2B01EEE2"/>
    <w:rsid w:val="2B1B6DC2"/>
    <w:rsid w:val="2B31C34B"/>
    <w:rsid w:val="2B4BDB1B"/>
    <w:rsid w:val="2B9498D4"/>
    <w:rsid w:val="2B98418F"/>
    <w:rsid w:val="2BFCAD19"/>
    <w:rsid w:val="2C4F5138"/>
    <w:rsid w:val="2C7E0147"/>
    <w:rsid w:val="2C83BE58"/>
    <w:rsid w:val="2C907204"/>
    <w:rsid w:val="2CE4D201"/>
    <w:rsid w:val="2D39D088"/>
    <w:rsid w:val="2D3A2640"/>
    <w:rsid w:val="2D8BE2E0"/>
    <w:rsid w:val="2D9C9C2A"/>
    <w:rsid w:val="2DBAB29B"/>
    <w:rsid w:val="2E43AAB7"/>
    <w:rsid w:val="2E806A3E"/>
    <w:rsid w:val="2EA902D9"/>
    <w:rsid w:val="2ED74CFF"/>
    <w:rsid w:val="2EF63EB8"/>
    <w:rsid w:val="2F016571"/>
    <w:rsid w:val="2F071610"/>
    <w:rsid w:val="2F25FDCA"/>
    <w:rsid w:val="2F386C8B"/>
    <w:rsid w:val="2F5EA6BB"/>
    <w:rsid w:val="2FB5D59B"/>
    <w:rsid w:val="2FD8B625"/>
    <w:rsid w:val="2FFCBE31"/>
    <w:rsid w:val="30025D7A"/>
    <w:rsid w:val="304B5009"/>
    <w:rsid w:val="30C84DE5"/>
    <w:rsid w:val="310CFB06"/>
    <w:rsid w:val="3127A270"/>
    <w:rsid w:val="31988E92"/>
    <w:rsid w:val="31B36B09"/>
    <w:rsid w:val="3224530C"/>
    <w:rsid w:val="322A3F55"/>
    <w:rsid w:val="325B565A"/>
    <w:rsid w:val="3282CA0E"/>
    <w:rsid w:val="32A1FD8D"/>
    <w:rsid w:val="32ABC8AE"/>
    <w:rsid w:val="33345EF3"/>
    <w:rsid w:val="333DB319"/>
    <w:rsid w:val="33464271"/>
    <w:rsid w:val="33629795"/>
    <w:rsid w:val="33847932"/>
    <w:rsid w:val="33C6D684"/>
    <w:rsid w:val="33D21268"/>
    <w:rsid w:val="33E339A4"/>
    <w:rsid w:val="3407EA35"/>
    <w:rsid w:val="343B10D7"/>
    <w:rsid w:val="345F4332"/>
    <w:rsid w:val="348BA679"/>
    <w:rsid w:val="34EA5FE7"/>
    <w:rsid w:val="3506CD1D"/>
    <w:rsid w:val="355BF3CE"/>
    <w:rsid w:val="35834BC9"/>
    <w:rsid w:val="35AADC70"/>
    <w:rsid w:val="35E3774E"/>
    <w:rsid w:val="35FDA848"/>
    <w:rsid w:val="3651A1BE"/>
    <w:rsid w:val="36527269"/>
    <w:rsid w:val="374A5ED2"/>
    <w:rsid w:val="378B24D9"/>
    <w:rsid w:val="3804FF8A"/>
    <w:rsid w:val="381FA37E"/>
    <w:rsid w:val="383608B8"/>
    <w:rsid w:val="38D51B6E"/>
    <w:rsid w:val="38E62F33"/>
    <w:rsid w:val="3939B2AC"/>
    <w:rsid w:val="39782D36"/>
    <w:rsid w:val="3AD070B4"/>
    <w:rsid w:val="3B23CEB0"/>
    <w:rsid w:val="3B3A802A"/>
    <w:rsid w:val="3B45C4E9"/>
    <w:rsid w:val="3B55B9C8"/>
    <w:rsid w:val="3BCD6791"/>
    <w:rsid w:val="3BD62AB2"/>
    <w:rsid w:val="3D5EDC3F"/>
    <w:rsid w:val="3D6937F2"/>
    <w:rsid w:val="3DA6CD72"/>
    <w:rsid w:val="3DD0B846"/>
    <w:rsid w:val="3E19EF68"/>
    <w:rsid w:val="3E24E63B"/>
    <w:rsid w:val="3E2C6124"/>
    <w:rsid w:val="3E8C4D66"/>
    <w:rsid w:val="3E8D5A8A"/>
    <w:rsid w:val="3EA54A3C"/>
    <w:rsid w:val="3F5570B7"/>
    <w:rsid w:val="3FC0B69C"/>
    <w:rsid w:val="4007CDBC"/>
    <w:rsid w:val="40405FC1"/>
    <w:rsid w:val="40411A9D"/>
    <w:rsid w:val="40DAB057"/>
    <w:rsid w:val="40DFBC3C"/>
    <w:rsid w:val="40F14118"/>
    <w:rsid w:val="41C75C8D"/>
    <w:rsid w:val="41DE81BB"/>
    <w:rsid w:val="41EFC6E5"/>
    <w:rsid w:val="4288BA9A"/>
    <w:rsid w:val="428A1215"/>
    <w:rsid w:val="42A638FF"/>
    <w:rsid w:val="42B7B11B"/>
    <w:rsid w:val="42DDA6B7"/>
    <w:rsid w:val="42E18421"/>
    <w:rsid w:val="4311112C"/>
    <w:rsid w:val="433859EE"/>
    <w:rsid w:val="4340DC96"/>
    <w:rsid w:val="443631B6"/>
    <w:rsid w:val="445355F5"/>
    <w:rsid w:val="44842E09"/>
    <w:rsid w:val="448F3B60"/>
    <w:rsid w:val="4495FF7D"/>
    <w:rsid w:val="44A76041"/>
    <w:rsid w:val="44E373B1"/>
    <w:rsid w:val="45086425"/>
    <w:rsid w:val="45140DF6"/>
    <w:rsid w:val="4551ABCE"/>
    <w:rsid w:val="4594E76E"/>
    <w:rsid w:val="45C40A95"/>
    <w:rsid w:val="46281066"/>
    <w:rsid w:val="462F8991"/>
    <w:rsid w:val="46B8CF11"/>
    <w:rsid w:val="472232C9"/>
    <w:rsid w:val="47B14149"/>
    <w:rsid w:val="47B65E27"/>
    <w:rsid w:val="47DFD034"/>
    <w:rsid w:val="47F98011"/>
    <w:rsid w:val="4861FAAB"/>
    <w:rsid w:val="48A6A2FF"/>
    <w:rsid w:val="48A6F9EC"/>
    <w:rsid w:val="48FC9734"/>
    <w:rsid w:val="4926C718"/>
    <w:rsid w:val="4929A986"/>
    <w:rsid w:val="494EF2A8"/>
    <w:rsid w:val="498F9959"/>
    <w:rsid w:val="49A8318F"/>
    <w:rsid w:val="49C20062"/>
    <w:rsid w:val="49D00D31"/>
    <w:rsid w:val="49FD9D43"/>
    <w:rsid w:val="4A89C483"/>
    <w:rsid w:val="4AE04C13"/>
    <w:rsid w:val="4B52B535"/>
    <w:rsid w:val="4B54242D"/>
    <w:rsid w:val="4BA47285"/>
    <w:rsid w:val="4BFEC284"/>
    <w:rsid w:val="4C17CBFE"/>
    <w:rsid w:val="4D0E8E55"/>
    <w:rsid w:val="4D2406CF"/>
    <w:rsid w:val="4D304C38"/>
    <w:rsid w:val="4D851703"/>
    <w:rsid w:val="4DA516E7"/>
    <w:rsid w:val="4DE381CB"/>
    <w:rsid w:val="4DE75DEF"/>
    <w:rsid w:val="4DFA63C2"/>
    <w:rsid w:val="4E8A55F7"/>
    <w:rsid w:val="4ED676E1"/>
    <w:rsid w:val="4EFC0493"/>
    <w:rsid w:val="4F0E41FD"/>
    <w:rsid w:val="4F63C931"/>
    <w:rsid w:val="4FCCC8A6"/>
    <w:rsid w:val="4FE8A8F4"/>
    <w:rsid w:val="5028EE49"/>
    <w:rsid w:val="506C28C5"/>
    <w:rsid w:val="50785D0A"/>
    <w:rsid w:val="5081F23E"/>
    <w:rsid w:val="50BCB7C5"/>
    <w:rsid w:val="50D5C6BB"/>
    <w:rsid w:val="511E7CD2"/>
    <w:rsid w:val="51350AE3"/>
    <w:rsid w:val="5174D84A"/>
    <w:rsid w:val="518AEF9F"/>
    <w:rsid w:val="522F360D"/>
    <w:rsid w:val="529F70BC"/>
    <w:rsid w:val="52DD92C1"/>
    <w:rsid w:val="5310A8AB"/>
    <w:rsid w:val="537D296D"/>
    <w:rsid w:val="546979BF"/>
    <w:rsid w:val="54D6DC79"/>
    <w:rsid w:val="54D95ADE"/>
    <w:rsid w:val="54DACCBE"/>
    <w:rsid w:val="5501F066"/>
    <w:rsid w:val="5502FDCA"/>
    <w:rsid w:val="550C51ED"/>
    <w:rsid w:val="55D762AF"/>
    <w:rsid w:val="56054A20"/>
    <w:rsid w:val="5630D930"/>
    <w:rsid w:val="564E0970"/>
    <w:rsid w:val="566D8C3A"/>
    <w:rsid w:val="56C18790"/>
    <w:rsid w:val="56C4C319"/>
    <w:rsid w:val="56CD3D59"/>
    <w:rsid w:val="5789D1FD"/>
    <w:rsid w:val="57988F22"/>
    <w:rsid w:val="579BA147"/>
    <w:rsid w:val="57A90807"/>
    <w:rsid w:val="57E6BD3A"/>
    <w:rsid w:val="5822DCD3"/>
    <w:rsid w:val="583925C3"/>
    <w:rsid w:val="586D8B8E"/>
    <w:rsid w:val="58C662BD"/>
    <w:rsid w:val="58CF1E07"/>
    <w:rsid w:val="58CF5B81"/>
    <w:rsid w:val="58F78E63"/>
    <w:rsid w:val="59B4B23F"/>
    <w:rsid w:val="5A02F30C"/>
    <w:rsid w:val="5A1A489B"/>
    <w:rsid w:val="5AE0A8C9"/>
    <w:rsid w:val="5B3DF67D"/>
    <w:rsid w:val="5B70B509"/>
    <w:rsid w:val="5BB40ECC"/>
    <w:rsid w:val="5BB9220B"/>
    <w:rsid w:val="5C2A387C"/>
    <w:rsid w:val="5CDFA6C7"/>
    <w:rsid w:val="5D02CFC0"/>
    <w:rsid w:val="5D2A6B3E"/>
    <w:rsid w:val="5D7924C7"/>
    <w:rsid w:val="5D7F8315"/>
    <w:rsid w:val="5E01F7C2"/>
    <w:rsid w:val="5E7157B9"/>
    <w:rsid w:val="5E7351C9"/>
    <w:rsid w:val="5EDCD390"/>
    <w:rsid w:val="5FA8AA31"/>
    <w:rsid w:val="5FB419EC"/>
    <w:rsid w:val="5FE8D3EB"/>
    <w:rsid w:val="601076FE"/>
    <w:rsid w:val="60299C3A"/>
    <w:rsid w:val="607411F5"/>
    <w:rsid w:val="60B0C589"/>
    <w:rsid w:val="60C72A37"/>
    <w:rsid w:val="60FEA52B"/>
    <w:rsid w:val="62190CDE"/>
    <w:rsid w:val="62B0A85B"/>
    <w:rsid w:val="62B37046"/>
    <w:rsid w:val="62DE4482"/>
    <w:rsid w:val="62EBBAAE"/>
    <w:rsid w:val="63609754"/>
    <w:rsid w:val="64315B67"/>
    <w:rsid w:val="6470D49F"/>
    <w:rsid w:val="64878B0F"/>
    <w:rsid w:val="64A7546F"/>
    <w:rsid w:val="64C50254"/>
    <w:rsid w:val="6572F267"/>
    <w:rsid w:val="659D376C"/>
    <w:rsid w:val="65ACD877"/>
    <w:rsid w:val="65AD6E3E"/>
    <w:rsid w:val="65B43B95"/>
    <w:rsid w:val="66167D22"/>
    <w:rsid w:val="66D3D2B1"/>
    <w:rsid w:val="66EA99DB"/>
    <w:rsid w:val="676D70EC"/>
    <w:rsid w:val="6782E6E1"/>
    <w:rsid w:val="67B876F6"/>
    <w:rsid w:val="67CA7C94"/>
    <w:rsid w:val="680B2345"/>
    <w:rsid w:val="681CB7A9"/>
    <w:rsid w:val="68357A64"/>
    <w:rsid w:val="6857A278"/>
    <w:rsid w:val="68594CA7"/>
    <w:rsid w:val="68CCB2BF"/>
    <w:rsid w:val="68CFA15E"/>
    <w:rsid w:val="68D550CB"/>
    <w:rsid w:val="68D8239C"/>
    <w:rsid w:val="6924CF64"/>
    <w:rsid w:val="69C6FE1F"/>
    <w:rsid w:val="6A0D5E84"/>
    <w:rsid w:val="6A219A06"/>
    <w:rsid w:val="6AF03FA6"/>
    <w:rsid w:val="6B2ABB1D"/>
    <w:rsid w:val="6B336042"/>
    <w:rsid w:val="6B5FC4C0"/>
    <w:rsid w:val="6B83BC39"/>
    <w:rsid w:val="6BC46F1A"/>
    <w:rsid w:val="6C071A7E"/>
    <w:rsid w:val="6CBA0FCF"/>
    <w:rsid w:val="6D04912D"/>
    <w:rsid w:val="6D341F39"/>
    <w:rsid w:val="6E0E901D"/>
    <w:rsid w:val="6E19FAC8"/>
    <w:rsid w:val="6E549640"/>
    <w:rsid w:val="6EA3F97B"/>
    <w:rsid w:val="6EEDBE3A"/>
    <w:rsid w:val="6F3BE72F"/>
    <w:rsid w:val="6F99910C"/>
    <w:rsid w:val="6FB140E0"/>
    <w:rsid w:val="6FCA3DB6"/>
    <w:rsid w:val="6FCCCFFE"/>
    <w:rsid w:val="700A2BFB"/>
    <w:rsid w:val="7016E39A"/>
    <w:rsid w:val="70835F2B"/>
    <w:rsid w:val="709C0333"/>
    <w:rsid w:val="7135616D"/>
    <w:rsid w:val="714630DF"/>
    <w:rsid w:val="71C401B9"/>
    <w:rsid w:val="72583B3B"/>
    <w:rsid w:val="725CB65E"/>
    <w:rsid w:val="72629217"/>
    <w:rsid w:val="726A40B2"/>
    <w:rsid w:val="72723322"/>
    <w:rsid w:val="72DCC374"/>
    <w:rsid w:val="733FDFB0"/>
    <w:rsid w:val="738F4518"/>
    <w:rsid w:val="73B237F2"/>
    <w:rsid w:val="73C017E3"/>
    <w:rsid w:val="73C91CE3"/>
    <w:rsid w:val="73F6D631"/>
    <w:rsid w:val="73FA3DA0"/>
    <w:rsid w:val="74009D64"/>
    <w:rsid w:val="74112D37"/>
    <w:rsid w:val="7423FC54"/>
    <w:rsid w:val="742AB6D4"/>
    <w:rsid w:val="7475EF68"/>
    <w:rsid w:val="7498CDE7"/>
    <w:rsid w:val="74ABF957"/>
    <w:rsid w:val="74B38AA5"/>
    <w:rsid w:val="7548E362"/>
    <w:rsid w:val="754A76BD"/>
    <w:rsid w:val="75719494"/>
    <w:rsid w:val="7578496F"/>
    <w:rsid w:val="7583382C"/>
    <w:rsid w:val="75D67C13"/>
    <w:rsid w:val="75E6C147"/>
    <w:rsid w:val="7641F22A"/>
    <w:rsid w:val="7672FD7F"/>
    <w:rsid w:val="769ED2B4"/>
    <w:rsid w:val="77149F3A"/>
    <w:rsid w:val="773D5BDC"/>
    <w:rsid w:val="77502AF9"/>
    <w:rsid w:val="7756E579"/>
    <w:rsid w:val="779EA878"/>
    <w:rsid w:val="77AD5E54"/>
    <w:rsid w:val="77CD7852"/>
    <w:rsid w:val="78405278"/>
    <w:rsid w:val="789933C1"/>
    <w:rsid w:val="78C7E276"/>
    <w:rsid w:val="78DE9268"/>
    <w:rsid w:val="7917DB7A"/>
    <w:rsid w:val="7931116D"/>
    <w:rsid w:val="793C5703"/>
    <w:rsid w:val="7959304A"/>
    <w:rsid w:val="79AA961A"/>
    <w:rsid w:val="79D21DA4"/>
    <w:rsid w:val="79D438EA"/>
    <w:rsid w:val="7A0C87DA"/>
    <w:rsid w:val="7A385E67"/>
    <w:rsid w:val="7A5EF8DB"/>
    <w:rsid w:val="7ADBD84E"/>
    <w:rsid w:val="7AF500AB"/>
    <w:rsid w:val="7B5FB52B"/>
    <w:rsid w:val="7BA61176"/>
    <w:rsid w:val="7BB09DA1"/>
    <w:rsid w:val="7BC2B801"/>
    <w:rsid w:val="7CC62E1E"/>
    <w:rsid w:val="7CEF8BDE"/>
    <w:rsid w:val="7D0F3F72"/>
    <w:rsid w:val="7D220A21"/>
    <w:rsid w:val="7D56D6CC"/>
    <w:rsid w:val="7D6A5E7E"/>
    <w:rsid w:val="7DBB791B"/>
    <w:rsid w:val="7DDD7184"/>
    <w:rsid w:val="7E09787E"/>
    <w:rsid w:val="7F087545"/>
    <w:rsid w:val="7F21B6FB"/>
    <w:rsid w:val="7FB8D4E0"/>
    <w:rsid w:val="7FCD2CAE"/>
    <w:rsid w:val="7FD2B0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7E7DFD"/>
  <w15:docId w15:val="{C8561BEA-25CF-4165-98F9-409011602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3331"/>
    <w:pPr>
      <w:spacing w:after="60"/>
    </w:pPr>
    <w:rPr>
      <w:rFonts w:ascii="Times New Roman" w:hAnsi="Times New Roman"/>
      <w:sz w:val="24"/>
      <w:szCs w:val="22"/>
    </w:rPr>
  </w:style>
  <w:style w:type="paragraph" w:styleId="Heading1">
    <w:name w:val="heading 1"/>
    <w:basedOn w:val="Normal"/>
    <w:next w:val="Normal"/>
    <w:qFormat/>
    <w:rsid w:val="00F57AD3"/>
    <w:pPr>
      <w:keepNext/>
      <w:spacing w:before="24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E74B5"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ED2DB5"/>
    <w:pPr>
      <w:tabs>
        <w:tab w:val="center" w:pos="4680"/>
        <w:tab w:val="right" w:pos="9360"/>
      </w:tabs>
      <w:spacing w:after="0"/>
    </w:pPr>
  </w:style>
  <w:style w:type="character" w:styleId="HeaderChar" w:customStyle="1">
    <w:name w:val="Header Char"/>
    <w:basedOn w:val="DefaultParagraphFont"/>
    <w:link w:val="Header"/>
    <w:uiPriority w:val="99"/>
    <w:semiHidden/>
    <w:rsid w:val="00ED2DB5"/>
  </w:style>
  <w:style w:type="paragraph" w:styleId="Footer">
    <w:name w:val="footer"/>
    <w:basedOn w:val="Normal"/>
    <w:link w:val="FooterChar"/>
    <w:uiPriority w:val="99"/>
    <w:unhideWhenUsed/>
    <w:rsid w:val="00ED2DB5"/>
    <w:pPr>
      <w:tabs>
        <w:tab w:val="center" w:pos="4680"/>
        <w:tab w:val="right" w:pos="9360"/>
      </w:tabs>
      <w:spacing w:after="0"/>
    </w:pPr>
  </w:style>
  <w:style w:type="character" w:styleId="FooterChar" w:customStyle="1">
    <w:name w:val="Footer Char"/>
    <w:basedOn w:val="DefaultParagraphFont"/>
    <w:link w:val="Footer"/>
    <w:uiPriority w:val="99"/>
    <w:rsid w:val="00ED2DB5"/>
  </w:style>
  <w:style w:type="character" w:styleId="PlaceholderText">
    <w:name w:val="Placeholder Text"/>
    <w:uiPriority w:val="99"/>
    <w:semiHidden/>
    <w:rsid w:val="003B0EA4"/>
    <w:rPr>
      <w:color w:val="808080"/>
    </w:rPr>
  </w:style>
  <w:style w:type="paragraph" w:styleId="BalloonText">
    <w:name w:val="Balloon Text"/>
    <w:basedOn w:val="Normal"/>
    <w:link w:val="BalloonTextChar"/>
    <w:uiPriority w:val="99"/>
    <w:semiHidden/>
    <w:unhideWhenUsed/>
    <w:rsid w:val="003B0EA4"/>
    <w:pPr>
      <w:spacing w:after="0"/>
    </w:pPr>
    <w:rPr>
      <w:rFonts w:ascii="Tahoma" w:hAnsi="Tahoma" w:cs="Tahoma"/>
      <w:sz w:val="16"/>
      <w:szCs w:val="16"/>
    </w:rPr>
  </w:style>
  <w:style w:type="character" w:styleId="BalloonTextChar" w:customStyle="1">
    <w:name w:val="Balloon Text Char"/>
    <w:link w:val="BalloonText"/>
    <w:uiPriority w:val="99"/>
    <w:semiHidden/>
    <w:rsid w:val="003B0EA4"/>
    <w:rPr>
      <w:rFonts w:ascii="Tahoma" w:hAnsi="Tahoma" w:cs="Tahoma"/>
      <w:sz w:val="16"/>
      <w:szCs w:val="16"/>
    </w:rPr>
  </w:style>
  <w:style w:type="paragraph" w:styleId="ListParagraph">
    <w:name w:val="List Paragraph"/>
    <w:basedOn w:val="Normal"/>
    <w:uiPriority w:val="34"/>
    <w:qFormat/>
    <w:rsid w:val="00497A53"/>
    <w:pPr>
      <w:ind w:left="720"/>
      <w:contextualSpacing/>
    </w:pPr>
  </w:style>
  <w:style w:type="table" w:styleId="TableGrid">
    <w:name w:val="Table Grid"/>
    <w:basedOn w:val="TableNormal"/>
    <w:uiPriority w:val="59"/>
    <w:rsid w:val="00804027"/>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uiPriority w:val="99"/>
    <w:rsid w:val="00E26505"/>
    <w:rPr>
      <w:color w:val="0000FF"/>
      <w:u w:val="single"/>
    </w:rPr>
  </w:style>
  <w:style w:type="paragraph" w:styleId="Default" w:customStyle="1">
    <w:name w:val="Default"/>
    <w:rsid w:val="00F57AD3"/>
    <w:pPr>
      <w:widowControl w:val="0"/>
      <w:autoSpaceDE w:val="0"/>
      <w:autoSpaceDN w:val="0"/>
      <w:adjustRightInd w:val="0"/>
    </w:pPr>
    <w:rPr>
      <w:rFonts w:ascii="CMCS C 10" w:hAnsi="CMCS C 10" w:eastAsia="MS Mincho" w:cs="CMCS C 10"/>
      <w:color w:val="000000"/>
      <w:sz w:val="24"/>
      <w:szCs w:val="24"/>
      <w:lang w:eastAsia="ja-JP"/>
    </w:rPr>
  </w:style>
  <w:style w:type="paragraph" w:styleId="BodyText">
    <w:name w:val="Body Text"/>
    <w:basedOn w:val="Normal"/>
    <w:rsid w:val="009F535A"/>
    <w:pPr>
      <w:jc w:val="both"/>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2E74B5" w:themeColor="accent1" w:themeShade="BF"/>
      <w:sz w:val="26"/>
      <w:szCs w:val="26"/>
    </w:rPr>
  </w:style>
  <w:style w:type="paragraph" w:styleId="Caption">
    <w:name w:val="caption"/>
    <w:basedOn w:val="Normal"/>
    <w:next w:val="Normal"/>
    <w:uiPriority w:val="35"/>
    <w:unhideWhenUsed/>
    <w:qFormat/>
    <w:rsid w:val="002B3D6B"/>
    <w:pPr>
      <w:spacing w:after="200"/>
      <w:jc w:val="center"/>
    </w:pPr>
    <w:rPr>
      <w:iCs/>
      <w:color w:val="44546A" w:themeColor="text2"/>
      <w:sz w:val="22"/>
      <w:szCs w:val="18"/>
    </w:rPr>
  </w:style>
  <w:style w:type="paragraph" w:styleId="NormalWeb">
    <w:name w:val="Normal (Web)"/>
    <w:basedOn w:val="Normal"/>
    <w:uiPriority w:val="99"/>
    <w:semiHidden/>
    <w:unhideWhenUsed/>
    <w:rsid w:val="000D57A9"/>
    <w:pPr>
      <w:spacing w:before="100" w:beforeAutospacing="1" w:after="100" w:afterAutospacing="1"/>
    </w:pPr>
    <w:rPr>
      <w:rFonts w:eastAsia="Times New Roman"/>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709371">
      <w:bodyDiv w:val="1"/>
      <w:marLeft w:val="0"/>
      <w:marRight w:val="0"/>
      <w:marTop w:val="0"/>
      <w:marBottom w:val="0"/>
      <w:divBdr>
        <w:top w:val="none" w:sz="0" w:space="0" w:color="auto"/>
        <w:left w:val="none" w:sz="0" w:space="0" w:color="auto"/>
        <w:bottom w:val="none" w:sz="0" w:space="0" w:color="auto"/>
        <w:right w:val="none" w:sz="0" w:space="0" w:color="auto"/>
      </w:divBdr>
    </w:div>
    <w:div w:id="436606637">
      <w:bodyDiv w:val="1"/>
      <w:marLeft w:val="0"/>
      <w:marRight w:val="0"/>
      <w:marTop w:val="0"/>
      <w:marBottom w:val="0"/>
      <w:divBdr>
        <w:top w:val="none" w:sz="0" w:space="0" w:color="auto"/>
        <w:left w:val="none" w:sz="0" w:space="0" w:color="auto"/>
        <w:bottom w:val="none" w:sz="0" w:space="0" w:color="auto"/>
        <w:right w:val="none" w:sz="0" w:space="0" w:color="auto"/>
      </w:divBdr>
    </w:div>
    <w:div w:id="995374732">
      <w:bodyDiv w:val="1"/>
      <w:marLeft w:val="0"/>
      <w:marRight w:val="0"/>
      <w:marTop w:val="0"/>
      <w:marBottom w:val="0"/>
      <w:divBdr>
        <w:top w:val="none" w:sz="0" w:space="0" w:color="auto"/>
        <w:left w:val="none" w:sz="0" w:space="0" w:color="auto"/>
        <w:bottom w:val="none" w:sz="0" w:space="0" w:color="auto"/>
        <w:right w:val="none" w:sz="0" w:space="0" w:color="auto"/>
      </w:divBdr>
    </w:div>
    <w:div w:id="1000887128">
      <w:bodyDiv w:val="1"/>
      <w:marLeft w:val="0"/>
      <w:marRight w:val="0"/>
      <w:marTop w:val="0"/>
      <w:marBottom w:val="0"/>
      <w:divBdr>
        <w:top w:val="none" w:sz="0" w:space="0" w:color="auto"/>
        <w:left w:val="none" w:sz="0" w:space="0" w:color="auto"/>
        <w:bottom w:val="none" w:sz="0" w:space="0" w:color="auto"/>
        <w:right w:val="none" w:sz="0" w:space="0" w:color="auto"/>
      </w:divBdr>
    </w:div>
    <w:div w:id="16006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mailto:yang.zhenm@northeastern.edu" TargetMode="External" Id="rId8"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image" Target="media/image11.png" Id="rId21" /><Relationship Type="http://schemas.openxmlformats.org/officeDocument/2006/relationships/endnotes" Target="endnotes.xml" Id="rId7" /><Relationship Type="http://schemas.openxmlformats.org/officeDocument/2006/relationships/image" Target="media/image2.jpeg" Id="rId12" /><Relationship Type="http://schemas.openxmlformats.org/officeDocument/2006/relationships/image" Target="media/image7.jpeg" Id="rId1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png" Id="rId11" /><Relationship Type="http://schemas.openxmlformats.org/officeDocument/2006/relationships/footer" Target="footer1.xml" Id="rId24"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header" Target="header1.xml" Id="rId23" /><Relationship Type="http://schemas.openxmlformats.org/officeDocument/2006/relationships/hyperlink" Target="mailto:d.zagieboylo@northeastern.edu" TargetMode="External" Id="rId10" /><Relationship Type="http://schemas.openxmlformats.org/officeDocument/2006/relationships/image" Target="media/image9.png" Id="rId19" /><Relationship Type="http://schemas.openxmlformats.org/officeDocument/2006/relationships/settings" Target="settings.xml" Id="rId4" /><Relationship Type="http://schemas.openxmlformats.org/officeDocument/2006/relationships/hyperlink" Target="mailto:mceleney.c@northeastern.edu" TargetMode="External" Id="rId9" /><Relationship Type="http://schemas.openxmlformats.org/officeDocument/2006/relationships/image" Target="media/image4.png" Id="rId14" /><Relationship Type="http://schemas.openxmlformats.org/officeDocument/2006/relationships/image" Target="media/image12.png" Id="rId22" /><Relationship Type="http://schemas.microsoft.com/office/2020/10/relationships/intelligence" Target="intelligence2.xml" Id="rId27"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hirner\Dropbox\teaching\Embedded%20Design\template\Lab%20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77A0B-8BE8-48E2-8146-2D282C2C05E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Lab Report Template.dot</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Lab Assignment 1</dc:title>
  <dc:subject>Microprocessor-Based Design</dc:subject>
  <dc:creator>schirner</dc:creator>
  <keywords/>
  <lastModifiedBy>Connor McEleney</lastModifiedBy>
  <revision>371</revision>
  <lastPrinted>2014-09-02T20:53:00.0000000Z</lastPrinted>
  <dcterms:created xsi:type="dcterms:W3CDTF">2023-10-07T22:17:00.0000000Z</dcterms:created>
  <dcterms:modified xsi:type="dcterms:W3CDTF">2023-11-17T03:09:38.1237389Z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1216ff-38bd-4bdb-88af-976068a6f500_Enabled">
    <vt:lpwstr>true</vt:lpwstr>
  </property>
  <property fmtid="{D5CDD505-2E9C-101B-9397-08002B2CF9AE}" pid="3" name="MSIP_Label_111216ff-38bd-4bdb-88af-976068a6f500_SetDate">
    <vt:lpwstr>2023-08-25T20:05:45Z</vt:lpwstr>
  </property>
  <property fmtid="{D5CDD505-2E9C-101B-9397-08002B2CF9AE}" pid="4" name="MSIP_Label_111216ff-38bd-4bdb-88af-976068a6f500_Method">
    <vt:lpwstr>Privileged</vt:lpwstr>
  </property>
  <property fmtid="{D5CDD505-2E9C-101B-9397-08002B2CF9AE}" pid="5" name="MSIP_Label_111216ff-38bd-4bdb-88af-976068a6f500_Name">
    <vt:lpwstr>1Lock</vt:lpwstr>
  </property>
  <property fmtid="{D5CDD505-2E9C-101B-9397-08002B2CF9AE}" pid="6" name="MSIP_Label_111216ff-38bd-4bdb-88af-976068a6f500_SiteId">
    <vt:lpwstr>a8eec281-aaa3-4dae-ac9b-9a398b9215e7</vt:lpwstr>
  </property>
  <property fmtid="{D5CDD505-2E9C-101B-9397-08002B2CF9AE}" pid="7" name="MSIP_Label_111216ff-38bd-4bdb-88af-976068a6f500_ActionId">
    <vt:lpwstr>0cbe49c7-b8ce-44b4-92b2-8b98822435b6</vt:lpwstr>
  </property>
  <property fmtid="{D5CDD505-2E9C-101B-9397-08002B2CF9AE}" pid="8" name="MSIP_Label_111216ff-38bd-4bdb-88af-976068a6f500_ContentBits">
    <vt:lpwstr>0</vt:lpwstr>
  </property>
</Properties>
</file>