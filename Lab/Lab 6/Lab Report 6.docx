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0073" w14:textId="5D7BCCD9" w:rsidR="54D95ADE" w:rsidRDefault="54D95ADE" w:rsidP="54D95ADE">
      <w:pPr>
        <w:rPr>
          <w:rFonts w:eastAsia="Times New Roman"/>
          <w:color w:val="000000" w:themeColor="text1"/>
          <w:szCs w:val="24"/>
        </w:rPr>
      </w:pPr>
    </w:p>
    <w:p w14:paraId="68CF9DCF" w14:textId="478502D6" w:rsidR="54D95ADE" w:rsidRDefault="54D95ADE" w:rsidP="54D95ADE">
      <w:pPr>
        <w:rPr>
          <w:rFonts w:eastAsia="Times New Roman"/>
          <w:color w:val="000000" w:themeColor="text1"/>
          <w:szCs w:val="24"/>
        </w:rPr>
      </w:pPr>
    </w:p>
    <w:p w14:paraId="22549D12" w14:textId="543ED669" w:rsidR="79AA961A" w:rsidRDefault="79AA961A" w:rsidP="54D95ADE">
      <w:pPr>
        <w:jc w:val="center"/>
        <w:rPr>
          <w:rFonts w:eastAsia="Times New Roman"/>
          <w:color w:val="000000" w:themeColor="text1"/>
          <w:sz w:val="34"/>
          <w:szCs w:val="34"/>
        </w:rPr>
      </w:pPr>
      <w:r w:rsidRPr="54D95ADE">
        <w:rPr>
          <w:rFonts w:eastAsia="Times New Roman"/>
          <w:color w:val="000000" w:themeColor="text1"/>
          <w:sz w:val="34"/>
          <w:szCs w:val="34"/>
        </w:rPr>
        <w:t xml:space="preserve">Lab Assignment </w:t>
      </w:r>
      <w:r w:rsidR="00B5505E">
        <w:rPr>
          <w:rFonts w:eastAsia="Times New Roman"/>
          <w:color w:val="000000" w:themeColor="text1"/>
          <w:sz w:val="34"/>
          <w:szCs w:val="34"/>
        </w:rPr>
        <w:t>6</w:t>
      </w:r>
    </w:p>
    <w:p w14:paraId="3E6172AE" w14:textId="6E1BC9FE" w:rsidR="00833C30" w:rsidRDefault="00B9105E" w:rsidP="54D95ADE">
      <w:pPr>
        <w:jc w:val="center"/>
        <w:rPr>
          <w:rFonts w:eastAsia="Times New Roman"/>
          <w:color w:val="000000" w:themeColor="text1"/>
          <w:sz w:val="34"/>
          <w:szCs w:val="34"/>
        </w:rPr>
      </w:pPr>
      <w:r w:rsidRPr="00B9105E">
        <w:rPr>
          <w:rFonts w:eastAsia="Times New Roman"/>
          <w:color w:val="000000" w:themeColor="text1"/>
          <w:sz w:val="34"/>
          <w:szCs w:val="34"/>
        </w:rPr>
        <w:t>Controlling the Robotic Arm by Hardware</w:t>
      </w:r>
    </w:p>
    <w:p w14:paraId="3E552253" w14:textId="77777777" w:rsidR="00B9105E" w:rsidRDefault="00B9105E" w:rsidP="54D95ADE">
      <w:pPr>
        <w:jc w:val="center"/>
        <w:rPr>
          <w:rFonts w:eastAsia="Times New Roman"/>
          <w:color w:val="000000" w:themeColor="text1"/>
          <w:sz w:val="34"/>
          <w:szCs w:val="34"/>
        </w:rPr>
      </w:pPr>
    </w:p>
    <w:p w14:paraId="33E5531D" w14:textId="4B015D2B" w:rsidR="79AA961A" w:rsidRDefault="79AA961A" w:rsidP="54D95ADE">
      <w:pPr>
        <w:spacing w:line="259" w:lineRule="auto"/>
        <w:jc w:val="center"/>
        <w:rPr>
          <w:rFonts w:eastAsia="Times New Roman"/>
          <w:color w:val="000000" w:themeColor="text1"/>
          <w:sz w:val="34"/>
          <w:szCs w:val="34"/>
        </w:rPr>
      </w:pPr>
      <w:r w:rsidRPr="54D95ADE">
        <w:rPr>
          <w:rFonts w:eastAsia="Times New Roman"/>
          <w:color w:val="000000" w:themeColor="text1"/>
          <w:sz w:val="34"/>
          <w:szCs w:val="34"/>
        </w:rPr>
        <w:t>Zhenming Yang, Connor McEleney</w:t>
      </w:r>
    </w:p>
    <w:p w14:paraId="6CEF8C79" w14:textId="6B6063FF" w:rsidR="79AA961A" w:rsidRDefault="0029157A" w:rsidP="54D95ADE">
      <w:pPr>
        <w:spacing w:line="259" w:lineRule="auto"/>
        <w:jc w:val="center"/>
        <w:rPr>
          <w:rFonts w:eastAsia="Times New Roman"/>
          <w:color w:val="000000" w:themeColor="text1"/>
          <w:szCs w:val="24"/>
        </w:rPr>
      </w:pPr>
      <w:hyperlink r:id="rId8">
        <w:r w:rsidR="79AA961A" w:rsidRPr="54D95ADE">
          <w:rPr>
            <w:rStyle w:val="Hyperlink"/>
            <w:rFonts w:eastAsia="Times New Roman"/>
            <w:szCs w:val="24"/>
          </w:rPr>
          <w:t>yang.zhenm@northeastern.edu</w:t>
        </w:r>
      </w:hyperlink>
      <w:r w:rsidR="79AA961A" w:rsidRPr="54D95ADE">
        <w:rPr>
          <w:rFonts w:eastAsia="Times New Roman"/>
          <w:color w:val="000000" w:themeColor="text1"/>
          <w:szCs w:val="24"/>
        </w:rPr>
        <w:t xml:space="preserve">, </w:t>
      </w:r>
      <w:hyperlink r:id="rId9">
        <w:r w:rsidR="79AA961A" w:rsidRPr="54D95ADE">
          <w:rPr>
            <w:rStyle w:val="Hyperlink"/>
            <w:rFonts w:eastAsia="Times New Roman"/>
            <w:szCs w:val="24"/>
          </w:rPr>
          <w:t>mceleney.c@northeastern.edu</w:t>
        </w:r>
      </w:hyperlink>
      <w:r w:rsidR="79AA961A" w:rsidRPr="54D95ADE">
        <w:rPr>
          <w:rFonts w:eastAsia="Times New Roman"/>
          <w:color w:val="000000" w:themeColor="text1"/>
          <w:szCs w:val="24"/>
        </w:rPr>
        <w:t xml:space="preserve"> </w:t>
      </w:r>
    </w:p>
    <w:p w14:paraId="130213C8" w14:textId="785EAC1D" w:rsidR="79AA961A" w:rsidRDefault="79AA961A" w:rsidP="54D95ADE">
      <w:pPr>
        <w:spacing w:line="259" w:lineRule="auto"/>
        <w:jc w:val="center"/>
        <w:rPr>
          <w:rFonts w:eastAsia="Times New Roman"/>
          <w:color w:val="000000" w:themeColor="text1"/>
          <w:sz w:val="34"/>
          <w:szCs w:val="34"/>
        </w:rPr>
      </w:pPr>
      <w:r w:rsidRPr="54D95ADE">
        <w:rPr>
          <w:rFonts w:eastAsia="Times New Roman"/>
          <w:color w:val="000000" w:themeColor="text1"/>
          <w:sz w:val="34"/>
          <w:szCs w:val="34"/>
        </w:rPr>
        <w:t>Instructor: Prof. Zagieboylo</w:t>
      </w:r>
    </w:p>
    <w:p w14:paraId="314FC2C6" w14:textId="580AF98D" w:rsidR="79AA961A" w:rsidRDefault="0029157A" w:rsidP="54D95ADE">
      <w:pPr>
        <w:spacing w:line="259" w:lineRule="auto"/>
        <w:jc w:val="center"/>
        <w:rPr>
          <w:rFonts w:eastAsia="Times New Roman"/>
          <w:color w:val="0000FF"/>
          <w:szCs w:val="24"/>
        </w:rPr>
      </w:pPr>
      <w:hyperlink r:id="rId10">
        <w:r w:rsidR="79AA961A" w:rsidRPr="54D95ADE">
          <w:rPr>
            <w:rStyle w:val="Hyperlink"/>
            <w:rFonts w:eastAsia="Times New Roman"/>
            <w:szCs w:val="24"/>
          </w:rPr>
          <w:t>d.zagieboylo@northeastern.edu</w:t>
        </w:r>
      </w:hyperlink>
      <w:r w:rsidR="79AA961A" w:rsidRPr="54D95ADE">
        <w:rPr>
          <w:rStyle w:val="Hyperlink"/>
          <w:rFonts w:eastAsia="Times New Roman"/>
          <w:szCs w:val="24"/>
        </w:rPr>
        <w:t xml:space="preserve"> </w:t>
      </w:r>
    </w:p>
    <w:p w14:paraId="72F011F1" w14:textId="664D69FE" w:rsidR="54D95ADE" w:rsidRDefault="54D95ADE" w:rsidP="54D95ADE">
      <w:pPr>
        <w:spacing w:line="259" w:lineRule="auto"/>
        <w:jc w:val="center"/>
        <w:rPr>
          <w:rFonts w:eastAsia="Times New Roman"/>
          <w:color w:val="000000" w:themeColor="text1"/>
          <w:szCs w:val="24"/>
        </w:rPr>
      </w:pPr>
    </w:p>
    <w:p w14:paraId="013940E8" w14:textId="3B7FB41B" w:rsidR="79AA961A" w:rsidRDefault="79AA961A" w:rsidP="54D95ADE">
      <w:pPr>
        <w:spacing w:line="259" w:lineRule="auto"/>
        <w:jc w:val="center"/>
        <w:rPr>
          <w:rFonts w:eastAsia="Times New Roman"/>
          <w:color w:val="000000" w:themeColor="text1"/>
          <w:szCs w:val="24"/>
        </w:rPr>
      </w:pPr>
      <w:r w:rsidRPr="54D95ADE">
        <w:rPr>
          <w:rFonts w:eastAsia="Times New Roman"/>
          <w:color w:val="000000" w:themeColor="text1"/>
          <w:szCs w:val="24"/>
        </w:rPr>
        <w:t xml:space="preserve">Due Date: </w:t>
      </w:r>
      <w:r w:rsidR="6E549640" w:rsidRPr="54D95ADE">
        <w:rPr>
          <w:rFonts w:eastAsia="Times New Roman"/>
          <w:color w:val="000000" w:themeColor="text1"/>
          <w:szCs w:val="24"/>
        </w:rPr>
        <w:t xml:space="preserve">October </w:t>
      </w:r>
      <w:r w:rsidR="00B5505E">
        <w:rPr>
          <w:rFonts w:eastAsia="Times New Roman"/>
          <w:color w:val="000000" w:themeColor="text1"/>
          <w:szCs w:val="24"/>
        </w:rPr>
        <w:t>26</w:t>
      </w:r>
      <w:r w:rsidR="6E549640" w:rsidRPr="54D95ADE">
        <w:rPr>
          <w:rFonts w:eastAsia="Times New Roman"/>
          <w:color w:val="000000" w:themeColor="text1"/>
          <w:szCs w:val="24"/>
        </w:rPr>
        <w:t>th</w:t>
      </w:r>
      <w:r w:rsidRPr="54D95ADE">
        <w:rPr>
          <w:rFonts w:eastAsia="Times New Roman"/>
          <w:color w:val="000000" w:themeColor="text1"/>
          <w:szCs w:val="24"/>
        </w:rPr>
        <w:t>, 2023</w:t>
      </w:r>
    </w:p>
    <w:p w14:paraId="02630CEF" w14:textId="1EB0148C" w:rsidR="79AA961A" w:rsidRDefault="79AA961A" w:rsidP="54D95ADE">
      <w:pPr>
        <w:spacing w:line="259" w:lineRule="auto"/>
        <w:jc w:val="center"/>
        <w:rPr>
          <w:rFonts w:eastAsia="Times New Roman"/>
          <w:color w:val="000000" w:themeColor="text1"/>
          <w:szCs w:val="24"/>
        </w:rPr>
      </w:pPr>
      <w:r w:rsidRPr="54D95ADE">
        <w:rPr>
          <w:rFonts w:eastAsia="Times New Roman"/>
          <w:color w:val="000000" w:themeColor="text1"/>
          <w:szCs w:val="24"/>
        </w:rPr>
        <w:t xml:space="preserve">Submit Date: </w:t>
      </w:r>
      <w:r w:rsidR="2A0F06D5" w:rsidRPr="54D95ADE">
        <w:rPr>
          <w:rFonts w:eastAsia="Times New Roman"/>
          <w:color w:val="000000" w:themeColor="text1"/>
          <w:szCs w:val="24"/>
        </w:rPr>
        <w:t>October</w:t>
      </w:r>
      <w:r w:rsidR="00515D63">
        <w:rPr>
          <w:rFonts w:eastAsia="Times New Roman"/>
          <w:color w:val="000000" w:themeColor="text1"/>
          <w:szCs w:val="24"/>
        </w:rPr>
        <w:t xml:space="preserve"> </w:t>
      </w:r>
      <w:r w:rsidR="00B5505E">
        <w:rPr>
          <w:rFonts w:eastAsia="Times New Roman"/>
          <w:color w:val="000000" w:themeColor="text1"/>
          <w:szCs w:val="24"/>
        </w:rPr>
        <w:t>26</w:t>
      </w:r>
      <w:r w:rsidR="009806A2">
        <w:rPr>
          <w:rFonts w:eastAsia="Times New Roman"/>
          <w:color w:val="000000" w:themeColor="text1"/>
          <w:szCs w:val="24"/>
        </w:rPr>
        <w:t>th</w:t>
      </w:r>
      <w:r w:rsidRPr="54D95ADE">
        <w:rPr>
          <w:rFonts w:eastAsia="Times New Roman"/>
          <w:color w:val="000000" w:themeColor="text1"/>
          <w:szCs w:val="24"/>
        </w:rPr>
        <w:t xml:space="preserve">, </w:t>
      </w:r>
      <w:proofErr w:type="gramStart"/>
      <w:r w:rsidRPr="54D95ADE">
        <w:rPr>
          <w:rFonts w:eastAsia="Times New Roman"/>
          <w:color w:val="000000" w:themeColor="text1"/>
          <w:szCs w:val="24"/>
        </w:rPr>
        <w:t>2023</w:t>
      </w:r>
      <w:proofErr w:type="gramEnd"/>
    </w:p>
    <w:p w14:paraId="3573ED09" w14:textId="45EDC7A5" w:rsidR="54D95ADE" w:rsidRDefault="54D95ADE" w:rsidP="54D95ADE">
      <w:pPr>
        <w:spacing w:line="259" w:lineRule="auto"/>
        <w:jc w:val="center"/>
        <w:rPr>
          <w:rFonts w:eastAsia="Times New Roman"/>
          <w:color w:val="000000" w:themeColor="text1"/>
          <w:szCs w:val="24"/>
        </w:rPr>
      </w:pPr>
    </w:p>
    <w:p w14:paraId="782FAC63" w14:textId="45F55CA5" w:rsidR="54D95ADE" w:rsidRDefault="54D95ADE" w:rsidP="54D95ADE">
      <w:pPr>
        <w:spacing w:line="259" w:lineRule="auto"/>
        <w:jc w:val="center"/>
        <w:rPr>
          <w:rFonts w:eastAsia="Times New Roman"/>
          <w:color w:val="000000" w:themeColor="text1"/>
          <w:szCs w:val="24"/>
        </w:rPr>
      </w:pPr>
    </w:p>
    <w:p w14:paraId="05A34AF1" w14:textId="3DCF30F9" w:rsidR="54D95ADE" w:rsidRDefault="54D95ADE" w:rsidP="54D95ADE">
      <w:pPr>
        <w:jc w:val="center"/>
        <w:rPr>
          <w:rFonts w:eastAsia="Times New Roman"/>
          <w:color w:val="000000" w:themeColor="text1"/>
          <w:szCs w:val="24"/>
        </w:rPr>
      </w:pPr>
    </w:p>
    <w:p w14:paraId="4D85698C" w14:textId="18314256" w:rsidR="54D95ADE" w:rsidRDefault="54D95ADE" w:rsidP="54D95ADE">
      <w:pPr>
        <w:jc w:val="center"/>
        <w:rPr>
          <w:rFonts w:eastAsia="Times New Roman"/>
          <w:color w:val="000000" w:themeColor="text1"/>
          <w:szCs w:val="24"/>
        </w:rPr>
      </w:pPr>
    </w:p>
    <w:p w14:paraId="2E6E3F06" w14:textId="17BA3314" w:rsidR="54D95ADE" w:rsidRDefault="54D95ADE" w:rsidP="54D95ADE">
      <w:pPr>
        <w:jc w:val="center"/>
        <w:rPr>
          <w:rFonts w:eastAsia="Times New Roman"/>
          <w:color w:val="000000" w:themeColor="text1"/>
          <w:szCs w:val="24"/>
        </w:rPr>
      </w:pPr>
    </w:p>
    <w:p w14:paraId="6D871FF4" w14:textId="647AFC7B" w:rsidR="54D95ADE" w:rsidRDefault="54D95ADE" w:rsidP="54D95ADE">
      <w:pPr>
        <w:jc w:val="center"/>
        <w:rPr>
          <w:rFonts w:eastAsia="Times New Roman"/>
          <w:color w:val="000000" w:themeColor="text1"/>
          <w:szCs w:val="24"/>
        </w:rPr>
      </w:pPr>
    </w:p>
    <w:p w14:paraId="31399835" w14:textId="3F0E994C" w:rsidR="54D95ADE" w:rsidRDefault="54D95ADE" w:rsidP="54D95ADE">
      <w:pPr>
        <w:jc w:val="center"/>
        <w:rPr>
          <w:rFonts w:eastAsia="Times New Roman"/>
          <w:color w:val="000000" w:themeColor="text1"/>
          <w:szCs w:val="24"/>
        </w:rPr>
      </w:pPr>
    </w:p>
    <w:p w14:paraId="1258721D" w14:textId="43AE2DD8" w:rsidR="54D95ADE" w:rsidRDefault="54D95ADE" w:rsidP="54D95ADE">
      <w:pPr>
        <w:jc w:val="center"/>
        <w:rPr>
          <w:rFonts w:eastAsia="Times New Roman"/>
          <w:color w:val="000000" w:themeColor="text1"/>
          <w:szCs w:val="24"/>
        </w:rPr>
      </w:pPr>
    </w:p>
    <w:p w14:paraId="6B73BB72" w14:textId="0F5B1945" w:rsidR="79AA961A" w:rsidRDefault="79AA961A" w:rsidP="54D95ADE">
      <w:pPr>
        <w:pStyle w:val="BodyText"/>
        <w:spacing w:line="259" w:lineRule="auto"/>
        <w:ind w:right="360"/>
        <w:rPr>
          <w:rFonts w:eastAsia="Times New Roman"/>
          <w:color w:val="000000" w:themeColor="text1"/>
          <w:sz w:val="28"/>
          <w:szCs w:val="28"/>
        </w:rPr>
      </w:pPr>
      <w:r w:rsidRPr="54D95ADE">
        <w:rPr>
          <w:rFonts w:eastAsia="Times New Roman"/>
          <w:b/>
          <w:bCs/>
          <w:color w:val="000000" w:themeColor="text1"/>
          <w:sz w:val="28"/>
          <w:szCs w:val="28"/>
        </w:rPr>
        <w:t>Abstract</w:t>
      </w:r>
    </w:p>
    <w:p w14:paraId="26350761" w14:textId="77777777" w:rsidR="00833C30" w:rsidRDefault="00833C30"/>
    <w:p w14:paraId="3B94955B" w14:textId="1C9BD4C8" w:rsidR="004B3391" w:rsidRDefault="005F050E">
      <w:r>
        <w:t xml:space="preserve">In this lab, we </w:t>
      </w:r>
      <w:r w:rsidR="008A7411">
        <w:t xml:space="preserve">wrote three </w:t>
      </w:r>
      <w:proofErr w:type="spellStart"/>
      <w:r w:rsidR="008A7411">
        <w:t>c++</w:t>
      </w:r>
      <w:proofErr w:type="spellEnd"/>
      <w:r w:rsidR="008A7411">
        <w:t xml:space="preserve"> programs on the DE1-SoC board’s Linux system using nano. The first program is a Hello-World program, and the second/third programs use selection sort to sort an array of integers and strings.</w:t>
      </w:r>
    </w:p>
    <w:p w14:paraId="06451937" w14:textId="77777777" w:rsidR="004B3391" w:rsidRDefault="004B3391"/>
    <w:p w14:paraId="22FF1625" w14:textId="77777777" w:rsidR="004B3391" w:rsidRDefault="004B3391"/>
    <w:p w14:paraId="60EEEDFC" w14:textId="77777777" w:rsidR="004B3391" w:rsidRDefault="004B3391"/>
    <w:p w14:paraId="5682A16D" w14:textId="77777777" w:rsidR="004B3391" w:rsidRDefault="004B3391"/>
    <w:p w14:paraId="459ADC4F" w14:textId="77777777" w:rsidR="004B3391" w:rsidRDefault="004B3391"/>
    <w:p w14:paraId="3BD4B076" w14:textId="77777777" w:rsidR="004B3391" w:rsidRDefault="004B3391"/>
    <w:p w14:paraId="40B9E54B" w14:textId="77777777" w:rsidR="00B57F8E" w:rsidRDefault="00B57F8E"/>
    <w:p w14:paraId="5D6F8C75" w14:textId="77777777" w:rsidR="00515D63" w:rsidRDefault="00515D63"/>
    <w:p w14:paraId="5926D021" w14:textId="77777777" w:rsidR="004B3391" w:rsidRDefault="004B3391"/>
    <w:p w14:paraId="2CBB97BA" w14:textId="77777777" w:rsidR="00833C30" w:rsidRDefault="00833C30"/>
    <w:p w14:paraId="1AFD851D" w14:textId="77777777" w:rsidR="00E66B33" w:rsidRDefault="00E66B33" w:rsidP="00E66B33">
      <w:pPr>
        <w:pStyle w:val="Heading1"/>
      </w:pPr>
      <w:r>
        <w:lastRenderedPageBreak/>
        <w:t>Introduction</w:t>
      </w:r>
    </w:p>
    <w:p w14:paraId="00B05428" w14:textId="08F9F882" w:rsidR="00833C30" w:rsidRDefault="00B758A3" w:rsidP="0083712E">
      <w:pPr>
        <w:pStyle w:val="BodyText"/>
        <w:spacing w:line="259" w:lineRule="auto"/>
      </w:pPr>
      <w:r w:rsidRPr="00B758A3">
        <w:t>The DE1-SoC operates on a variant of the Linux Ubuntu distribution known as DE1-SoC-UP Linux. While it's a somewhat reduced version of Ubuntu, it retains many features found in a complete distribution of this OS. It functions on the ARM processor and can accommodate the running of personalized C or C++ applications</w:t>
      </w:r>
      <w:r>
        <w:t xml:space="preserve"> [1]</w:t>
      </w:r>
      <w:r w:rsidRPr="00B758A3">
        <w:t>.</w:t>
      </w:r>
    </w:p>
    <w:p w14:paraId="21F6EF46" w14:textId="77777777" w:rsidR="00515D63" w:rsidRDefault="00515D63" w:rsidP="00515D63">
      <w:pPr>
        <w:pStyle w:val="BodyText"/>
        <w:spacing w:line="259" w:lineRule="auto"/>
      </w:pPr>
    </w:p>
    <w:p w14:paraId="637F8960" w14:textId="566610D6" w:rsidR="00497A53" w:rsidRPr="009F535A" w:rsidRDefault="07485EF2" w:rsidP="54D95ADE">
      <w:pPr>
        <w:pStyle w:val="Heading1"/>
      </w:pPr>
      <w:r>
        <w:t xml:space="preserve">Lab </w:t>
      </w:r>
      <w:r w:rsidR="579BA147">
        <w:t>Setup</w:t>
      </w:r>
    </w:p>
    <w:p w14:paraId="1C8AA9FB" w14:textId="0ECB4383" w:rsidR="56C18790" w:rsidRDefault="0FD9F015" w:rsidP="004B3391">
      <w:pPr>
        <w:pStyle w:val="Heading2"/>
      </w:pPr>
      <w:bookmarkStart w:id="0" w:name="_Hlk149146435"/>
      <w:r>
        <w:t>Pre-Lab</w:t>
      </w:r>
      <w:bookmarkEnd w:id="0"/>
    </w:p>
    <w:p w14:paraId="4698E0FE" w14:textId="1620D6EE" w:rsidR="00515D63" w:rsidRDefault="7FB8D4E0" w:rsidP="345F4332">
      <w:r>
        <w:t>A video on the selection sort algorithm was studied.</w:t>
      </w:r>
    </w:p>
    <w:p w14:paraId="420CC71F" w14:textId="77777777" w:rsidR="009C249C" w:rsidRPr="009F535A" w:rsidRDefault="009C249C" w:rsidP="345F4332"/>
    <w:p w14:paraId="7924E539" w14:textId="66359EE3" w:rsidR="00497A53" w:rsidRPr="009F535A" w:rsidRDefault="0FD9F015" w:rsidP="345F4332">
      <w:pPr>
        <w:pStyle w:val="Heading2"/>
      </w:pPr>
      <w:r>
        <w:t>Equipment</w:t>
      </w:r>
    </w:p>
    <w:p w14:paraId="271C6B23" w14:textId="1ED9720E" w:rsidR="5D2A6B3E" w:rsidRDefault="5D2A6B3E" w:rsidP="54D95ADE">
      <w:pPr>
        <w:rPr>
          <w:rFonts w:eastAsia="Times New Roman"/>
          <w:color w:val="000000" w:themeColor="text1"/>
          <w:szCs w:val="24"/>
        </w:rPr>
      </w:pPr>
      <w:r w:rsidRPr="54D95ADE">
        <w:rPr>
          <w:rFonts w:eastAsia="Times New Roman"/>
          <w:color w:val="000000" w:themeColor="text1"/>
          <w:szCs w:val="24"/>
        </w:rPr>
        <w:t>DE1-SoC:</w:t>
      </w:r>
    </w:p>
    <w:p w14:paraId="10222B73" w14:textId="1B03BD89" w:rsidR="5D2A6B3E" w:rsidRDefault="5D2A6B3E" w:rsidP="54D95ADE">
      <w:pPr>
        <w:pStyle w:val="ListParagraph"/>
        <w:numPr>
          <w:ilvl w:val="0"/>
          <w:numId w:val="2"/>
        </w:numPr>
        <w:rPr>
          <w:rFonts w:eastAsia="Times New Roman"/>
          <w:color w:val="000000" w:themeColor="text1"/>
          <w:szCs w:val="24"/>
        </w:rPr>
      </w:pPr>
      <w:r w:rsidRPr="54D95ADE">
        <w:rPr>
          <w:rFonts w:eastAsia="Times New Roman"/>
          <w:color w:val="000000" w:themeColor="text1"/>
          <w:szCs w:val="24"/>
        </w:rPr>
        <w:t>The DE1-SoC is a hardware design platform built around the Altera System-on-Chip (SoC) FPGA. The DE1-SoC is designed for experiments on computer organization and embedded systems. It includes embedded processors, memory, audio and video devices, and some simple I/O peripherals.</w:t>
      </w:r>
    </w:p>
    <w:p w14:paraId="71DB9E1D" w14:textId="1CE511B0" w:rsidR="54D95ADE" w:rsidRDefault="54D95ADE" w:rsidP="54D95ADE">
      <w:pPr>
        <w:spacing w:line="259" w:lineRule="auto"/>
      </w:pPr>
    </w:p>
    <w:p w14:paraId="6CDEF188" w14:textId="33FC54F2" w:rsidR="72DCC374" w:rsidRDefault="72DCC374" w:rsidP="54D95ADE">
      <w:pPr>
        <w:pStyle w:val="Heading1"/>
      </w:pPr>
      <w:r>
        <w:t>Results and Analysis</w:t>
      </w:r>
    </w:p>
    <w:p w14:paraId="23629445" w14:textId="39A9AE12" w:rsidR="2BFCAD19" w:rsidRDefault="2BFCAD19" w:rsidP="50785D0A">
      <w:pPr>
        <w:pStyle w:val="BodyText"/>
        <w:rPr>
          <w:b/>
          <w:bCs/>
        </w:rPr>
      </w:pPr>
      <w:r w:rsidRPr="54D95ADE">
        <w:rPr>
          <w:b/>
          <w:bCs/>
        </w:rPr>
        <w:t>Results</w:t>
      </w:r>
    </w:p>
    <w:p w14:paraId="5FCFAA26" w14:textId="204F84D6" w:rsidR="00847F4E" w:rsidRDefault="00847F4E" w:rsidP="00847F4E">
      <w:pPr>
        <w:pStyle w:val="Heading2"/>
      </w:pPr>
      <w:r>
        <w:t xml:space="preserve">Part 1: </w:t>
      </w:r>
      <w:r w:rsidR="00743911" w:rsidRPr="00743911">
        <w:t>Connecting to the DE1-SoC</w:t>
      </w:r>
    </w:p>
    <w:p w14:paraId="5E82D0FB" w14:textId="4AD0DEFB" w:rsidR="003F4F42" w:rsidRDefault="00471400" w:rsidP="00B5505E">
      <w:pPr>
        <w:pStyle w:val="Caption"/>
        <w:rPr>
          <w:i w:val="0"/>
          <w:iCs w:val="0"/>
          <w:color w:val="auto"/>
          <w:sz w:val="24"/>
          <w:szCs w:val="22"/>
        </w:rPr>
      </w:pPr>
      <w:r w:rsidRPr="009C249C">
        <w:rPr>
          <w:i w:val="0"/>
          <w:iCs w:val="0"/>
          <w:color w:val="auto"/>
          <w:sz w:val="24"/>
          <w:szCs w:val="22"/>
        </w:rPr>
        <w:t xml:space="preserve">We first established a connection between the DE1-SoC board with our computer. </w:t>
      </w:r>
      <w:r w:rsidR="00EB634C" w:rsidRPr="009C249C">
        <w:rPr>
          <w:i w:val="0"/>
          <w:iCs w:val="0"/>
          <w:color w:val="auto"/>
          <w:sz w:val="24"/>
          <w:szCs w:val="22"/>
        </w:rPr>
        <w:t xml:space="preserve">We </w:t>
      </w:r>
      <w:r w:rsidRPr="009C249C">
        <w:rPr>
          <w:i w:val="0"/>
          <w:iCs w:val="0"/>
          <w:color w:val="auto"/>
          <w:sz w:val="24"/>
          <w:szCs w:val="22"/>
        </w:rPr>
        <w:t xml:space="preserve">attempted to connect to our board through ethernet with SSH. However, </w:t>
      </w:r>
      <w:r w:rsidR="00F70ACB" w:rsidRPr="009C249C">
        <w:rPr>
          <w:i w:val="0"/>
          <w:iCs w:val="0"/>
          <w:color w:val="auto"/>
          <w:sz w:val="24"/>
          <w:szCs w:val="22"/>
        </w:rPr>
        <w:t xml:space="preserve">our computer can’t find the IP address of the </w:t>
      </w:r>
      <w:r w:rsidR="00E31C45" w:rsidRPr="009C249C">
        <w:rPr>
          <w:i w:val="0"/>
          <w:iCs w:val="0"/>
          <w:color w:val="auto"/>
          <w:sz w:val="24"/>
          <w:szCs w:val="22"/>
        </w:rPr>
        <w:t>board,</w:t>
      </w:r>
      <w:r w:rsidR="00F70ACB" w:rsidRPr="009C249C">
        <w:rPr>
          <w:i w:val="0"/>
          <w:iCs w:val="0"/>
          <w:color w:val="auto"/>
          <w:sz w:val="24"/>
          <w:szCs w:val="22"/>
        </w:rPr>
        <w:t xml:space="preserve"> so we </w:t>
      </w:r>
      <w:r w:rsidR="00E31C45" w:rsidRPr="009C249C">
        <w:rPr>
          <w:i w:val="0"/>
          <w:iCs w:val="0"/>
          <w:color w:val="auto"/>
          <w:sz w:val="24"/>
          <w:szCs w:val="22"/>
        </w:rPr>
        <w:t xml:space="preserve">decided to go with the serial connection. We followed the guide </w:t>
      </w:r>
      <w:r w:rsidR="009C249C">
        <w:rPr>
          <w:i w:val="0"/>
          <w:iCs w:val="0"/>
          <w:color w:val="auto"/>
          <w:sz w:val="24"/>
          <w:szCs w:val="22"/>
        </w:rPr>
        <w:t xml:space="preserve">and established a serial connection using the micro </w:t>
      </w:r>
      <w:proofErr w:type="spellStart"/>
      <w:r w:rsidR="009C249C">
        <w:rPr>
          <w:i w:val="0"/>
          <w:iCs w:val="0"/>
          <w:color w:val="auto"/>
          <w:sz w:val="24"/>
          <w:szCs w:val="22"/>
        </w:rPr>
        <w:t>usb</w:t>
      </w:r>
      <w:proofErr w:type="spellEnd"/>
      <w:r w:rsidR="009C249C">
        <w:rPr>
          <w:i w:val="0"/>
          <w:iCs w:val="0"/>
          <w:color w:val="auto"/>
          <w:sz w:val="24"/>
          <w:szCs w:val="22"/>
        </w:rPr>
        <w:t xml:space="preserve"> port. </w:t>
      </w:r>
    </w:p>
    <w:p w14:paraId="3BCE13FA" w14:textId="77777777" w:rsidR="009C249C" w:rsidRPr="009C249C" w:rsidRDefault="009C249C" w:rsidP="009C249C"/>
    <w:p w14:paraId="1C70629F" w14:textId="478D7CC3" w:rsidR="009C249C" w:rsidRDefault="009C249C" w:rsidP="009C249C">
      <w:pPr>
        <w:pStyle w:val="Heading2"/>
      </w:pPr>
      <w:r>
        <w:t xml:space="preserve">Part 2: </w:t>
      </w:r>
      <w:r w:rsidR="00714E75" w:rsidRPr="00714E75">
        <w:t>Hello-world on the DE1-SoCs</w:t>
      </w:r>
    </w:p>
    <w:p w14:paraId="293FA40F" w14:textId="6AFEC5F4" w:rsidR="00714E75" w:rsidRDefault="00620298" w:rsidP="00714E75">
      <w:r>
        <w:t xml:space="preserve">We then </w:t>
      </w:r>
      <w:r w:rsidR="000B4D9D">
        <w:t xml:space="preserve">created a “hello.cpp” under our lab session’s directory. We </w:t>
      </w:r>
      <w:r w:rsidR="00DA4650">
        <w:t>opened</w:t>
      </w:r>
      <w:r w:rsidR="000B4D9D">
        <w:t xml:space="preserve"> the file using nano and </w:t>
      </w:r>
      <w:r w:rsidR="006A528B">
        <w:t xml:space="preserve">coded the program. We then used the g++ compile to compile the </w:t>
      </w:r>
      <w:proofErr w:type="spellStart"/>
      <w:r w:rsidR="006A528B">
        <w:t>cpp</w:t>
      </w:r>
      <w:proofErr w:type="spellEnd"/>
      <w:r w:rsidR="006A528B">
        <w:t xml:space="preserve"> code into </w:t>
      </w:r>
      <w:proofErr w:type="gramStart"/>
      <w:r w:rsidR="006A528B">
        <w:t>a</w:t>
      </w:r>
      <w:proofErr w:type="gramEnd"/>
      <w:r w:rsidR="006A528B">
        <w:t xml:space="preserve"> executable. After running the executable, </w:t>
      </w:r>
      <w:r w:rsidR="006A528B" w:rsidRPr="0029157A">
        <w:rPr>
          <w:b/>
          <w:bCs/>
        </w:rPr>
        <w:t>we see the result “Hello World” as intended</w:t>
      </w:r>
      <w:r w:rsidR="00DA4650">
        <w:t xml:space="preserve"> (Figure 1)</w:t>
      </w:r>
      <w:r w:rsidR="006A528B">
        <w:t>.</w:t>
      </w:r>
    </w:p>
    <w:p w14:paraId="69C25112" w14:textId="77777777" w:rsidR="00267B1B" w:rsidRDefault="00267B1B" w:rsidP="00267B1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7D6F63" wp14:editId="2FE0A417">
            <wp:extent cx="5704449" cy="3271104"/>
            <wp:effectExtent l="0" t="0" r="0" b="5715"/>
            <wp:docPr id="1872678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954" cy="328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B65E" w14:textId="4390A7DE" w:rsidR="00AE5BE6" w:rsidRPr="00267B1B" w:rsidRDefault="00267B1B" w:rsidP="00267B1B">
      <w:pPr>
        <w:pStyle w:val="Caption"/>
        <w:jc w:val="center"/>
        <w:rPr>
          <w:i w:val="0"/>
          <w:iCs w:val="0"/>
          <w:sz w:val="22"/>
          <w:szCs w:val="22"/>
        </w:rPr>
      </w:pPr>
      <w:r w:rsidRPr="00267B1B">
        <w:rPr>
          <w:b/>
          <w:bCs/>
          <w:i w:val="0"/>
          <w:iCs w:val="0"/>
          <w:sz w:val="22"/>
          <w:szCs w:val="22"/>
        </w:rPr>
        <w:t xml:space="preserve">Figure </w:t>
      </w:r>
      <w:r w:rsidRPr="00267B1B">
        <w:rPr>
          <w:b/>
          <w:bCs/>
          <w:i w:val="0"/>
          <w:iCs w:val="0"/>
          <w:sz w:val="22"/>
          <w:szCs w:val="22"/>
        </w:rPr>
        <w:fldChar w:fldCharType="begin"/>
      </w:r>
      <w:r w:rsidRPr="00267B1B">
        <w:rPr>
          <w:b/>
          <w:bCs/>
          <w:i w:val="0"/>
          <w:iCs w:val="0"/>
          <w:sz w:val="22"/>
          <w:szCs w:val="22"/>
        </w:rPr>
        <w:instrText xml:space="preserve"> SEQ Figure \* ARABIC </w:instrText>
      </w:r>
      <w:r w:rsidRPr="00267B1B">
        <w:rPr>
          <w:b/>
          <w:bCs/>
          <w:i w:val="0"/>
          <w:iCs w:val="0"/>
          <w:sz w:val="22"/>
          <w:szCs w:val="22"/>
        </w:rPr>
        <w:fldChar w:fldCharType="separate"/>
      </w:r>
      <w:r w:rsidR="00B943DD">
        <w:rPr>
          <w:b/>
          <w:bCs/>
          <w:i w:val="0"/>
          <w:iCs w:val="0"/>
          <w:noProof/>
          <w:sz w:val="22"/>
          <w:szCs w:val="22"/>
        </w:rPr>
        <w:t>1</w:t>
      </w:r>
      <w:r w:rsidRPr="00267B1B">
        <w:rPr>
          <w:b/>
          <w:bCs/>
          <w:i w:val="0"/>
          <w:iCs w:val="0"/>
          <w:sz w:val="22"/>
          <w:szCs w:val="22"/>
        </w:rPr>
        <w:fldChar w:fldCharType="end"/>
      </w:r>
      <w:r w:rsidRPr="00267B1B">
        <w:rPr>
          <w:i w:val="0"/>
          <w:iCs w:val="0"/>
          <w:sz w:val="22"/>
          <w:szCs w:val="22"/>
        </w:rPr>
        <w:t>: The Terminal Output of the Hello-World program. Noted the correct output of "Hello World" appears in the terminal at the last line.</w:t>
      </w:r>
    </w:p>
    <w:p w14:paraId="6E970544" w14:textId="77777777" w:rsidR="00267B1B" w:rsidRDefault="00267B1B" w:rsidP="00714E75"/>
    <w:p w14:paraId="61A8751B" w14:textId="77777777" w:rsidR="00267B1B" w:rsidRDefault="00267B1B" w:rsidP="00267B1B">
      <w:pPr>
        <w:pStyle w:val="Heading2"/>
      </w:pPr>
    </w:p>
    <w:p w14:paraId="54C9E056" w14:textId="28BE56C5" w:rsidR="00267B1B" w:rsidRDefault="00267B1B" w:rsidP="00267B1B">
      <w:pPr>
        <w:pStyle w:val="Heading2"/>
      </w:pPr>
      <w:r>
        <w:t xml:space="preserve">Part 3: </w:t>
      </w:r>
      <w:r w:rsidR="00EA43BC" w:rsidRPr="00EA43BC">
        <w:t xml:space="preserve">Sorting an array of </w:t>
      </w:r>
      <w:proofErr w:type="gramStart"/>
      <w:r w:rsidR="00EA43BC" w:rsidRPr="00EA43BC">
        <w:t>integers</w:t>
      </w:r>
      <w:proofErr w:type="gramEnd"/>
    </w:p>
    <w:p w14:paraId="006739EF" w14:textId="77777777" w:rsidR="005C3D92" w:rsidRDefault="00963D01" w:rsidP="00714E75">
      <w:r>
        <w:t>We then coded the selection sort algorithm</w:t>
      </w:r>
      <w:r w:rsidR="00D87FAD">
        <w:t xml:space="preserve"> to sort an array of random integers. We first created the list using the function </w:t>
      </w:r>
      <w:proofErr w:type="spellStart"/>
      <w:proofErr w:type="gramStart"/>
      <w:r w:rsidR="00D87FAD">
        <w:t>Ramdom</w:t>
      </w:r>
      <w:r w:rsidR="009C15FA">
        <w:t>Array</w:t>
      </w:r>
      <w:proofErr w:type="spellEnd"/>
      <w:r w:rsidR="009C15FA">
        <w:t>(</w:t>
      </w:r>
      <w:proofErr w:type="gramEnd"/>
      <w:r w:rsidR="009C15FA">
        <w:t xml:space="preserve">) to generate an array of random </w:t>
      </w:r>
      <w:r w:rsidR="00C80231">
        <w:t>integers</w:t>
      </w:r>
      <w:r w:rsidR="009C15FA">
        <w:t xml:space="preserve"> </w:t>
      </w:r>
      <w:r w:rsidR="00C80231">
        <w:t>between 0 and 99 using standard library rand().</w:t>
      </w:r>
      <w:r w:rsidR="009C15FA">
        <w:t xml:space="preserve"> </w:t>
      </w:r>
      <w:r w:rsidR="00C80231">
        <w:t>T</w:t>
      </w:r>
      <w:r w:rsidR="009C15FA">
        <w:t>hen</w:t>
      </w:r>
      <w:r w:rsidR="00C80231">
        <w:t>,</w:t>
      </w:r>
      <w:r w:rsidR="009C15FA">
        <w:t xml:space="preserve"> we </w:t>
      </w:r>
      <w:r w:rsidR="00C80231">
        <w:t>p</w:t>
      </w:r>
      <w:r w:rsidR="009C15FA">
        <w:t>rint the</w:t>
      </w:r>
      <w:r w:rsidR="00C80231">
        <w:t xml:space="preserve"> original array with the function </w:t>
      </w:r>
      <w:proofErr w:type="spellStart"/>
      <w:proofErr w:type="gramStart"/>
      <w:r w:rsidR="00C80231">
        <w:t>PrintArray</w:t>
      </w:r>
      <w:proofErr w:type="spellEnd"/>
      <w:r w:rsidR="00C80231">
        <w:t>(</w:t>
      </w:r>
      <w:proofErr w:type="gramEnd"/>
      <w:r w:rsidR="00C80231">
        <w:t xml:space="preserve">) to show us the unsorted array of integers. </w:t>
      </w:r>
      <w:r w:rsidR="00BB1A54">
        <w:t xml:space="preserve">Then we sort the array using </w:t>
      </w:r>
      <w:proofErr w:type="spellStart"/>
      <w:proofErr w:type="gramStart"/>
      <w:r w:rsidR="00BB1A54">
        <w:t>SortArray</w:t>
      </w:r>
      <w:proofErr w:type="spellEnd"/>
      <w:r w:rsidR="00BB1A54">
        <w:t>(</w:t>
      </w:r>
      <w:proofErr w:type="gramEnd"/>
      <w:r w:rsidR="00BB1A54">
        <w:t xml:space="preserve">) which </w:t>
      </w:r>
      <w:r w:rsidR="00361B0F">
        <w:t>implements</w:t>
      </w:r>
      <w:r w:rsidR="00BB1A54">
        <w:t xml:space="preserve"> the selection sort algorithm</w:t>
      </w:r>
      <w:r w:rsidR="00BB1A54" w:rsidRPr="0029157A">
        <w:rPr>
          <w:b/>
          <w:bCs/>
        </w:rPr>
        <w:t xml:space="preserve">. It checks each number from start to finish with every </w:t>
      </w:r>
      <w:r w:rsidR="00361B0F" w:rsidRPr="0029157A">
        <w:rPr>
          <w:b/>
          <w:bCs/>
        </w:rPr>
        <w:t>number</w:t>
      </w:r>
      <w:r w:rsidR="00BB1A54" w:rsidRPr="0029157A">
        <w:rPr>
          <w:b/>
          <w:bCs/>
        </w:rPr>
        <w:t xml:space="preserve"> after it and </w:t>
      </w:r>
      <w:r w:rsidR="00361B0F" w:rsidRPr="0029157A">
        <w:rPr>
          <w:b/>
          <w:bCs/>
        </w:rPr>
        <w:t>puts the lowest number to the front position</w:t>
      </w:r>
      <w:r w:rsidR="00361B0F">
        <w:t xml:space="preserve">. At last, the </w:t>
      </w:r>
      <w:r w:rsidR="00BA4F97">
        <w:t xml:space="preserve">program </w:t>
      </w:r>
      <w:proofErr w:type="spellStart"/>
      <w:proofErr w:type="gramStart"/>
      <w:r w:rsidR="00BA4F97">
        <w:t>PrintArray</w:t>
      </w:r>
      <w:proofErr w:type="spellEnd"/>
      <w:r w:rsidR="00BA4F97">
        <w:t>(</w:t>
      </w:r>
      <w:proofErr w:type="gramEnd"/>
      <w:r w:rsidR="00BA4F97">
        <w:t>) again with the newly sorted array to show us the final result.</w:t>
      </w:r>
      <w:r w:rsidR="00361B0F">
        <w:t xml:space="preserve"> We tested our function, and it gives us the result (Figure 2). Noted the new</w:t>
      </w:r>
      <w:r w:rsidR="00BA4F97">
        <w:t xml:space="preserve"> array is sorted whereas the original array is totally random.</w:t>
      </w:r>
    </w:p>
    <w:p w14:paraId="687F7DB4" w14:textId="77777777" w:rsidR="005B4FFD" w:rsidRPr="005B4FFD" w:rsidRDefault="005C3D92" w:rsidP="005B4FFD">
      <w:pPr>
        <w:keepNext/>
        <w:jc w:val="center"/>
        <w:rPr>
          <w:sz w:val="22"/>
        </w:rPr>
      </w:pPr>
      <w:r w:rsidRPr="005B4FFD">
        <w:rPr>
          <w:noProof/>
          <w:sz w:val="22"/>
        </w:rPr>
        <w:lastRenderedPageBreak/>
        <w:drawing>
          <wp:inline distT="0" distB="0" distL="0" distR="0" wp14:anchorId="1A32F135" wp14:editId="073B1218">
            <wp:extent cx="5633720" cy="4229037"/>
            <wp:effectExtent l="0" t="0" r="5080" b="635"/>
            <wp:docPr id="303018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3" t="13151" r="58482" b="45951"/>
                    <a:stretch/>
                  </pic:blipFill>
                  <pic:spPr bwMode="auto">
                    <a:xfrm>
                      <a:off x="0" y="0"/>
                      <a:ext cx="5643011" cy="423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F8B8F" w14:textId="34E05BFC" w:rsidR="00267B1B" w:rsidRPr="005B4FFD" w:rsidRDefault="005B4FFD" w:rsidP="005B4FFD">
      <w:pPr>
        <w:pStyle w:val="Caption"/>
        <w:jc w:val="center"/>
        <w:rPr>
          <w:i w:val="0"/>
          <w:iCs w:val="0"/>
          <w:sz w:val="22"/>
          <w:szCs w:val="22"/>
        </w:rPr>
      </w:pPr>
      <w:r w:rsidRPr="005B4FFD">
        <w:rPr>
          <w:b/>
          <w:bCs/>
          <w:i w:val="0"/>
          <w:iCs w:val="0"/>
          <w:sz w:val="22"/>
          <w:szCs w:val="22"/>
        </w:rPr>
        <w:t xml:space="preserve">Figure </w:t>
      </w:r>
      <w:r w:rsidRPr="005B4FFD">
        <w:rPr>
          <w:b/>
          <w:bCs/>
          <w:i w:val="0"/>
          <w:iCs w:val="0"/>
          <w:sz w:val="22"/>
          <w:szCs w:val="22"/>
        </w:rPr>
        <w:fldChar w:fldCharType="begin"/>
      </w:r>
      <w:r w:rsidRPr="005B4FFD">
        <w:rPr>
          <w:b/>
          <w:bCs/>
          <w:i w:val="0"/>
          <w:iCs w:val="0"/>
          <w:sz w:val="22"/>
          <w:szCs w:val="22"/>
        </w:rPr>
        <w:instrText xml:space="preserve"> SEQ Figure \* ARABIC </w:instrText>
      </w:r>
      <w:r w:rsidRPr="005B4FFD">
        <w:rPr>
          <w:b/>
          <w:bCs/>
          <w:i w:val="0"/>
          <w:iCs w:val="0"/>
          <w:sz w:val="22"/>
          <w:szCs w:val="22"/>
        </w:rPr>
        <w:fldChar w:fldCharType="separate"/>
      </w:r>
      <w:r w:rsidR="00B943DD">
        <w:rPr>
          <w:b/>
          <w:bCs/>
          <w:i w:val="0"/>
          <w:iCs w:val="0"/>
          <w:noProof/>
          <w:sz w:val="22"/>
          <w:szCs w:val="22"/>
        </w:rPr>
        <w:t>2</w:t>
      </w:r>
      <w:r w:rsidRPr="005B4FFD">
        <w:rPr>
          <w:b/>
          <w:bCs/>
          <w:i w:val="0"/>
          <w:iCs w:val="0"/>
          <w:sz w:val="22"/>
          <w:szCs w:val="22"/>
        </w:rPr>
        <w:fldChar w:fldCharType="end"/>
      </w:r>
      <w:r w:rsidRPr="005B4FFD">
        <w:rPr>
          <w:i w:val="0"/>
          <w:iCs w:val="0"/>
          <w:sz w:val="22"/>
          <w:szCs w:val="22"/>
        </w:rPr>
        <w:t>: The terminal output of the integer array sorting program.</w:t>
      </w:r>
      <w:r w:rsidRPr="005B4FFD">
        <w:rPr>
          <w:i w:val="0"/>
          <w:iCs w:val="0"/>
          <w:noProof/>
          <w:sz w:val="22"/>
          <w:szCs w:val="22"/>
        </w:rPr>
        <w:t xml:space="preserve"> Noted the difference between the original array and the sorted array.</w:t>
      </w:r>
    </w:p>
    <w:p w14:paraId="3AE1829F" w14:textId="77777777" w:rsidR="005C3D92" w:rsidRDefault="005C3D92" w:rsidP="00714E75"/>
    <w:p w14:paraId="461327D2" w14:textId="77777777" w:rsidR="00323B6A" w:rsidRDefault="00323B6A" w:rsidP="00714E75"/>
    <w:p w14:paraId="23D9290F" w14:textId="637395AB" w:rsidR="00323B6A" w:rsidRDefault="00323B6A" w:rsidP="00323B6A">
      <w:pPr>
        <w:pStyle w:val="Heading2"/>
      </w:pPr>
      <w:r>
        <w:t xml:space="preserve">Part 3: </w:t>
      </w:r>
      <w:r w:rsidRPr="00EA43BC">
        <w:t xml:space="preserve">Sorting an array of </w:t>
      </w:r>
      <w:proofErr w:type="gramStart"/>
      <w:r>
        <w:t>strings</w:t>
      </w:r>
      <w:proofErr w:type="gramEnd"/>
    </w:p>
    <w:p w14:paraId="1FE16740" w14:textId="72167A74" w:rsidR="005B4FFD" w:rsidRDefault="00323B6A" w:rsidP="00714E75">
      <w:r>
        <w:t xml:space="preserve">We then modified the integer sorting program to make a string sorting program. Instead of generating </w:t>
      </w:r>
      <w:r w:rsidR="00C3293D">
        <w:t xml:space="preserve">an array of random integers, the new program </w:t>
      </w:r>
      <w:r w:rsidR="00B943DD">
        <w:t>prompts</w:t>
      </w:r>
      <w:r w:rsidR="00C3293D">
        <w:t xml:space="preserve"> the user to input the string to the original array. The program first </w:t>
      </w:r>
      <w:r w:rsidR="00B943DD">
        <w:t>runs</w:t>
      </w:r>
      <w:r w:rsidR="00C3293D">
        <w:t xml:space="preserve"> the </w:t>
      </w:r>
      <w:proofErr w:type="spellStart"/>
      <w:proofErr w:type="gramStart"/>
      <w:r w:rsidR="00C3293D" w:rsidRPr="0029157A">
        <w:rPr>
          <w:b/>
          <w:bCs/>
        </w:rPr>
        <w:t>InputArray</w:t>
      </w:r>
      <w:proofErr w:type="spellEnd"/>
      <w:r w:rsidR="00C3293D" w:rsidRPr="0029157A">
        <w:rPr>
          <w:b/>
          <w:bCs/>
        </w:rPr>
        <w:t>(</w:t>
      </w:r>
      <w:proofErr w:type="gramEnd"/>
      <w:r w:rsidR="00C3293D" w:rsidRPr="0029157A">
        <w:rPr>
          <w:b/>
          <w:bCs/>
        </w:rPr>
        <w:t xml:space="preserve">) function which </w:t>
      </w:r>
      <w:proofErr w:type="gramStart"/>
      <w:r w:rsidR="00526BB5" w:rsidRPr="0029157A">
        <w:rPr>
          <w:b/>
          <w:bCs/>
        </w:rPr>
        <w:t>loop</w:t>
      </w:r>
      <w:proofErr w:type="gramEnd"/>
      <w:r w:rsidR="00526BB5" w:rsidRPr="0029157A">
        <w:rPr>
          <w:b/>
          <w:bCs/>
        </w:rPr>
        <w:t xml:space="preserve"> through the empty array and prompt the user for a input</w:t>
      </w:r>
      <w:r w:rsidR="00526BB5">
        <w:t xml:space="preserve"> (Figure 3). Then the array is printed using the same </w:t>
      </w:r>
      <w:proofErr w:type="spellStart"/>
      <w:proofErr w:type="gramStart"/>
      <w:r w:rsidR="00526BB5">
        <w:t>PrintArray</w:t>
      </w:r>
      <w:proofErr w:type="spellEnd"/>
      <w:r w:rsidR="00526BB5">
        <w:t>(</w:t>
      </w:r>
      <w:proofErr w:type="gramEnd"/>
      <w:r w:rsidR="00526BB5">
        <w:t xml:space="preserve">) function. The </w:t>
      </w:r>
      <w:proofErr w:type="spellStart"/>
      <w:proofErr w:type="gramStart"/>
      <w:r w:rsidR="00526BB5">
        <w:t>SortArray</w:t>
      </w:r>
      <w:proofErr w:type="spellEnd"/>
      <w:r w:rsidR="00526BB5">
        <w:t>(</w:t>
      </w:r>
      <w:proofErr w:type="gramEnd"/>
      <w:r w:rsidR="00526BB5">
        <w:t xml:space="preserve">) function is slightly change to fit the new data type: instead of using the build in “&lt;” comparator, </w:t>
      </w:r>
      <w:r w:rsidR="00526BB5" w:rsidRPr="0029157A">
        <w:rPr>
          <w:b/>
          <w:bCs/>
        </w:rPr>
        <w:t xml:space="preserve">we created our own </w:t>
      </w:r>
      <w:proofErr w:type="spellStart"/>
      <w:r w:rsidR="00526BB5" w:rsidRPr="0029157A">
        <w:rPr>
          <w:b/>
          <w:bCs/>
        </w:rPr>
        <w:t>StringComparator</w:t>
      </w:r>
      <w:proofErr w:type="spellEnd"/>
      <w:r w:rsidR="006A53E3" w:rsidRPr="0029157A">
        <w:rPr>
          <w:b/>
          <w:bCs/>
        </w:rPr>
        <w:t>()</w:t>
      </w:r>
      <w:r w:rsidR="00526BB5" w:rsidRPr="0029157A">
        <w:rPr>
          <w:b/>
          <w:bCs/>
        </w:rPr>
        <w:t xml:space="preserve"> to</w:t>
      </w:r>
      <w:r w:rsidR="006A53E3" w:rsidRPr="0029157A">
        <w:rPr>
          <w:b/>
          <w:bCs/>
        </w:rPr>
        <w:t xml:space="preserve"> compare the strings. The new comparator is very simple. It first </w:t>
      </w:r>
      <w:r w:rsidR="00B943DD" w:rsidRPr="0029157A">
        <w:rPr>
          <w:b/>
          <w:bCs/>
        </w:rPr>
        <w:t>checks</w:t>
      </w:r>
      <w:r w:rsidR="006A53E3" w:rsidRPr="0029157A">
        <w:rPr>
          <w:b/>
          <w:bCs/>
        </w:rPr>
        <w:t xml:space="preserve"> the length of </w:t>
      </w:r>
      <w:r w:rsidR="002474A6" w:rsidRPr="0029157A">
        <w:rPr>
          <w:b/>
          <w:bCs/>
        </w:rPr>
        <w:t xml:space="preserve">both strings and </w:t>
      </w:r>
      <w:r w:rsidR="00B943DD" w:rsidRPr="0029157A">
        <w:rPr>
          <w:b/>
          <w:bCs/>
        </w:rPr>
        <w:t>loops</w:t>
      </w:r>
      <w:r w:rsidR="002474A6" w:rsidRPr="0029157A">
        <w:rPr>
          <w:b/>
          <w:bCs/>
        </w:rPr>
        <w:t xml:space="preserve"> through both strings with the length of the shorter strings.</w:t>
      </w:r>
      <w:r w:rsidR="002474A6">
        <w:t xml:space="preserve"> Each character we loop through is first </w:t>
      </w:r>
      <w:r w:rsidR="00B943DD">
        <w:t>converted</w:t>
      </w:r>
      <w:r w:rsidR="002474A6">
        <w:t xml:space="preserve"> to lower case and compared with each other</w:t>
      </w:r>
      <w:r w:rsidR="00B943DD">
        <w:t xml:space="preserve">. If the longer string contains the shorter string, the shorter string is “smaller” which will </w:t>
      </w:r>
      <w:proofErr w:type="spellStart"/>
      <w:r w:rsidR="00B943DD">
        <w:t>out put</w:t>
      </w:r>
      <w:proofErr w:type="spellEnd"/>
      <w:r w:rsidR="00B943DD">
        <w:t xml:space="preserve"> true at the end of the loop. We tested our program, and it yields promising results (Figure 3).</w:t>
      </w:r>
    </w:p>
    <w:p w14:paraId="5690C2B0" w14:textId="77777777" w:rsidR="00267B1B" w:rsidRDefault="00267B1B" w:rsidP="00714E75"/>
    <w:p w14:paraId="6F429295" w14:textId="77777777" w:rsidR="00267B1B" w:rsidRDefault="00267B1B" w:rsidP="00714E75"/>
    <w:p w14:paraId="16A42E61" w14:textId="77777777" w:rsidR="00B943DD" w:rsidRDefault="00AE5BE6" w:rsidP="00B943D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BA5512" wp14:editId="7943FE48">
            <wp:extent cx="5943600" cy="3453765"/>
            <wp:effectExtent l="0" t="0" r="0" b="0"/>
            <wp:docPr id="130719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C17A" w14:textId="212F6F21" w:rsidR="00877AA5" w:rsidRPr="00B943DD" w:rsidRDefault="00B943DD" w:rsidP="00B943DD">
      <w:pPr>
        <w:pStyle w:val="Caption"/>
        <w:jc w:val="center"/>
        <w:rPr>
          <w:i w:val="0"/>
          <w:iCs w:val="0"/>
          <w:sz w:val="22"/>
          <w:szCs w:val="22"/>
        </w:rPr>
      </w:pPr>
      <w:r w:rsidRPr="00B943DD">
        <w:rPr>
          <w:b/>
          <w:bCs/>
          <w:i w:val="0"/>
          <w:iCs w:val="0"/>
          <w:sz w:val="22"/>
          <w:szCs w:val="22"/>
        </w:rPr>
        <w:t xml:space="preserve">Figure </w:t>
      </w:r>
      <w:r w:rsidRPr="00B943DD">
        <w:rPr>
          <w:b/>
          <w:bCs/>
          <w:i w:val="0"/>
          <w:iCs w:val="0"/>
          <w:sz w:val="22"/>
          <w:szCs w:val="22"/>
        </w:rPr>
        <w:fldChar w:fldCharType="begin"/>
      </w:r>
      <w:r w:rsidRPr="00B943DD">
        <w:rPr>
          <w:b/>
          <w:bCs/>
          <w:i w:val="0"/>
          <w:iCs w:val="0"/>
          <w:sz w:val="22"/>
          <w:szCs w:val="22"/>
        </w:rPr>
        <w:instrText xml:space="preserve"> SEQ Figure \* ARABIC </w:instrText>
      </w:r>
      <w:r w:rsidRPr="00B943DD">
        <w:rPr>
          <w:b/>
          <w:bCs/>
          <w:i w:val="0"/>
          <w:iCs w:val="0"/>
          <w:sz w:val="22"/>
          <w:szCs w:val="22"/>
        </w:rPr>
        <w:fldChar w:fldCharType="separate"/>
      </w:r>
      <w:r w:rsidRPr="00B943DD">
        <w:rPr>
          <w:b/>
          <w:bCs/>
          <w:i w:val="0"/>
          <w:iCs w:val="0"/>
          <w:noProof/>
          <w:sz w:val="22"/>
          <w:szCs w:val="22"/>
        </w:rPr>
        <w:t>3</w:t>
      </w:r>
      <w:r w:rsidRPr="00B943DD">
        <w:rPr>
          <w:b/>
          <w:bCs/>
          <w:i w:val="0"/>
          <w:iCs w:val="0"/>
          <w:sz w:val="22"/>
          <w:szCs w:val="22"/>
        </w:rPr>
        <w:fldChar w:fldCharType="end"/>
      </w:r>
      <w:r w:rsidRPr="00B943DD">
        <w:rPr>
          <w:i w:val="0"/>
          <w:iCs w:val="0"/>
          <w:sz w:val="22"/>
          <w:szCs w:val="22"/>
        </w:rPr>
        <w:t>: The terminal output of the sorting program for strings. Noted "app" comes before "apple" and the rest goes in alphabetical order.</w:t>
      </w:r>
    </w:p>
    <w:p w14:paraId="0843646D" w14:textId="77777777" w:rsidR="009C249C" w:rsidRPr="009C249C" w:rsidRDefault="009C249C" w:rsidP="009C249C"/>
    <w:p w14:paraId="7E527415" w14:textId="77777777" w:rsidR="00515D63" w:rsidRPr="00E76AB5" w:rsidRDefault="00515D63" w:rsidP="00515D63">
      <w:pPr>
        <w:rPr>
          <w:i/>
          <w:iCs/>
          <w:sz w:val="22"/>
        </w:rPr>
      </w:pPr>
    </w:p>
    <w:p w14:paraId="7B8C2993" w14:textId="6101D02F" w:rsidR="5081F23E" w:rsidRDefault="5081F23E" w:rsidP="50785D0A">
      <w:pPr>
        <w:pStyle w:val="BodyText"/>
      </w:pPr>
      <w:r w:rsidRPr="54D95ADE">
        <w:rPr>
          <w:b/>
          <w:bCs/>
        </w:rPr>
        <w:t>Analysis</w:t>
      </w:r>
    </w:p>
    <w:p w14:paraId="7BF32D63" w14:textId="14B27AB2" w:rsidR="00CD0578" w:rsidRDefault="00B943DD" w:rsidP="54D95ADE">
      <w:pPr>
        <w:pStyle w:val="BodyText"/>
        <w:spacing w:line="259" w:lineRule="auto"/>
      </w:pPr>
      <w:r>
        <w:t>This lab is an introduction to programming on the DE1_SoC</w:t>
      </w:r>
      <w:r w:rsidR="00823A3D">
        <w:t xml:space="preserve"> board. We first had some challenges with the connection with the board through </w:t>
      </w:r>
      <w:proofErr w:type="spellStart"/>
      <w:proofErr w:type="gramStart"/>
      <w:r w:rsidR="00823A3D">
        <w:t>ssh</w:t>
      </w:r>
      <w:proofErr w:type="spellEnd"/>
      <w:proofErr w:type="gramEnd"/>
      <w:r w:rsidR="00823A3D">
        <w:t xml:space="preserve"> but we then switched to </w:t>
      </w:r>
      <w:r w:rsidR="00C43855">
        <w:t xml:space="preserve">using serial to communicate from our computer. The sorting algorithm was designed for us to </w:t>
      </w:r>
      <w:r w:rsidR="008D5657">
        <w:t xml:space="preserve">learn to us abstraction to minimize the amount of work needed to do. Instead of changing the sorting algorithm to </w:t>
      </w:r>
      <w:r w:rsidR="005F050E">
        <w:t xml:space="preserve">sort a new data type, we just have to define a new comparator and </w:t>
      </w:r>
      <w:proofErr w:type="gramStart"/>
      <w:r w:rsidR="005F050E">
        <w:t>it</w:t>
      </w:r>
      <w:proofErr w:type="gramEnd"/>
      <w:r w:rsidR="005F050E">
        <w:t xml:space="preserve"> algorithm still works with the new comparator.</w:t>
      </w:r>
    </w:p>
    <w:p w14:paraId="1AFDAD44" w14:textId="77777777" w:rsidR="00B943DD" w:rsidRDefault="00B943DD" w:rsidP="54D95ADE">
      <w:pPr>
        <w:pStyle w:val="BodyText"/>
        <w:spacing w:line="259" w:lineRule="auto"/>
      </w:pPr>
    </w:p>
    <w:p w14:paraId="2B2A7A39" w14:textId="343F6FD0" w:rsidR="00497A53" w:rsidRPr="009F535A" w:rsidRDefault="00497A53" w:rsidP="009F535A">
      <w:pPr>
        <w:pStyle w:val="Heading1"/>
      </w:pPr>
      <w:r>
        <w:t>Conclusion</w:t>
      </w:r>
    </w:p>
    <w:p w14:paraId="30AFFF39" w14:textId="5FB3020C" w:rsidR="1D18FBAD" w:rsidRDefault="42DDA6B7" w:rsidP="03AEC2CC">
      <w:pPr>
        <w:pStyle w:val="BodyText"/>
        <w:spacing w:line="259" w:lineRule="auto"/>
      </w:pPr>
      <w:r>
        <w:t xml:space="preserve">This lab introduced us to the concept of embedded programming. We learned how </w:t>
      </w:r>
      <w:r w:rsidR="77AD5E54">
        <w:t xml:space="preserve">to connect to the DE1-Soc through SSH, although due to </w:t>
      </w:r>
      <w:r w:rsidR="789933C1">
        <w:t>IP address errors we connected through serial. Practices for embedded coding were employed, such as not importing full libraries when needing just a few functions from them to conserve what may be very limited memory in some embedded systems.</w:t>
      </w:r>
      <w:r w:rsidR="4DE381CB">
        <w:t xml:space="preserve"> We were also introduced to the selection sort algorithm, where you increment through the list, combing through the values and swapping the lowest </w:t>
      </w:r>
      <w:r w:rsidR="7F087545">
        <w:t xml:space="preserve">number ahead of the current </w:t>
      </w:r>
      <w:r w:rsidR="4DE381CB">
        <w:t xml:space="preserve">with the </w:t>
      </w:r>
      <w:r w:rsidR="6470D49F">
        <w:t>current index</w:t>
      </w:r>
      <w:r w:rsidR="0BB4BDBB">
        <w:t xml:space="preserve"> and then increments. </w:t>
      </w:r>
      <w:r w:rsidR="19A015EC">
        <w:t xml:space="preserve">By coding the sorting </w:t>
      </w:r>
      <w:proofErr w:type="gramStart"/>
      <w:r w:rsidR="5E01F7C2">
        <w:t>algorithm</w:t>
      </w:r>
      <w:proofErr w:type="gramEnd"/>
      <w:r w:rsidR="19A015EC">
        <w:t xml:space="preserve"> ourselves we obtained a deeper understanding of the behind the scenes of some of the included functions in </w:t>
      </w:r>
      <w:r w:rsidR="5D7F8315">
        <w:t xml:space="preserve">the </w:t>
      </w:r>
      <w:r w:rsidR="19A015EC">
        <w:t>C</w:t>
      </w:r>
      <w:r w:rsidR="73FA3DA0">
        <w:t xml:space="preserve"> library.</w:t>
      </w:r>
    </w:p>
    <w:p w14:paraId="58769B91" w14:textId="36308D69" w:rsidR="52DD92C1" w:rsidRDefault="52DD92C1" w:rsidP="54D95ADE">
      <w:pPr>
        <w:pStyle w:val="Heading1"/>
        <w:rPr>
          <w:rFonts w:eastAsia="Arial"/>
          <w:color w:val="000000" w:themeColor="text1"/>
        </w:rPr>
      </w:pPr>
      <w:r w:rsidRPr="54D95ADE">
        <w:rPr>
          <w:rFonts w:eastAsia="Arial"/>
          <w:color w:val="000000" w:themeColor="text1"/>
        </w:rPr>
        <w:lastRenderedPageBreak/>
        <w:t>References</w:t>
      </w:r>
    </w:p>
    <w:p w14:paraId="261F648E" w14:textId="7CF49AE4" w:rsidR="54D95ADE" w:rsidRPr="004B3391" w:rsidRDefault="52DD92C1" w:rsidP="54D95ADE">
      <w:pPr>
        <w:pStyle w:val="ListParagraph"/>
        <w:numPr>
          <w:ilvl w:val="0"/>
          <w:numId w:val="1"/>
        </w:numPr>
        <w:tabs>
          <w:tab w:val="num" w:pos="540"/>
        </w:tabs>
        <w:ind w:left="540" w:hanging="540"/>
        <w:rPr>
          <w:rFonts w:eastAsia="Times New Roman"/>
          <w:color w:val="000000" w:themeColor="text1"/>
          <w:szCs w:val="24"/>
        </w:rPr>
      </w:pPr>
      <w:r w:rsidRPr="54D95ADE">
        <w:rPr>
          <w:rFonts w:eastAsia="Times New Roman"/>
          <w:color w:val="000000" w:themeColor="text1"/>
          <w:szCs w:val="24"/>
        </w:rPr>
        <w:t>DE1-SoC User Manual</w:t>
      </w:r>
    </w:p>
    <w:sectPr w:rsidR="54D95ADE" w:rsidRPr="004B3391" w:rsidSect="0061660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9075E" w14:textId="77777777" w:rsidR="00CA13BB" w:rsidRDefault="00CA13BB" w:rsidP="00ED2DB5">
      <w:pPr>
        <w:spacing w:after="0"/>
      </w:pPr>
      <w:r>
        <w:separator/>
      </w:r>
    </w:p>
  </w:endnote>
  <w:endnote w:type="continuationSeparator" w:id="0">
    <w:p w14:paraId="0CEAA5E6" w14:textId="77777777" w:rsidR="00CA13BB" w:rsidRDefault="00CA13BB" w:rsidP="00ED2DB5">
      <w:pPr>
        <w:spacing w:after="0"/>
      </w:pPr>
      <w:r>
        <w:continuationSeparator/>
      </w:r>
    </w:p>
  </w:endnote>
  <w:endnote w:type="continuationNotice" w:id="1">
    <w:p w14:paraId="77AD646B" w14:textId="77777777" w:rsidR="00CA13BB" w:rsidRDefault="00CA13B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 C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77777777" w:rsidR="00D87CAF" w:rsidRDefault="00D87CAF" w:rsidP="004D3BF5">
    <w:pPr>
      <w:pStyle w:val="Footer"/>
      <w:pBdr>
        <w:top w:val="single" w:sz="4" w:space="1" w:color="auto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1893">
      <w:rPr>
        <w:noProof/>
      </w:rPr>
      <w:t>1</w:t>
    </w:r>
    <w:r>
      <w:rPr>
        <w:noProof/>
      </w:rPr>
      <w:fldChar w:fldCharType="end"/>
    </w:r>
  </w:p>
  <w:p w14:paraId="34CE0A41" w14:textId="77777777" w:rsidR="00D87CAF" w:rsidRDefault="00D87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A55F0" w14:textId="77777777" w:rsidR="00CA13BB" w:rsidRDefault="00CA13BB" w:rsidP="00ED2DB5">
      <w:pPr>
        <w:spacing w:after="0"/>
      </w:pPr>
      <w:r>
        <w:separator/>
      </w:r>
    </w:p>
  </w:footnote>
  <w:footnote w:type="continuationSeparator" w:id="0">
    <w:p w14:paraId="3554EEC1" w14:textId="77777777" w:rsidR="00CA13BB" w:rsidRDefault="00CA13BB" w:rsidP="00ED2DB5">
      <w:pPr>
        <w:spacing w:after="0"/>
      </w:pPr>
      <w:r>
        <w:continuationSeparator/>
      </w:r>
    </w:p>
  </w:footnote>
  <w:footnote w:type="continuationNotice" w:id="1">
    <w:p w14:paraId="5200D150" w14:textId="77777777" w:rsidR="00CA13BB" w:rsidRDefault="00CA13B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D87CAF" w:rsidRDefault="00D87CAF">
    <w:pPr>
      <w:pStyle w:val="Header"/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74"/>
      <w:gridCol w:w="4676"/>
    </w:tblGrid>
    <w:tr w:rsidR="00D87CAF" w14:paraId="39FA245D" w14:textId="77777777" w:rsidTr="35FDA848">
      <w:tc>
        <w:tcPr>
          <w:tcW w:w="4788" w:type="dxa"/>
        </w:tcPr>
        <w:p w14:paraId="699FE40A" w14:textId="5E909F54" w:rsidR="00D87CAF" w:rsidRDefault="005F7E02" w:rsidP="00804027">
          <w:pPr>
            <w:pStyle w:val="Header"/>
          </w:pPr>
          <w:r w:rsidRPr="005F7E02">
            <w:t>Zhenming Yang, Connor</w:t>
          </w:r>
          <w:r>
            <w:t xml:space="preserve"> </w:t>
          </w:r>
          <w:r w:rsidRPr="005F7E02">
            <w:t>McEleney</w:t>
          </w:r>
          <w:r w:rsidR="00BC7F3B">
            <w:t xml:space="preserve"> </w:t>
          </w:r>
          <w:r w:rsidR="00D87CAF">
            <w:t>EECE2160</w:t>
          </w:r>
        </w:p>
      </w:tc>
      <w:tc>
        <w:tcPr>
          <w:tcW w:w="4788" w:type="dxa"/>
        </w:tcPr>
        <w:p w14:paraId="2ABB4CB1" w14:textId="77777777" w:rsidR="00D87CAF" w:rsidRDefault="00D87CAF" w:rsidP="0061359F">
          <w:pPr>
            <w:pStyle w:val="Header"/>
            <w:jc w:val="right"/>
          </w:pPr>
          <w:r>
            <w:t>Embedded Design: Enabling Robotics</w:t>
          </w:r>
        </w:p>
        <w:p w14:paraId="30544B6A" w14:textId="19C26F84" w:rsidR="00D87CAF" w:rsidRDefault="345F4332" w:rsidP="0061359F">
          <w:pPr>
            <w:pStyle w:val="Header"/>
            <w:jc w:val="right"/>
          </w:pPr>
          <w:r>
            <w:t xml:space="preserve">Lab Assignment </w:t>
          </w:r>
          <w:r w:rsidR="0029157A">
            <w:t>6</w:t>
          </w:r>
        </w:p>
      </w:tc>
    </w:tr>
  </w:tbl>
  <w:p w14:paraId="2946DB82" w14:textId="77777777" w:rsidR="00D87CAF" w:rsidRDefault="00D87CA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umZVSoNLcoU1i" int2:id="7xNM2V4v">
      <int2:state int2:value="Rejected" int2:type="AugLoop_Text_Critique"/>
    </int2:textHash>
    <int2:textHash int2:hashCode="8mtj1ijJtWecVO" int2:id="AHdqtJOm">
      <int2:state int2:value="Rejected" int2:type="AugLoop_Text_Critique"/>
    </int2:textHash>
    <int2:textHash int2:hashCode="Tcc3QblHMWhET6" int2:id="htbGkFs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F2666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328F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E6F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4A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A41D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E2D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205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25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D4DA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124E5"/>
    <w:multiLevelType w:val="hybridMultilevel"/>
    <w:tmpl w:val="A0D80AA0"/>
    <w:lvl w:ilvl="0" w:tplc="E8AC9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22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0F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8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E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85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0AB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4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68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70A1C"/>
    <w:multiLevelType w:val="hybridMultilevel"/>
    <w:tmpl w:val="2F786E94"/>
    <w:lvl w:ilvl="0" w:tplc="A5D210E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BA5A17"/>
    <w:multiLevelType w:val="hybridMultilevel"/>
    <w:tmpl w:val="6AF48C94"/>
    <w:lvl w:ilvl="0" w:tplc="7F9C1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8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6E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6C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49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2A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9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02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1E641"/>
    <w:multiLevelType w:val="hybridMultilevel"/>
    <w:tmpl w:val="419E9E3C"/>
    <w:lvl w:ilvl="0" w:tplc="E05A7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CC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F6C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6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E8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4C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00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07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2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FCC67"/>
    <w:multiLevelType w:val="hybridMultilevel"/>
    <w:tmpl w:val="6220DE0A"/>
    <w:lvl w:ilvl="0" w:tplc="DB48D206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B3E28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6EA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8A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8A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C6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AB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68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E5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47856"/>
    <w:multiLevelType w:val="hybridMultilevel"/>
    <w:tmpl w:val="44F247C6"/>
    <w:lvl w:ilvl="0" w:tplc="CE820DD2">
      <w:start w:val="1"/>
      <w:numFmt w:val="decimal"/>
      <w:lvlText w:val="[%1]"/>
      <w:lvlJc w:val="left"/>
      <w:pPr>
        <w:ind w:left="720" w:hanging="360"/>
      </w:pPr>
    </w:lvl>
    <w:lvl w:ilvl="1" w:tplc="A67A3A74">
      <w:start w:val="1"/>
      <w:numFmt w:val="lowerLetter"/>
      <w:lvlText w:val="%2."/>
      <w:lvlJc w:val="left"/>
      <w:pPr>
        <w:ind w:left="1440" w:hanging="360"/>
      </w:pPr>
    </w:lvl>
    <w:lvl w:ilvl="2" w:tplc="D84C90F6">
      <w:start w:val="1"/>
      <w:numFmt w:val="lowerRoman"/>
      <w:lvlText w:val="%3."/>
      <w:lvlJc w:val="right"/>
      <w:pPr>
        <w:ind w:left="2160" w:hanging="180"/>
      </w:pPr>
    </w:lvl>
    <w:lvl w:ilvl="3" w:tplc="9404F428">
      <w:start w:val="1"/>
      <w:numFmt w:val="decimal"/>
      <w:lvlText w:val="%4."/>
      <w:lvlJc w:val="left"/>
      <w:pPr>
        <w:ind w:left="2880" w:hanging="360"/>
      </w:pPr>
    </w:lvl>
    <w:lvl w:ilvl="4" w:tplc="409067D6">
      <w:start w:val="1"/>
      <w:numFmt w:val="lowerLetter"/>
      <w:lvlText w:val="%5."/>
      <w:lvlJc w:val="left"/>
      <w:pPr>
        <w:ind w:left="3600" w:hanging="360"/>
      </w:pPr>
    </w:lvl>
    <w:lvl w:ilvl="5" w:tplc="E08C0E36">
      <w:start w:val="1"/>
      <w:numFmt w:val="lowerRoman"/>
      <w:lvlText w:val="%6."/>
      <w:lvlJc w:val="right"/>
      <w:pPr>
        <w:ind w:left="4320" w:hanging="180"/>
      </w:pPr>
    </w:lvl>
    <w:lvl w:ilvl="6" w:tplc="A4BEA284">
      <w:start w:val="1"/>
      <w:numFmt w:val="decimal"/>
      <w:lvlText w:val="%7."/>
      <w:lvlJc w:val="left"/>
      <w:pPr>
        <w:ind w:left="5040" w:hanging="360"/>
      </w:pPr>
    </w:lvl>
    <w:lvl w:ilvl="7" w:tplc="1234A03C">
      <w:start w:val="1"/>
      <w:numFmt w:val="lowerLetter"/>
      <w:lvlText w:val="%8."/>
      <w:lvlJc w:val="left"/>
      <w:pPr>
        <w:ind w:left="5760" w:hanging="360"/>
      </w:pPr>
    </w:lvl>
    <w:lvl w:ilvl="8" w:tplc="A4968C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F68BD"/>
    <w:multiLevelType w:val="hybridMultilevel"/>
    <w:tmpl w:val="461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34C2E"/>
    <w:multiLevelType w:val="hybridMultilevel"/>
    <w:tmpl w:val="472858A6"/>
    <w:lvl w:ilvl="0" w:tplc="625A8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6B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45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A1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646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03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E5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EB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3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8C92B"/>
    <w:multiLevelType w:val="hybridMultilevel"/>
    <w:tmpl w:val="FE20C84C"/>
    <w:lvl w:ilvl="0" w:tplc="8D046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4E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E3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EA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ECD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AE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A7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8E7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4C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303013">
    <w:abstractNumId w:val="15"/>
  </w:num>
  <w:num w:numId="2" w16cid:durableId="1867911468">
    <w:abstractNumId w:val="14"/>
  </w:num>
  <w:num w:numId="3" w16cid:durableId="741296713">
    <w:abstractNumId w:val="17"/>
  </w:num>
  <w:num w:numId="4" w16cid:durableId="1577588504">
    <w:abstractNumId w:val="13"/>
  </w:num>
  <w:num w:numId="5" w16cid:durableId="2132044866">
    <w:abstractNumId w:val="12"/>
  </w:num>
  <w:num w:numId="6" w16cid:durableId="427114929">
    <w:abstractNumId w:val="10"/>
  </w:num>
  <w:num w:numId="7" w16cid:durableId="2012676448">
    <w:abstractNumId w:val="18"/>
  </w:num>
  <w:num w:numId="8" w16cid:durableId="1410344101">
    <w:abstractNumId w:val="16"/>
  </w:num>
  <w:num w:numId="9" w16cid:durableId="287588818">
    <w:abstractNumId w:val="9"/>
  </w:num>
  <w:num w:numId="10" w16cid:durableId="38012947">
    <w:abstractNumId w:val="7"/>
  </w:num>
  <w:num w:numId="11" w16cid:durableId="411125905">
    <w:abstractNumId w:val="6"/>
  </w:num>
  <w:num w:numId="12" w16cid:durableId="1912544042">
    <w:abstractNumId w:val="5"/>
  </w:num>
  <w:num w:numId="13" w16cid:durableId="1815488521">
    <w:abstractNumId w:val="4"/>
  </w:num>
  <w:num w:numId="14" w16cid:durableId="2004435082">
    <w:abstractNumId w:val="8"/>
  </w:num>
  <w:num w:numId="15" w16cid:durableId="1153256356">
    <w:abstractNumId w:val="3"/>
  </w:num>
  <w:num w:numId="16" w16cid:durableId="1623880816">
    <w:abstractNumId w:val="2"/>
  </w:num>
  <w:num w:numId="17" w16cid:durableId="354186814">
    <w:abstractNumId w:val="1"/>
  </w:num>
  <w:num w:numId="18" w16cid:durableId="1304579443">
    <w:abstractNumId w:val="0"/>
  </w:num>
  <w:num w:numId="19" w16cid:durableId="13189221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5"/>
    <w:rsid w:val="0000115B"/>
    <w:rsid w:val="000011EB"/>
    <w:rsid w:val="00006E5F"/>
    <w:rsid w:val="00012F38"/>
    <w:rsid w:val="00026CE5"/>
    <w:rsid w:val="00031397"/>
    <w:rsid w:val="00031F9A"/>
    <w:rsid w:val="00032DD1"/>
    <w:rsid w:val="000424E6"/>
    <w:rsid w:val="00063E01"/>
    <w:rsid w:val="00077EB6"/>
    <w:rsid w:val="00081307"/>
    <w:rsid w:val="000824BF"/>
    <w:rsid w:val="000B4D9D"/>
    <w:rsid w:val="000C2AB0"/>
    <w:rsid w:val="000C3CA6"/>
    <w:rsid w:val="000D57A9"/>
    <w:rsid w:val="000E0C68"/>
    <w:rsid w:val="000F52C5"/>
    <w:rsid w:val="000F5827"/>
    <w:rsid w:val="00126568"/>
    <w:rsid w:val="001274D4"/>
    <w:rsid w:val="001351BB"/>
    <w:rsid w:val="00156E95"/>
    <w:rsid w:val="00167880"/>
    <w:rsid w:val="00182856"/>
    <w:rsid w:val="001832E1"/>
    <w:rsid w:val="001A3C9E"/>
    <w:rsid w:val="001B04FD"/>
    <w:rsid w:val="001C0285"/>
    <w:rsid w:val="001C1B1B"/>
    <w:rsid w:val="001C55AD"/>
    <w:rsid w:val="001C5889"/>
    <w:rsid w:val="001C76B9"/>
    <w:rsid w:val="001D1FE4"/>
    <w:rsid w:val="001D2F3D"/>
    <w:rsid w:val="001D3104"/>
    <w:rsid w:val="001D3738"/>
    <w:rsid w:val="002030B8"/>
    <w:rsid w:val="00210690"/>
    <w:rsid w:val="00216CFB"/>
    <w:rsid w:val="00216D06"/>
    <w:rsid w:val="00222FFA"/>
    <w:rsid w:val="00223D32"/>
    <w:rsid w:val="00235FE0"/>
    <w:rsid w:val="002474A6"/>
    <w:rsid w:val="00250431"/>
    <w:rsid w:val="00256F18"/>
    <w:rsid w:val="00267B1B"/>
    <w:rsid w:val="00271F43"/>
    <w:rsid w:val="00272EC9"/>
    <w:rsid w:val="00280CBD"/>
    <w:rsid w:val="0029157A"/>
    <w:rsid w:val="002B6A4B"/>
    <w:rsid w:val="002C2E2E"/>
    <w:rsid w:val="002D03CD"/>
    <w:rsid w:val="00303291"/>
    <w:rsid w:val="00323B6A"/>
    <w:rsid w:val="00341AD6"/>
    <w:rsid w:val="00361B0F"/>
    <w:rsid w:val="00386C99"/>
    <w:rsid w:val="0038796D"/>
    <w:rsid w:val="003966A1"/>
    <w:rsid w:val="00396F87"/>
    <w:rsid w:val="003B0EA4"/>
    <w:rsid w:val="003B3C25"/>
    <w:rsid w:val="003B5603"/>
    <w:rsid w:val="003D3124"/>
    <w:rsid w:val="003E4831"/>
    <w:rsid w:val="003F4F42"/>
    <w:rsid w:val="00401BFC"/>
    <w:rsid w:val="004027AD"/>
    <w:rsid w:val="00412D57"/>
    <w:rsid w:val="00414ABD"/>
    <w:rsid w:val="004173E7"/>
    <w:rsid w:val="004267D4"/>
    <w:rsid w:val="00437322"/>
    <w:rsid w:val="00437D81"/>
    <w:rsid w:val="0044326A"/>
    <w:rsid w:val="00443471"/>
    <w:rsid w:val="00455FC9"/>
    <w:rsid w:val="004657CF"/>
    <w:rsid w:val="00471400"/>
    <w:rsid w:val="004740DB"/>
    <w:rsid w:val="00477BCC"/>
    <w:rsid w:val="00480577"/>
    <w:rsid w:val="004825EF"/>
    <w:rsid w:val="00497A53"/>
    <w:rsid w:val="004B3391"/>
    <w:rsid w:val="004B5C79"/>
    <w:rsid w:val="004C65F2"/>
    <w:rsid w:val="004D3BF5"/>
    <w:rsid w:val="004E1A80"/>
    <w:rsid w:val="004E5BF7"/>
    <w:rsid w:val="004F3D93"/>
    <w:rsid w:val="004F3E04"/>
    <w:rsid w:val="004F4525"/>
    <w:rsid w:val="00511E92"/>
    <w:rsid w:val="00515D63"/>
    <w:rsid w:val="00523D7E"/>
    <w:rsid w:val="00526BB5"/>
    <w:rsid w:val="00547A39"/>
    <w:rsid w:val="00554CD8"/>
    <w:rsid w:val="00584A06"/>
    <w:rsid w:val="00592317"/>
    <w:rsid w:val="00596EFE"/>
    <w:rsid w:val="005B4551"/>
    <w:rsid w:val="005B4FFD"/>
    <w:rsid w:val="005B5050"/>
    <w:rsid w:val="005C3D92"/>
    <w:rsid w:val="005C7966"/>
    <w:rsid w:val="005F050E"/>
    <w:rsid w:val="005F37A3"/>
    <w:rsid w:val="005F7BEF"/>
    <w:rsid w:val="005F7E02"/>
    <w:rsid w:val="0061170A"/>
    <w:rsid w:val="00611E12"/>
    <w:rsid w:val="0061359F"/>
    <w:rsid w:val="00616601"/>
    <w:rsid w:val="00620298"/>
    <w:rsid w:val="006219D8"/>
    <w:rsid w:val="00624AF4"/>
    <w:rsid w:val="006431CB"/>
    <w:rsid w:val="00690F79"/>
    <w:rsid w:val="00691582"/>
    <w:rsid w:val="006963BA"/>
    <w:rsid w:val="006A1777"/>
    <w:rsid w:val="006A1893"/>
    <w:rsid w:val="006A4DD9"/>
    <w:rsid w:val="006A528B"/>
    <w:rsid w:val="006A53E3"/>
    <w:rsid w:val="006B6A86"/>
    <w:rsid w:val="006B6F8D"/>
    <w:rsid w:val="006D0B60"/>
    <w:rsid w:val="006D6F2C"/>
    <w:rsid w:val="00705124"/>
    <w:rsid w:val="00714E75"/>
    <w:rsid w:val="007201A9"/>
    <w:rsid w:val="00723331"/>
    <w:rsid w:val="0072365F"/>
    <w:rsid w:val="00725358"/>
    <w:rsid w:val="00743911"/>
    <w:rsid w:val="00752F32"/>
    <w:rsid w:val="00754868"/>
    <w:rsid w:val="0075539D"/>
    <w:rsid w:val="00762470"/>
    <w:rsid w:val="00763ACE"/>
    <w:rsid w:val="00777D66"/>
    <w:rsid w:val="00780C19"/>
    <w:rsid w:val="00780EF4"/>
    <w:rsid w:val="00783876"/>
    <w:rsid w:val="007A4DA4"/>
    <w:rsid w:val="007A781C"/>
    <w:rsid w:val="007B7B3C"/>
    <w:rsid w:val="007D03FE"/>
    <w:rsid w:val="007D4E7C"/>
    <w:rsid w:val="007E3416"/>
    <w:rsid w:val="007E4C13"/>
    <w:rsid w:val="008001D0"/>
    <w:rsid w:val="008034BF"/>
    <w:rsid w:val="00804027"/>
    <w:rsid w:val="00815E06"/>
    <w:rsid w:val="008166B4"/>
    <w:rsid w:val="00823A3D"/>
    <w:rsid w:val="00824B68"/>
    <w:rsid w:val="00827565"/>
    <w:rsid w:val="008312EA"/>
    <w:rsid w:val="00833C30"/>
    <w:rsid w:val="0083712E"/>
    <w:rsid w:val="008433B9"/>
    <w:rsid w:val="00844743"/>
    <w:rsid w:val="00847F4E"/>
    <w:rsid w:val="008572F5"/>
    <w:rsid w:val="008669EE"/>
    <w:rsid w:val="0086750E"/>
    <w:rsid w:val="00872DCF"/>
    <w:rsid w:val="0087310C"/>
    <w:rsid w:val="00873658"/>
    <w:rsid w:val="00875E9A"/>
    <w:rsid w:val="00877AA5"/>
    <w:rsid w:val="00884C76"/>
    <w:rsid w:val="00887E21"/>
    <w:rsid w:val="00895C79"/>
    <w:rsid w:val="008A5054"/>
    <w:rsid w:val="008A7411"/>
    <w:rsid w:val="008B3D7D"/>
    <w:rsid w:val="008D5657"/>
    <w:rsid w:val="008D584F"/>
    <w:rsid w:val="008E2256"/>
    <w:rsid w:val="00907CA6"/>
    <w:rsid w:val="00916CA0"/>
    <w:rsid w:val="009305DB"/>
    <w:rsid w:val="00930951"/>
    <w:rsid w:val="009464EB"/>
    <w:rsid w:val="00951A2F"/>
    <w:rsid w:val="00963D01"/>
    <w:rsid w:val="00967BB6"/>
    <w:rsid w:val="00970085"/>
    <w:rsid w:val="009765B1"/>
    <w:rsid w:val="009806A2"/>
    <w:rsid w:val="00985040"/>
    <w:rsid w:val="00985728"/>
    <w:rsid w:val="009A707B"/>
    <w:rsid w:val="009B30DA"/>
    <w:rsid w:val="009B5D4C"/>
    <w:rsid w:val="009C15FA"/>
    <w:rsid w:val="009C249C"/>
    <w:rsid w:val="009C6D45"/>
    <w:rsid w:val="009D4F98"/>
    <w:rsid w:val="009E17E6"/>
    <w:rsid w:val="009F0DF3"/>
    <w:rsid w:val="009F535A"/>
    <w:rsid w:val="00A140E4"/>
    <w:rsid w:val="00A463E5"/>
    <w:rsid w:val="00A527B7"/>
    <w:rsid w:val="00A52D83"/>
    <w:rsid w:val="00A706BC"/>
    <w:rsid w:val="00A73D01"/>
    <w:rsid w:val="00A77526"/>
    <w:rsid w:val="00A77F5F"/>
    <w:rsid w:val="00A9119B"/>
    <w:rsid w:val="00A93108"/>
    <w:rsid w:val="00AA06D6"/>
    <w:rsid w:val="00AA4BE7"/>
    <w:rsid w:val="00AA60C0"/>
    <w:rsid w:val="00AB15AD"/>
    <w:rsid w:val="00AB6EBB"/>
    <w:rsid w:val="00AD3A95"/>
    <w:rsid w:val="00AD7EB0"/>
    <w:rsid w:val="00AE5BE6"/>
    <w:rsid w:val="00AF2FA6"/>
    <w:rsid w:val="00B00462"/>
    <w:rsid w:val="00B10486"/>
    <w:rsid w:val="00B1178A"/>
    <w:rsid w:val="00B249E1"/>
    <w:rsid w:val="00B255E9"/>
    <w:rsid w:val="00B30C70"/>
    <w:rsid w:val="00B359F9"/>
    <w:rsid w:val="00B5505E"/>
    <w:rsid w:val="00B57F8E"/>
    <w:rsid w:val="00B621EC"/>
    <w:rsid w:val="00B7569E"/>
    <w:rsid w:val="00B758A3"/>
    <w:rsid w:val="00B852F8"/>
    <w:rsid w:val="00B9105E"/>
    <w:rsid w:val="00B9322D"/>
    <w:rsid w:val="00B943DD"/>
    <w:rsid w:val="00B9460C"/>
    <w:rsid w:val="00BA2C8E"/>
    <w:rsid w:val="00BA4F97"/>
    <w:rsid w:val="00BAFC17"/>
    <w:rsid w:val="00BB1A54"/>
    <w:rsid w:val="00BB5183"/>
    <w:rsid w:val="00BC3981"/>
    <w:rsid w:val="00BC5A18"/>
    <w:rsid w:val="00BC7F3B"/>
    <w:rsid w:val="00BF24AD"/>
    <w:rsid w:val="00BF4E99"/>
    <w:rsid w:val="00C06592"/>
    <w:rsid w:val="00C06EBA"/>
    <w:rsid w:val="00C12860"/>
    <w:rsid w:val="00C246F2"/>
    <w:rsid w:val="00C26BCC"/>
    <w:rsid w:val="00C3293D"/>
    <w:rsid w:val="00C34D8A"/>
    <w:rsid w:val="00C43855"/>
    <w:rsid w:val="00C4477F"/>
    <w:rsid w:val="00C456E7"/>
    <w:rsid w:val="00C53D98"/>
    <w:rsid w:val="00C5650E"/>
    <w:rsid w:val="00C6002D"/>
    <w:rsid w:val="00C70B7D"/>
    <w:rsid w:val="00C80231"/>
    <w:rsid w:val="00C834E1"/>
    <w:rsid w:val="00C97A0C"/>
    <w:rsid w:val="00CA13BB"/>
    <w:rsid w:val="00CD0578"/>
    <w:rsid w:val="00CD500E"/>
    <w:rsid w:val="00CE75F3"/>
    <w:rsid w:val="00CF2C23"/>
    <w:rsid w:val="00D43312"/>
    <w:rsid w:val="00D45B7C"/>
    <w:rsid w:val="00D5371D"/>
    <w:rsid w:val="00D54195"/>
    <w:rsid w:val="00D54285"/>
    <w:rsid w:val="00D73132"/>
    <w:rsid w:val="00D8574C"/>
    <w:rsid w:val="00D87CAF"/>
    <w:rsid w:val="00D87FAD"/>
    <w:rsid w:val="00D96E33"/>
    <w:rsid w:val="00DA4650"/>
    <w:rsid w:val="00DB25D1"/>
    <w:rsid w:val="00DC336E"/>
    <w:rsid w:val="00DE2DA0"/>
    <w:rsid w:val="00DF7657"/>
    <w:rsid w:val="00E00ABB"/>
    <w:rsid w:val="00E13C40"/>
    <w:rsid w:val="00E177F4"/>
    <w:rsid w:val="00E26505"/>
    <w:rsid w:val="00E31C45"/>
    <w:rsid w:val="00E3739F"/>
    <w:rsid w:val="00E520FA"/>
    <w:rsid w:val="00E52ADF"/>
    <w:rsid w:val="00E66B33"/>
    <w:rsid w:val="00E740DE"/>
    <w:rsid w:val="00E76AB5"/>
    <w:rsid w:val="00E82171"/>
    <w:rsid w:val="00E85FBB"/>
    <w:rsid w:val="00E95CDE"/>
    <w:rsid w:val="00EA2810"/>
    <w:rsid w:val="00EA43BC"/>
    <w:rsid w:val="00EA7AC6"/>
    <w:rsid w:val="00EB2B2C"/>
    <w:rsid w:val="00EB634C"/>
    <w:rsid w:val="00ED2DB5"/>
    <w:rsid w:val="00ED64DB"/>
    <w:rsid w:val="00EE3B0B"/>
    <w:rsid w:val="00EE7B7D"/>
    <w:rsid w:val="00EF2739"/>
    <w:rsid w:val="00EF3946"/>
    <w:rsid w:val="00F051F2"/>
    <w:rsid w:val="00F130EF"/>
    <w:rsid w:val="00F360BF"/>
    <w:rsid w:val="00F36EF1"/>
    <w:rsid w:val="00F40E8F"/>
    <w:rsid w:val="00F567FF"/>
    <w:rsid w:val="00F57AD3"/>
    <w:rsid w:val="00F70ACB"/>
    <w:rsid w:val="00F71CE4"/>
    <w:rsid w:val="00F739CF"/>
    <w:rsid w:val="00F7550C"/>
    <w:rsid w:val="00F82E88"/>
    <w:rsid w:val="00F84AC8"/>
    <w:rsid w:val="00F94537"/>
    <w:rsid w:val="00FA2636"/>
    <w:rsid w:val="00FA6D45"/>
    <w:rsid w:val="00FB3A7F"/>
    <w:rsid w:val="00FC33A8"/>
    <w:rsid w:val="00FC39DF"/>
    <w:rsid w:val="00FE5002"/>
    <w:rsid w:val="00FF1D1D"/>
    <w:rsid w:val="00FF4126"/>
    <w:rsid w:val="00FF5E51"/>
    <w:rsid w:val="01063EEA"/>
    <w:rsid w:val="01644230"/>
    <w:rsid w:val="0181085C"/>
    <w:rsid w:val="01823A82"/>
    <w:rsid w:val="01F16892"/>
    <w:rsid w:val="02401608"/>
    <w:rsid w:val="02DA33B1"/>
    <w:rsid w:val="0334AEFF"/>
    <w:rsid w:val="035FDE0E"/>
    <w:rsid w:val="036D2A04"/>
    <w:rsid w:val="03AEC2CC"/>
    <w:rsid w:val="03C064D2"/>
    <w:rsid w:val="04178E92"/>
    <w:rsid w:val="04330014"/>
    <w:rsid w:val="049BE2F2"/>
    <w:rsid w:val="04DEE8CF"/>
    <w:rsid w:val="05CE5B7F"/>
    <w:rsid w:val="05DF19B4"/>
    <w:rsid w:val="07485EF2"/>
    <w:rsid w:val="080B1774"/>
    <w:rsid w:val="0832C8CC"/>
    <w:rsid w:val="08780326"/>
    <w:rsid w:val="08B81B16"/>
    <w:rsid w:val="098D4C67"/>
    <w:rsid w:val="09ECECE7"/>
    <w:rsid w:val="0A4C2342"/>
    <w:rsid w:val="0A58B258"/>
    <w:rsid w:val="0A6D84DB"/>
    <w:rsid w:val="0B70C89C"/>
    <w:rsid w:val="0BB4BDBB"/>
    <w:rsid w:val="0CD8104C"/>
    <w:rsid w:val="0D4D86A3"/>
    <w:rsid w:val="0DB634E3"/>
    <w:rsid w:val="0DE71A91"/>
    <w:rsid w:val="0DFBB4D0"/>
    <w:rsid w:val="0E251BE7"/>
    <w:rsid w:val="0E60BD8A"/>
    <w:rsid w:val="0E6AF358"/>
    <w:rsid w:val="0ED1C89A"/>
    <w:rsid w:val="0EE0D214"/>
    <w:rsid w:val="0F60ADAB"/>
    <w:rsid w:val="0FD9F015"/>
    <w:rsid w:val="0FFC8DEB"/>
    <w:rsid w:val="10202C12"/>
    <w:rsid w:val="106A4A9B"/>
    <w:rsid w:val="106D98FB"/>
    <w:rsid w:val="107E4913"/>
    <w:rsid w:val="10D992D1"/>
    <w:rsid w:val="11381017"/>
    <w:rsid w:val="11780346"/>
    <w:rsid w:val="1194362A"/>
    <w:rsid w:val="11DA07AC"/>
    <w:rsid w:val="11F44A00"/>
    <w:rsid w:val="127A5026"/>
    <w:rsid w:val="12F5C143"/>
    <w:rsid w:val="131B0650"/>
    <w:rsid w:val="1330D468"/>
    <w:rsid w:val="13586108"/>
    <w:rsid w:val="13636299"/>
    <w:rsid w:val="1375D80D"/>
    <w:rsid w:val="142DB45F"/>
    <w:rsid w:val="14624B34"/>
    <w:rsid w:val="14BEBA9F"/>
    <w:rsid w:val="16B6AD0A"/>
    <w:rsid w:val="16EE9D62"/>
    <w:rsid w:val="17A4BD09"/>
    <w:rsid w:val="17AB6442"/>
    <w:rsid w:val="18059F04"/>
    <w:rsid w:val="1838006C"/>
    <w:rsid w:val="1842165B"/>
    <w:rsid w:val="1863BB4B"/>
    <w:rsid w:val="1922996B"/>
    <w:rsid w:val="19852033"/>
    <w:rsid w:val="199A7738"/>
    <w:rsid w:val="19A015EC"/>
    <w:rsid w:val="1A79B20F"/>
    <w:rsid w:val="1AFF3DF7"/>
    <w:rsid w:val="1B92FFF8"/>
    <w:rsid w:val="1C642B12"/>
    <w:rsid w:val="1C988DAC"/>
    <w:rsid w:val="1C9B0E58"/>
    <w:rsid w:val="1D18FBAD"/>
    <w:rsid w:val="1D8A2501"/>
    <w:rsid w:val="1DFBF3EA"/>
    <w:rsid w:val="1E36DEB9"/>
    <w:rsid w:val="1E3C9361"/>
    <w:rsid w:val="1E4D5B27"/>
    <w:rsid w:val="1E7CB03B"/>
    <w:rsid w:val="1ED92058"/>
    <w:rsid w:val="1F517BEA"/>
    <w:rsid w:val="1FD34B82"/>
    <w:rsid w:val="1FDD7D7D"/>
    <w:rsid w:val="1FF86E4E"/>
    <w:rsid w:val="2019507C"/>
    <w:rsid w:val="201A8AE5"/>
    <w:rsid w:val="206CA3C0"/>
    <w:rsid w:val="20AF4EC4"/>
    <w:rsid w:val="20FB1F49"/>
    <w:rsid w:val="214C884B"/>
    <w:rsid w:val="214F7076"/>
    <w:rsid w:val="219559B9"/>
    <w:rsid w:val="2251FBFD"/>
    <w:rsid w:val="233917A0"/>
    <w:rsid w:val="234C39A1"/>
    <w:rsid w:val="234CE138"/>
    <w:rsid w:val="239F5FE5"/>
    <w:rsid w:val="23E5C505"/>
    <w:rsid w:val="23EDCC5E"/>
    <w:rsid w:val="23F5B9E4"/>
    <w:rsid w:val="248CF7E0"/>
    <w:rsid w:val="24CCFA7B"/>
    <w:rsid w:val="253FB6BC"/>
    <w:rsid w:val="25819566"/>
    <w:rsid w:val="2652C0BD"/>
    <w:rsid w:val="2691B306"/>
    <w:rsid w:val="26AE131A"/>
    <w:rsid w:val="26CE5D8C"/>
    <w:rsid w:val="270901DD"/>
    <w:rsid w:val="271D65C7"/>
    <w:rsid w:val="2722C03B"/>
    <w:rsid w:val="286C12EA"/>
    <w:rsid w:val="28CEE80B"/>
    <w:rsid w:val="28D04EBE"/>
    <w:rsid w:val="28E20BF2"/>
    <w:rsid w:val="29704286"/>
    <w:rsid w:val="29A06B9E"/>
    <w:rsid w:val="29A43102"/>
    <w:rsid w:val="2A032AE1"/>
    <w:rsid w:val="2A0F06D5"/>
    <w:rsid w:val="2A69544C"/>
    <w:rsid w:val="2A968A09"/>
    <w:rsid w:val="2AE7EDF7"/>
    <w:rsid w:val="2B31C34B"/>
    <w:rsid w:val="2B9498D4"/>
    <w:rsid w:val="2B98418F"/>
    <w:rsid w:val="2BFCAD19"/>
    <w:rsid w:val="2C4F5138"/>
    <w:rsid w:val="2C83BE58"/>
    <w:rsid w:val="2CE4D201"/>
    <w:rsid w:val="2D39D088"/>
    <w:rsid w:val="2D3A2640"/>
    <w:rsid w:val="2D9C9C2A"/>
    <w:rsid w:val="2E43AAB7"/>
    <w:rsid w:val="2E806A3E"/>
    <w:rsid w:val="2EF63EB8"/>
    <w:rsid w:val="2F016571"/>
    <w:rsid w:val="2F071610"/>
    <w:rsid w:val="2F386C8B"/>
    <w:rsid w:val="2F5EA6BB"/>
    <w:rsid w:val="2FB5D59B"/>
    <w:rsid w:val="30025D7A"/>
    <w:rsid w:val="304B5009"/>
    <w:rsid w:val="3127A270"/>
    <w:rsid w:val="31B36B09"/>
    <w:rsid w:val="3224530C"/>
    <w:rsid w:val="32A1FD8D"/>
    <w:rsid w:val="32ABC8AE"/>
    <w:rsid w:val="333DB319"/>
    <w:rsid w:val="33464271"/>
    <w:rsid w:val="33629795"/>
    <w:rsid w:val="33847932"/>
    <w:rsid w:val="33C6D684"/>
    <w:rsid w:val="33D21268"/>
    <w:rsid w:val="33E339A4"/>
    <w:rsid w:val="3407EA35"/>
    <w:rsid w:val="343B10D7"/>
    <w:rsid w:val="345F4332"/>
    <w:rsid w:val="348BA679"/>
    <w:rsid w:val="355BF3CE"/>
    <w:rsid w:val="35AADC70"/>
    <w:rsid w:val="35E3774E"/>
    <w:rsid w:val="35FDA848"/>
    <w:rsid w:val="36527269"/>
    <w:rsid w:val="378B24D9"/>
    <w:rsid w:val="383608B8"/>
    <w:rsid w:val="38D51B6E"/>
    <w:rsid w:val="3939B2AC"/>
    <w:rsid w:val="39782D36"/>
    <w:rsid w:val="3AD070B4"/>
    <w:rsid w:val="3B23CEB0"/>
    <w:rsid w:val="3B3A802A"/>
    <w:rsid w:val="3B45C4E9"/>
    <w:rsid w:val="3B55B9C8"/>
    <w:rsid w:val="3D5EDC3F"/>
    <w:rsid w:val="3DA6CD72"/>
    <w:rsid w:val="3DD0B846"/>
    <w:rsid w:val="3E24E63B"/>
    <w:rsid w:val="3E2C6124"/>
    <w:rsid w:val="3E8D5A8A"/>
    <w:rsid w:val="3EA54A3C"/>
    <w:rsid w:val="3FC0B69C"/>
    <w:rsid w:val="40411A9D"/>
    <w:rsid w:val="40DFBC3C"/>
    <w:rsid w:val="41EFC6E5"/>
    <w:rsid w:val="4288BA9A"/>
    <w:rsid w:val="428A1215"/>
    <w:rsid w:val="42A638FF"/>
    <w:rsid w:val="42DDA6B7"/>
    <w:rsid w:val="42E18421"/>
    <w:rsid w:val="4311112C"/>
    <w:rsid w:val="443631B6"/>
    <w:rsid w:val="445355F5"/>
    <w:rsid w:val="448F3B60"/>
    <w:rsid w:val="4495FF7D"/>
    <w:rsid w:val="44A76041"/>
    <w:rsid w:val="44E373B1"/>
    <w:rsid w:val="4551ABCE"/>
    <w:rsid w:val="4594E76E"/>
    <w:rsid w:val="45C40A95"/>
    <w:rsid w:val="462F8991"/>
    <w:rsid w:val="46B8CF11"/>
    <w:rsid w:val="472232C9"/>
    <w:rsid w:val="47DFD034"/>
    <w:rsid w:val="4861FAAB"/>
    <w:rsid w:val="48A6A2FF"/>
    <w:rsid w:val="48A6F9EC"/>
    <w:rsid w:val="4926C718"/>
    <w:rsid w:val="4929A986"/>
    <w:rsid w:val="498F9959"/>
    <w:rsid w:val="49C20062"/>
    <w:rsid w:val="49D00D31"/>
    <w:rsid w:val="49FD9D43"/>
    <w:rsid w:val="4A89C483"/>
    <w:rsid w:val="4B52B535"/>
    <w:rsid w:val="4B54242D"/>
    <w:rsid w:val="4BA47285"/>
    <w:rsid w:val="4BFEC284"/>
    <w:rsid w:val="4C17CBFE"/>
    <w:rsid w:val="4D2406CF"/>
    <w:rsid w:val="4D851703"/>
    <w:rsid w:val="4DA516E7"/>
    <w:rsid w:val="4DE381CB"/>
    <w:rsid w:val="4DE75DEF"/>
    <w:rsid w:val="4E8A55F7"/>
    <w:rsid w:val="4ED676E1"/>
    <w:rsid w:val="4EFC0493"/>
    <w:rsid w:val="4F0E41FD"/>
    <w:rsid w:val="4F63C931"/>
    <w:rsid w:val="4FCCC8A6"/>
    <w:rsid w:val="4FE8A8F4"/>
    <w:rsid w:val="5028EE49"/>
    <w:rsid w:val="506C28C5"/>
    <w:rsid w:val="50785D0A"/>
    <w:rsid w:val="5081F23E"/>
    <w:rsid w:val="50BCB7C5"/>
    <w:rsid w:val="511E7CD2"/>
    <w:rsid w:val="51350AE3"/>
    <w:rsid w:val="518AEF9F"/>
    <w:rsid w:val="522F360D"/>
    <w:rsid w:val="52DD92C1"/>
    <w:rsid w:val="537D296D"/>
    <w:rsid w:val="546979BF"/>
    <w:rsid w:val="54D6DC79"/>
    <w:rsid w:val="54D95ADE"/>
    <w:rsid w:val="54DACCBE"/>
    <w:rsid w:val="5501F066"/>
    <w:rsid w:val="5502FDCA"/>
    <w:rsid w:val="550C51ED"/>
    <w:rsid w:val="55D762AF"/>
    <w:rsid w:val="56054A20"/>
    <w:rsid w:val="564E0970"/>
    <w:rsid w:val="56C18790"/>
    <w:rsid w:val="56C4C319"/>
    <w:rsid w:val="56CD3D59"/>
    <w:rsid w:val="5789D1FD"/>
    <w:rsid w:val="579BA147"/>
    <w:rsid w:val="57A90807"/>
    <w:rsid w:val="583925C3"/>
    <w:rsid w:val="58C662BD"/>
    <w:rsid w:val="58CF5B81"/>
    <w:rsid w:val="5A02F30C"/>
    <w:rsid w:val="5AE0A8C9"/>
    <w:rsid w:val="5B3DF67D"/>
    <w:rsid w:val="5B70B509"/>
    <w:rsid w:val="5BB40ECC"/>
    <w:rsid w:val="5BB9220B"/>
    <w:rsid w:val="5CDFA6C7"/>
    <w:rsid w:val="5D02CFC0"/>
    <w:rsid w:val="5D2A6B3E"/>
    <w:rsid w:val="5D7924C7"/>
    <w:rsid w:val="5D7F8315"/>
    <w:rsid w:val="5E01F7C2"/>
    <w:rsid w:val="5E7157B9"/>
    <w:rsid w:val="5E7351C9"/>
    <w:rsid w:val="5EDCD390"/>
    <w:rsid w:val="5FA8AA31"/>
    <w:rsid w:val="5FB419EC"/>
    <w:rsid w:val="5FE8D3EB"/>
    <w:rsid w:val="601076FE"/>
    <w:rsid w:val="60299C3A"/>
    <w:rsid w:val="607411F5"/>
    <w:rsid w:val="60B0C589"/>
    <w:rsid w:val="60C72A37"/>
    <w:rsid w:val="62190CDE"/>
    <w:rsid w:val="62B0A85B"/>
    <w:rsid w:val="62DE4482"/>
    <w:rsid w:val="62EBBAAE"/>
    <w:rsid w:val="63609754"/>
    <w:rsid w:val="64315B67"/>
    <w:rsid w:val="6470D49F"/>
    <w:rsid w:val="64878B0F"/>
    <w:rsid w:val="64A7546F"/>
    <w:rsid w:val="65ACD877"/>
    <w:rsid w:val="66D3D2B1"/>
    <w:rsid w:val="66EA99DB"/>
    <w:rsid w:val="676D70EC"/>
    <w:rsid w:val="6782E6E1"/>
    <w:rsid w:val="67B876F6"/>
    <w:rsid w:val="680B2345"/>
    <w:rsid w:val="681CB7A9"/>
    <w:rsid w:val="68357A64"/>
    <w:rsid w:val="6857A278"/>
    <w:rsid w:val="68594CA7"/>
    <w:rsid w:val="6924CF64"/>
    <w:rsid w:val="69C6FE1F"/>
    <w:rsid w:val="6A0D5E84"/>
    <w:rsid w:val="6AF03FA6"/>
    <w:rsid w:val="6B336042"/>
    <w:rsid w:val="6B83BC39"/>
    <w:rsid w:val="6BC46F1A"/>
    <w:rsid w:val="6CBA0FCF"/>
    <w:rsid w:val="6D04912D"/>
    <w:rsid w:val="6E0E901D"/>
    <w:rsid w:val="6E19FAC8"/>
    <w:rsid w:val="6E549640"/>
    <w:rsid w:val="6EA3F97B"/>
    <w:rsid w:val="6EEDBE3A"/>
    <w:rsid w:val="6F99910C"/>
    <w:rsid w:val="6FCA3DB6"/>
    <w:rsid w:val="6FCCCFFE"/>
    <w:rsid w:val="700A2BFB"/>
    <w:rsid w:val="7016E39A"/>
    <w:rsid w:val="70835F2B"/>
    <w:rsid w:val="709C0333"/>
    <w:rsid w:val="7135616D"/>
    <w:rsid w:val="714630DF"/>
    <w:rsid w:val="71C401B9"/>
    <w:rsid w:val="72583B3B"/>
    <w:rsid w:val="726A40B2"/>
    <w:rsid w:val="72723322"/>
    <w:rsid w:val="72DCC374"/>
    <w:rsid w:val="73C017E3"/>
    <w:rsid w:val="73C91CE3"/>
    <w:rsid w:val="73F6D631"/>
    <w:rsid w:val="73FA3DA0"/>
    <w:rsid w:val="74009D64"/>
    <w:rsid w:val="74112D37"/>
    <w:rsid w:val="7423FC54"/>
    <w:rsid w:val="742AB6D4"/>
    <w:rsid w:val="7475EF68"/>
    <w:rsid w:val="7498CDE7"/>
    <w:rsid w:val="74ABF957"/>
    <w:rsid w:val="7548E362"/>
    <w:rsid w:val="75719494"/>
    <w:rsid w:val="7578496F"/>
    <w:rsid w:val="7583382C"/>
    <w:rsid w:val="75D67C13"/>
    <w:rsid w:val="75E6C147"/>
    <w:rsid w:val="7641F22A"/>
    <w:rsid w:val="7672FD7F"/>
    <w:rsid w:val="769ED2B4"/>
    <w:rsid w:val="77149F3A"/>
    <w:rsid w:val="773D5BDC"/>
    <w:rsid w:val="77502AF9"/>
    <w:rsid w:val="7756E579"/>
    <w:rsid w:val="779EA878"/>
    <w:rsid w:val="77AD5E54"/>
    <w:rsid w:val="78405278"/>
    <w:rsid w:val="789933C1"/>
    <w:rsid w:val="78C7E276"/>
    <w:rsid w:val="78DE9268"/>
    <w:rsid w:val="7917DB7A"/>
    <w:rsid w:val="7931116D"/>
    <w:rsid w:val="793C5703"/>
    <w:rsid w:val="7959304A"/>
    <w:rsid w:val="79AA961A"/>
    <w:rsid w:val="79D21DA4"/>
    <w:rsid w:val="79D438EA"/>
    <w:rsid w:val="7A385E67"/>
    <w:rsid w:val="7ADBD84E"/>
    <w:rsid w:val="7AF500AB"/>
    <w:rsid w:val="7BA61176"/>
    <w:rsid w:val="7BB09DA1"/>
    <w:rsid w:val="7CC62E1E"/>
    <w:rsid w:val="7CEF8BDE"/>
    <w:rsid w:val="7D56D6CC"/>
    <w:rsid w:val="7DDD7184"/>
    <w:rsid w:val="7E09787E"/>
    <w:rsid w:val="7F087545"/>
    <w:rsid w:val="7F21B6FB"/>
    <w:rsid w:val="7FB8D4E0"/>
    <w:rsid w:val="7FC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7E7DFD"/>
  <w15:docId w15:val="{9C3CC2C6-B5A8-42F8-9C7B-445F9ED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31"/>
    <w:pPr>
      <w:spacing w:after="6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qFormat/>
    <w:rsid w:val="00F57AD3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DB5"/>
  </w:style>
  <w:style w:type="paragraph" w:styleId="Footer">
    <w:name w:val="footer"/>
    <w:basedOn w:val="Normal"/>
    <w:link w:val="FooterChar"/>
    <w:uiPriority w:val="99"/>
    <w:unhideWhenUsed/>
    <w:rsid w:val="00ED2D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2DB5"/>
  </w:style>
  <w:style w:type="character" w:styleId="PlaceholderText">
    <w:name w:val="Placeholder Text"/>
    <w:uiPriority w:val="99"/>
    <w:semiHidden/>
    <w:rsid w:val="003B0E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0E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A53"/>
    <w:pPr>
      <w:ind w:left="720"/>
      <w:contextualSpacing/>
    </w:pPr>
  </w:style>
  <w:style w:type="table" w:styleId="TableGrid">
    <w:name w:val="Table Grid"/>
    <w:basedOn w:val="TableNormal"/>
    <w:uiPriority w:val="59"/>
    <w:rsid w:val="008040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E26505"/>
    <w:rPr>
      <w:color w:val="0000FF"/>
      <w:u w:val="single"/>
    </w:rPr>
  </w:style>
  <w:style w:type="paragraph" w:customStyle="1" w:styleId="Default">
    <w:name w:val="Default"/>
    <w:rsid w:val="00F57AD3"/>
    <w:pPr>
      <w:widowControl w:val="0"/>
      <w:autoSpaceDE w:val="0"/>
      <w:autoSpaceDN w:val="0"/>
      <w:adjustRightInd w:val="0"/>
    </w:pPr>
    <w:rPr>
      <w:rFonts w:ascii="CMCS C 10" w:eastAsia="MS Mincho" w:hAnsi="CMCS C 10" w:cs="CMCS C 10"/>
      <w:color w:val="000000"/>
      <w:sz w:val="24"/>
      <w:szCs w:val="24"/>
      <w:lang w:eastAsia="ja-JP"/>
    </w:rPr>
  </w:style>
  <w:style w:type="paragraph" w:styleId="BodyText">
    <w:name w:val="Body Text"/>
    <w:basedOn w:val="Normal"/>
    <w:rsid w:val="009F535A"/>
    <w:pPr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96EF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D57A9"/>
    <w:pPr>
      <w:spacing w:before="100" w:beforeAutospacing="1" w:after="100" w:afterAutospacing="1"/>
    </w:pPr>
    <w:rPr>
      <w:rFonts w:eastAsia="Times New Roma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.zhenm@northeastern.edu" TargetMode="External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.zagieboylo@northeaster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celeney.c@northeastern.edu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irner\Dropbox\teaching\Embedded%20Design\template\Lab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77A0B-8BE8-48E2-8146-2D282C2C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Template.dot</Template>
  <TotalTime>2</TotalTime>
  <Pages>6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1</dc:title>
  <dc:subject>Microprocessor-Based Design</dc:subject>
  <dc:creator>schirner</dc:creator>
  <cp:keywords/>
  <cp:lastModifiedBy>Zhenming Yang</cp:lastModifiedBy>
  <cp:revision>175</cp:revision>
  <cp:lastPrinted>2014-09-02T17:53:00Z</cp:lastPrinted>
  <dcterms:created xsi:type="dcterms:W3CDTF">2023-10-07T19:17:00Z</dcterms:created>
  <dcterms:modified xsi:type="dcterms:W3CDTF">2023-10-26T18:40:00Z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1216ff-38bd-4bdb-88af-976068a6f500_Enabled">
    <vt:lpwstr>true</vt:lpwstr>
  </property>
  <property fmtid="{D5CDD505-2E9C-101B-9397-08002B2CF9AE}" pid="3" name="MSIP_Label_111216ff-38bd-4bdb-88af-976068a6f500_SetDate">
    <vt:lpwstr>2023-08-25T20:05:45Z</vt:lpwstr>
  </property>
  <property fmtid="{D5CDD505-2E9C-101B-9397-08002B2CF9AE}" pid="4" name="MSIP_Label_111216ff-38bd-4bdb-88af-976068a6f500_Method">
    <vt:lpwstr>Privileged</vt:lpwstr>
  </property>
  <property fmtid="{D5CDD505-2E9C-101B-9397-08002B2CF9AE}" pid="5" name="MSIP_Label_111216ff-38bd-4bdb-88af-976068a6f500_Name">
    <vt:lpwstr>1Lock</vt:lpwstr>
  </property>
  <property fmtid="{D5CDD505-2E9C-101B-9397-08002B2CF9AE}" pid="6" name="MSIP_Label_111216ff-38bd-4bdb-88af-976068a6f500_SiteId">
    <vt:lpwstr>a8eec281-aaa3-4dae-ac9b-9a398b9215e7</vt:lpwstr>
  </property>
  <property fmtid="{D5CDD505-2E9C-101B-9397-08002B2CF9AE}" pid="7" name="MSIP_Label_111216ff-38bd-4bdb-88af-976068a6f500_ActionId">
    <vt:lpwstr>0cbe49c7-b8ce-44b4-92b2-8b98822435b6</vt:lpwstr>
  </property>
  <property fmtid="{D5CDD505-2E9C-101B-9397-08002B2CF9AE}" pid="8" name="MSIP_Label_111216ff-38bd-4bdb-88af-976068a6f500_ContentBits">
    <vt:lpwstr>0</vt:lpwstr>
  </property>
</Properties>
</file>