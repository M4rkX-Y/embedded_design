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F57AD3" w:rsidR="00616601" w:rsidRDefault="00616601" w14:paraId="672A6659" w14:textId="77777777"/>
    <w:p w:rsidRPr="00F57AD3" w:rsidR="00ED2DB5" w:rsidRDefault="00ED2DB5" w14:paraId="0A37501D" w14:textId="77777777"/>
    <w:p w:rsidRPr="00AD4581" w:rsidR="7498CDE7" w:rsidP="345F4332" w:rsidRDefault="7498CDE7" w14:paraId="7D4548BA" w14:textId="69127F3E">
      <w:pPr>
        <w:jc w:val="center"/>
        <w:rPr>
          <w:sz w:val="34"/>
          <w:szCs w:val="34"/>
        </w:rPr>
      </w:pPr>
      <w:r w:rsidRPr="00AD4581">
        <w:rPr>
          <w:sz w:val="34"/>
          <w:szCs w:val="34"/>
        </w:rPr>
        <w:t xml:space="preserve">Lab Assignment </w:t>
      </w:r>
      <w:r w:rsidRPr="00AD4581" w:rsidR="40249DB5">
        <w:rPr>
          <w:sz w:val="34"/>
          <w:szCs w:val="34"/>
        </w:rPr>
        <w:t>2</w:t>
      </w:r>
    </w:p>
    <w:p w:rsidRPr="00AD4581" w:rsidR="001832E1" w:rsidP="001832E1" w:rsidRDefault="00EC521A" w14:paraId="5DAB6C7B" w14:textId="79457680">
      <w:pPr>
        <w:jc w:val="center"/>
        <w:rPr>
          <w:sz w:val="34"/>
          <w:szCs w:val="34"/>
        </w:rPr>
      </w:pPr>
      <w:r w:rsidRPr="00AD4581">
        <w:rPr>
          <w:sz w:val="34"/>
          <w:szCs w:val="34"/>
        </w:rPr>
        <w:t>Controlling the 7-Segment Displays with Digital Logic</w:t>
      </w:r>
    </w:p>
    <w:p w:rsidRPr="00AD4581" w:rsidR="00EC521A" w:rsidP="001832E1" w:rsidRDefault="00EC521A" w14:paraId="778D3ADF" w14:textId="77777777">
      <w:pPr>
        <w:jc w:val="center"/>
        <w:rPr>
          <w:sz w:val="34"/>
          <w:szCs w:val="34"/>
        </w:rPr>
      </w:pPr>
    </w:p>
    <w:p w:rsidRPr="00AD4581" w:rsidR="00EC521A" w:rsidP="001832E1" w:rsidRDefault="00EC521A" w14:paraId="43861B63" w14:textId="77777777">
      <w:pPr>
        <w:jc w:val="center"/>
        <w:rPr>
          <w:sz w:val="34"/>
          <w:szCs w:val="34"/>
        </w:rPr>
      </w:pPr>
    </w:p>
    <w:p w:rsidR="0E8CDE8E" w:rsidP="4DF30AEC" w:rsidRDefault="0E8CDE8E" w14:paraId="0AF30326" w14:textId="7C8F0E3E">
      <w:pPr>
        <w:spacing w:line="259" w:lineRule="auto"/>
        <w:jc w:val="center"/>
      </w:pPr>
      <w:r w:rsidRPr="00AD4581">
        <w:rPr>
          <w:sz w:val="34"/>
          <w:szCs w:val="34"/>
        </w:rPr>
        <w:t>Zhenming Yang, Connor McEleney</w:t>
      </w:r>
    </w:p>
    <w:p w:rsidR="0E8CDE8E" w:rsidP="4DF30AEC" w:rsidRDefault="00000000" w14:paraId="74815B73" w14:textId="51FA0659">
      <w:pPr>
        <w:spacing w:line="259" w:lineRule="auto"/>
        <w:jc w:val="center"/>
      </w:pPr>
      <w:hyperlink r:id="rId7">
        <w:r w:rsidRPr="78B70FF6" w:rsidR="0E8CDE8E">
          <w:rPr>
            <w:rStyle w:val="Hyperlink"/>
          </w:rPr>
          <w:t>yang.zhenm@northeastern.edu</w:t>
        </w:r>
      </w:hyperlink>
      <w:r w:rsidR="0E8CDE8E">
        <w:t xml:space="preserve">, </w:t>
      </w:r>
      <w:hyperlink w:history="1" r:id="rId8">
        <w:r w:rsidRPr="000C0DDE" w:rsidR="006E3F55">
          <w:rPr>
            <w:rStyle w:val="Hyperlink"/>
          </w:rPr>
          <w:t>mceleney.c@northeastern.edu</w:t>
        </w:r>
      </w:hyperlink>
      <w:r w:rsidR="006E3F55">
        <w:t xml:space="preserve"> </w:t>
      </w:r>
    </w:p>
    <w:p w:rsidR="006E3F55" w:rsidP="007244E3" w:rsidRDefault="006E3F55" w14:paraId="072F0869" w14:textId="22D424B1">
      <w:pPr>
        <w:spacing w:line="259" w:lineRule="auto"/>
        <w:jc w:val="center"/>
        <w:rPr>
          <w:sz w:val="34"/>
          <w:szCs w:val="34"/>
        </w:rPr>
      </w:pPr>
      <w:r w:rsidRPr="007244E3">
        <w:rPr>
          <w:sz w:val="34"/>
          <w:szCs w:val="34"/>
        </w:rPr>
        <w:t xml:space="preserve">Instructor: Prof. </w:t>
      </w:r>
      <w:r w:rsidRPr="007244E3" w:rsidR="007244E3">
        <w:rPr>
          <w:sz w:val="34"/>
          <w:szCs w:val="34"/>
        </w:rPr>
        <w:t>Zagieboylo</w:t>
      </w:r>
    </w:p>
    <w:p w:rsidRPr="006542DB" w:rsidR="007244E3" w:rsidP="007244E3" w:rsidRDefault="00000000" w14:paraId="34F15510" w14:textId="016ABD93">
      <w:pPr>
        <w:spacing w:line="259" w:lineRule="auto"/>
        <w:jc w:val="center"/>
        <w:rPr>
          <w:rStyle w:val="Hyperlink"/>
        </w:rPr>
      </w:pPr>
      <w:hyperlink w:history="1" r:id="rId9">
        <w:r w:rsidRPr="006542DB" w:rsidR="006542DB">
          <w:rPr>
            <w:rStyle w:val="Hyperlink"/>
          </w:rPr>
          <w:t>d.zagieboylo@northeastern.edu</w:t>
        </w:r>
      </w:hyperlink>
      <w:r w:rsidRPr="006542DB" w:rsidR="006542DB">
        <w:rPr>
          <w:rStyle w:val="Hyperlink"/>
        </w:rPr>
        <w:t xml:space="preserve"> </w:t>
      </w:r>
    </w:p>
    <w:p w:rsidR="006542DB" w:rsidP="78B70FF6" w:rsidRDefault="006542DB" w14:paraId="33288649" w14:textId="77777777">
      <w:pPr>
        <w:spacing w:line="259" w:lineRule="auto"/>
        <w:jc w:val="center"/>
      </w:pPr>
    </w:p>
    <w:p w:rsidR="78B70FF6" w:rsidP="78B70FF6" w:rsidRDefault="00593E93" w14:paraId="6768E5CB" w14:textId="329701B5">
      <w:pPr>
        <w:spacing w:line="259" w:lineRule="auto"/>
        <w:jc w:val="center"/>
      </w:pPr>
      <w:r>
        <w:t xml:space="preserve">Due Date: </w:t>
      </w:r>
      <w:r w:rsidR="00837E0F">
        <w:t>September 2</w:t>
      </w:r>
      <w:r w:rsidR="00AE281F">
        <w:t>8</w:t>
      </w:r>
      <w:r w:rsidR="00837E0F">
        <w:t>t</w:t>
      </w:r>
      <w:r w:rsidR="00AE281F">
        <w:t>h</w:t>
      </w:r>
      <w:r w:rsidR="00FE34FF">
        <w:t>, 2023</w:t>
      </w:r>
    </w:p>
    <w:p w:rsidR="00FE34FF" w:rsidP="00FE34FF" w:rsidRDefault="00FE34FF" w14:paraId="072CC891" w14:textId="50787290">
      <w:pPr>
        <w:spacing w:line="259" w:lineRule="auto"/>
        <w:jc w:val="center"/>
      </w:pPr>
      <w:r>
        <w:t xml:space="preserve">Submit Date: September </w:t>
      </w:r>
      <w:r w:rsidR="005131A1">
        <w:t>27th</w:t>
      </w:r>
      <w:r>
        <w:t xml:space="preserve">, </w:t>
      </w:r>
      <w:proofErr w:type="gramStart"/>
      <w:r>
        <w:t>2023</w:t>
      </w:r>
      <w:proofErr w:type="gramEnd"/>
    </w:p>
    <w:p w:rsidR="00FE34FF" w:rsidP="78B70FF6" w:rsidRDefault="00FE34FF" w14:paraId="749EB258" w14:textId="77777777">
      <w:pPr>
        <w:spacing w:line="259" w:lineRule="auto"/>
        <w:jc w:val="center"/>
      </w:pPr>
    </w:p>
    <w:p w:rsidR="00FE34FF" w:rsidP="78B70FF6" w:rsidRDefault="00FE34FF" w14:paraId="5E7321F1" w14:textId="77777777">
      <w:pPr>
        <w:spacing w:line="259" w:lineRule="auto"/>
        <w:jc w:val="center"/>
      </w:pPr>
    </w:p>
    <w:p w:rsidR="00827565" w:rsidP="003B0EA4" w:rsidRDefault="00827565" w14:paraId="0D0B940D" w14:textId="77777777">
      <w:pPr>
        <w:jc w:val="center"/>
      </w:pPr>
    </w:p>
    <w:p w:rsidR="00827565" w:rsidP="003B0EA4" w:rsidRDefault="00827565" w14:paraId="0E27B00A" w14:textId="77777777">
      <w:pPr>
        <w:jc w:val="center"/>
      </w:pPr>
    </w:p>
    <w:p w:rsidR="00827565" w:rsidP="003B0EA4" w:rsidRDefault="00827565" w14:paraId="60061E4C" w14:textId="77777777">
      <w:pPr>
        <w:jc w:val="center"/>
      </w:pPr>
    </w:p>
    <w:p w:rsidR="00827565" w:rsidP="003B0EA4" w:rsidRDefault="00827565" w14:paraId="44EAFD9C" w14:textId="77777777">
      <w:pPr>
        <w:jc w:val="center"/>
      </w:pPr>
    </w:p>
    <w:p w:rsidRPr="00F57AD3" w:rsidR="00827565" w:rsidP="003B0EA4" w:rsidRDefault="00827565" w14:paraId="4B94D5A5" w14:textId="77777777">
      <w:pPr>
        <w:jc w:val="center"/>
      </w:pPr>
    </w:p>
    <w:p w:rsidRPr="00F57AD3" w:rsidR="00F82E88" w:rsidP="003B0EA4" w:rsidRDefault="00F82E88" w14:paraId="3DEEC669" w14:textId="77777777">
      <w:pPr>
        <w:jc w:val="center"/>
      </w:pPr>
    </w:p>
    <w:p w:rsidRPr="00DA4451" w:rsidR="00A86EEF" w:rsidP="00DA4451" w:rsidRDefault="00F57AD3" w14:paraId="7205D356" w14:textId="49BFE67D">
      <w:pPr>
        <w:pStyle w:val="BodyText"/>
        <w:spacing w:line="259" w:lineRule="auto"/>
        <w:ind w:left="360" w:right="360"/>
        <w:rPr>
          <w:b/>
          <w:bCs/>
          <w:sz w:val="28"/>
          <w:szCs w:val="28"/>
        </w:rPr>
      </w:pPr>
      <w:r w:rsidRPr="009F535A">
        <w:rPr>
          <w:b/>
          <w:bCs/>
          <w:sz w:val="28"/>
          <w:szCs w:val="28"/>
        </w:rPr>
        <w:t>Abstract</w:t>
      </w:r>
    </w:p>
    <w:p w:rsidRPr="00D737B7" w:rsidR="50785D0A" w:rsidP="00DA4451" w:rsidRDefault="00DA4451" w14:paraId="75C29C2F" w14:textId="0834F26D">
      <w:pPr>
        <w:pStyle w:val="BodyText"/>
        <w:spacing w:line="259" w:lineRule="auto"/>
        <w:ind w:left="360" w:right="360"/>
        <w:rPr>
          <w:b/>
          <w:bCs/>
        </w:rPr>
      </w:pPr>
      <w:r w:rsidRPr="00DA4451">
        <w:rPr>
          <w:color w:val="000000"/>
          <w:sz w:val="23"/>
          <w:szCs w:val="23"/>
        </w:rPr>
        <w:t xml:space="preserve">In this lab a </w:t>
      </w:r>
      <w:r>
        <w:rPr>
          <w:color w:val="000000"/>
          <w:sz w:val="23"/>
          <w:szCs w:val="23"/>
        </w:rPr>
        <w:t>7</w:t>
      </w:r>
      <w:r w:rsidRPr="00DA4451">
        <w:rPr>
          <w:color w:val="000000"/>
          <w:sz w:val="23"/>
          <w:szCs w:val="23"/>
        </w:rPr>
        <w:t xml:space="preserve">-Segmen </w:t>
      </w:r>
      <w:r>
        <w:rPr>
          <w:color w:val="000000"/>
          <w:sz w:val="23"/>
          <w:szCs w:val="23"/>
        </w:rPr>
        <w:t>Display controller</w:t>
      </w:r>
      <w:r w:rsidRPr="00DA4451">
        <w:rPr>
          <w:color w:val="000000"/>
          <w:sz w:val="23"/>
          <w:szCs w:val="23"/>
        </w:rPr>
        <w:t xml:space="preserve"> was constructed using the Quartus Prime Schematic tool to simulate the behavior of the circuit and upload it to the DE1-SoC to test the circuit.</w:t>
      </w:r>
      <w:r w:rsidR="2C6C8570">
        <w:br/>
      </w:r>
      <w:r w:rsidRPr="2ABDA02D" w:rsidR="2C6C8570">
        <w:rPr>
          <w:b/>
          <w:bCs/>
        </w:rPr>
        <w:br w:type="page"/>
      </w:r>
    </w:p>
    <w:p w:rsidR="00E66B33" w:rsidP="00E66B33" w:rsidRDefault="00E66B33" w14:paraId="1AFD851D" w14:textId="2886D062">
      <w:pPr>
        <w:pStyle w:val="Heading1"/>
      </w:pPr>
      <w:r>
        <w:t>Introduction</w:t>
      </w:r>
    </w:p>
    <w:p w:rsidR="010BC27D" w:rsidP="00C14910" w:rsidRDefault="00C14910" w14:paraId="432F508B" w14:textId="174A87E2">
      <w:pPr>
        <w:pStyle w:val="BodyText"/>
        <w:ind w:firstLine="720"/>
      </w:pPr>
      <w:r w:rsidRPr="00C14910">
        <w:t>The FPGA circuit can activate individual segments in the 7-segment displays by using a logic 0 signal (active low). To deactivate them, a logic 1 signal is applied. This behavior is a result of the 7-segment displays featuring a common anode configuration, where all the positive sides (anodes) of the LED segments are connected electrically, while each LED's negative side (cathode) has its dedicated pin</w:t>
      </w:r>
      <w:r w:rsidR="00507DDF">
        <w:t xml:space="preserve"> [1]</w:t>
      </w:r>
      <w:r w:rsidRPr="00C14910">
        <w:t>.</w:t>
      </w:r>
    </w:p>
    <w:p w:rsidR="00C14910" w:rsidP="00C14910" w:rsidRDefault="00C14910" w14:paraId="62362C67" w14:textId="5903E11D">
      <w:pPr>
        <w:pStyle w:val="BodyText"/>
        <w:ind w:firstLine="720"/>
      </w:pPr>
      <w:r>
        <w:t xml:space="preserve">In this lab, </w:t>
      </w:r>
      <w:r w:rsidR="00B346D8">
        <w:t>w</w:t>
      </w:r>
      <w:r w:rsidRPr="00B346D8" w:rsidR="00B346D8">
        <w:t>e will create a digital circuit exclusively for displaying digits from 0 to 9 using only digital logic components. This circuit, known as a Binary Coded Decimal (BCD) decoder, accepts a 4-bit input that represents the binary counterpart of a digit ranging from 0 to 9. It then activates the appropriate segments to showcase the corresponding digit on the display.</w:t>
      </w:r>
    </w:p>
    <w:p w:rsidR="2ABDA02D" w:rsidP="2ABDA02D" w:rsidRDefault="2ABDA02D" w14:paraId="3F4900B1" w14:textId="6587D1C5">
      <w:pPr>
        <w:pStyle w:val="BodyText"/>
      </w:pPr>
    </w:p>
    <w:p w:rsidRPr="009F535A" w:rsidR="00497A53" w:rsidP="78B70FF6" w:rsidRDefault="07485EF2" w14:paraId="637F8960" w14:textId="41C4D8F9">
      <w:pPr>
        <w:pStyle w:val="Heading1"/>
      </w:pPr>
      <w:r>
        <w:t xml:space="preserve">Lab </w:t>
      </w:r>
      <w:r w:rsidR="579BA147">
        <w:t>Setup</w:t>
      </w:r>
    </w:p>
    <w:p w:rsidRPr="00623AB9" w:rsidR="00497A53" w:rsidP="345F4332" w:rsidRDefault="0FD9F015" w14:paraId="15165E15" w14:textId="2A982967">
      <w:pPr>
        <w:pStyle w:val="Heading2"/>
        <w:rPr>
          <w:sz w:val="24"/>
          <w:szCs w:val="24"/>
        </w:rPr>
      </w:pPr>
      <w:r w:rsidRPr="2ABDA02D">
        <w:rPr>
          <w:sz w:val="24"/>
          <w:szCs w:val="24"/>
        </w:rPr>
        <w:t>Pre-Lab</w:t>
      </w:r>
    </w:p>
    <w:p w:rsidRPr="009F535A" w:rsidR="00497A53" w:rsidP="345F4332" w:rsidRDefault="00497A53" w14:paraId="6F3DEB63" w14:textId="104FD159">
      <w:r w:rsidR="70E27BCE">
        <w:rPr/>
        <w:t>The truth table and K-maps for this experiment are attached below.</w:t>
      </w:r>
    </w:p>
    <w:p w:rsidR="2ABDA02D" w:rsidP="244A2E5E" w:rsidRDefault="18540519" w14:paraId="5C1AD633" w14:textId="5AC2D87A">
      <w:r>
        <w:rPr>
          <w:noProof/>
        </w:rPr>
        <w:drawing>
          <wp:inline distT="0" distB="0" distL="0" distR="0" wp14:anchorId="06B4658F" wp14:editId="765CDBA5">
            <wp:extent cx="5964234" cy="2534800"/>
            <wp:effectExtent l="0" t="0" r="0" b="0"/>
            <wp:docPr id="1223562131" name="Picture 122356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64234" cy="2534800"/>
                    </a:xfrm>
                    <a:prstGeom prst="rect">
                      <a:avLst/>
                    </a:prstGeom>
                  </pic:spPr>
                </pic:pic>
              </a:graphicData>
            </a:graphic>
          </wp:inline>
        </w:drawing>
      </w:r>
    </w:p>
    <w:p w:rsidR="1C82E686" w:rsidP="244A2E5E" w:rsidRDefault="1C82E686" w14:paraId="093F1F1A" w14:textId="4E45746D">
      <w:pPr>
        <w:pStyle w:val="Heading2"/>
        <w:ind w:left="1008"/>
        <w:rPr>
          <w:sz w:val="24"/>
          <w:szCs w:val="24"/>
        </w:rPr>
      </w:pPr>
      <w:r>
        <w:rPr>
          <w:noProof/>
        </w:rPr>
        <w:drawing>
          <wp:inline distT="0" distB="0" distL="0" distR="0" wp14:anchorId="46E353D5" wp14:editId="109992BF">
            <wp:extent cx="4572000" cy="2628900"/>
            <wp:effectExtent l="0" t="0" r="0" b="0"/>
            <wp:docPr id="1562197731" name="Picture 156219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rsidR="0930909B" w:rsidP="244A2E5E" w:rsidRDefault="0930909B" w14:paraId="4947FD09" w14:textId="39238AA0">
      <w:pPr>
        <w:pStyle w:val="Heading2"/>
        <w:ind w:left="1008"/>
        <w:rPr>
          <w:sz w:val="24"/>
          <w:szCs w:val="24"/>
        </w:rPr>
      </w:pPr>
      <w:r>
        <w:rPr>
          <w:noProof/>
        </w:rPr>
        <w:drawing>
          <wp:inline distT="0" distB="0" distL="0" distR="0" wp14:anchorId="3E448407" wp14:editId="35976DCD">
            <wp:extent cx="4572000" cy="2667000"/>
            <wp:effectExtent l="0" t="0" r="0" b="0"/>
            <wp:docPr id="1394512566" name="Picture 139451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rsidR="0930909B" w:rsidP="244A2E5E" w:rsidRDefault="0930909B" w14:paraId="74A4D27B" w14:textId="2A5C6D66">
      <w:pPr>
        <w:pStyle w:val="Heading2"/>
        <w:ind w:left="864"/>
        <w:rPr>
          <w:sz w:val="24"/>
          <w:szCs w:val="24"/>
        </w:rPr>
      </w:pPr>
      <w:r>
        <w:rPr>
          <w:noProof/>
        </w:rPr>
        <w:drawing>
          <wp:inline distT="0" distB="0" distL="0" distR="0" wp14:anchorId="10C4C59A" wp14:editId="13B13C87">
            <wp:extent cx="4572000" cy="3057525"/>
            <wp:effectExtent l="0" t="0" r="0" b="0"/>
            <wp:docPr id="331325242" name="Picture 33132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rsidR="41E69E26" w:rsidP="244A2E5E" w:rsidRDefault="41E69E26" w14:paraId="0FD6B473" w14:textId="03496376">
      <w:pPr>
        <w:pStyle w:val="Heading2"/>
        <w:ind w:left="864"/>
        <w:rPr>
          <w:sz w:val="24"/>
          <w:szCs w:val="24"/>
        </w:rPr>
      </w:pPr>
      <w:r>
        <w:rPr>
          <w:noProof/>
        </w:rPr>
        <w:drawing>
          <wp:inline distT="0" distB="0" distL="0" distR="0" wp14:anchorId="71E2D36E" wp14:editId="651B9019">
            <wp:extent cx="4572000" cy="2733675"/>
            <wp:effectExtent l="0" t="0" r="0" b="0"/>
            <wp:docPr id="286219190" name="Picture 28621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rsidR="41E69E26" w:rsidP="244A2E5E" w:rsidRDefault="41E69E26" w14:paraId="7A32C999" w14:textId="44E90D28">
      <w:pPr>
        <w:pStyle w:val="Heading2"/>
        <w:ind w:left="1008"/>
        <w:rPr>
          <w:sz w:val="24"/>
          <w:szCs w:val="24"/>
        </w:rPr>
      </w:pPr>
      <w:r>
        <w:rPr>
          <w:noProof/>
        </w:rPr>
        <w:drawing>
          <wp:inline distT="0" distB="0" distL="0" distR="0" wp14:anchorId="2CF912CE" wp14:editId="2F5C7B64">
            <wp:extent cx="4572000" cy="2771775"/>
            <wp:effectExtent l="0" t="0" r="0" b="0"/>
            <wp:docPr id="893828589" name="Picture 8938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rsidR="41E69E26" w:rsidP="244A2E5E" w:rsidRDefault="41E69E26" w14:paraId="3C255D0A" w14:textId="1653E0FC">
      <w:pPr>
        <w:pStyle w:val="Heading2"/>
        <w:ind w:left="1008"/>
        <w:rPr>
          <w:sz w:val="24"/>
          <w:szCs w:val="24"/>
        </w:rPr>
      </w:pPr>
      <w:r>
        <w:rPr>
          <w:noProof/>
        </w:rPr>
        <w:drawing>
          <wp:inline distT="0" distB="0" distL="0" distR="0" wp14:anchorId="02F8372D" wp14:editId="702CEE69">
            <wp:extent cx="4572000" cy="2447925"/>
            <wp:effectExtent l="0" t="0" r="0" b="0"/>
            <wp:docPr id="1357378902" name="Picture 135737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rsidR="41E69E26" w:rsidP="244A2E5E" w:rsidRDefault="41E69E26" w14:paraId="3D0692AF" w14:textId="08AD501F">
      <w:pPr>
        <w:ind w:left="1008"/>
      </w:pPr>
      <w:r>
        <w:rPr>
          <w:noProof/>
        </w:rPr>
        <w:drawing>
          <wp:inline distT="0" distB="0" distL="0" distR="0" wp14:anchorId="2E2F4014" wp14:editId="49DC2F38">
            <wp:extent cx="4572000" cy="2895600"/>
            <wp:effectExtent l="0" t="0" r="0" b="0"/>
            <wp:docPr id="180556153" name="Picture 18055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rsidRPr="00623AB9" w:rsidR="00497A53" w:rsidP="345F4332" w:rsidRDefault="0FD9F015" w14:paraId="7924E539" w14:textId="66359EE3">
      <w:pPr>
        <w:pStyle w:val="Heading2"/>
        <w:rPr>
          <w:sz w:val="24"/>
          <w:szCs w:val="24"/>
        </w:rPr>
      </w:pPr>
      <w:r w:rsidRPr="00623AB9">
        <w:rPr>
          <w:sz w:val="24"/>
          <w:szCs w:val="24"/>
        </w:rPr>
        <w:t>Equipment</w:t>
      </w:r>
    </w:p>
    <w:p w:rsidR="0E79B7E5" w:rsidP="78B70FF6" w:rsidRDefault="0E79B7E5" w14:paraId="18FFC09A" w14:textId="0F239DA7">
      <w:pPr>
        <w:rPr>
          <w:szCs w:val="24"/>
        </w:rPr>
      </w:pPr>
      <w:r>
        <w:t>DE1-SoC:</w:t>
      </w:r>
    </w:p>
    <w:p w:rsidR="0E79B7E5" w:rsidP="78B70FF6" w:rsidRDefault="0E79B7E5" w14:paraId="5456A96C" w14:textId="6DEFE361">
      <w:pPr>
        <w:pStyle w:val="ListParagraph"/>
        <w:numPr>
          <w:ilvl w:val="0"/>
          <w:numId w:val="1"/>
        </w:numPr>
        <w:rPr>
          <w:szCs w:val="24"/>
        </w:rPr>
      </w:pPr>
      <w:r>
        <w:t>The DE1-SoC is a hardware design platform built around the Altera System-on-Chip (SoC) FPGA. The DE1-SoC is designed for experiments on computer organization and embedded systems. It includes embedded processors, memory, audio and video devices, and some simple I/O peripherals.</w:t>
      </w:r>
    </w:p>
    <w:p w:rsidR="78B70FF6" w:rsidP="78B70FF6" w:rsidRDefault="78B70FF6" w14:paraId="60BD0BEB" w14:textId="1A50FDB1">
      <w:pPr>
        <w:rPr>
          <w:szCs w:val="24"/>
        </w:rPr>
      </w:pPr>
    </w:p>
    <w:p w:rsidR="50785D0A" w:rsidP="006542DB" w:rsidRDefault="72DCC374" w14:paraId="0E0A7EF7" w14:textId="1589896F">
      <w:pPr>
        <w:pStyle w:val="Heading1"/>
      </w:pPr>
      <w:r>
        <w:t>Results and Analysis</w:t>
      </w:r>
    </w:p>
    <w:p w:rsidR="2BFCAD19" w:rsidP="50785D0A" w:rsidRDefault="2BFCAD19" w14:paraId="23629445" w14:textId="39A9AE12">
      <w:pPr>
        <w:pStyle w:val="BodyText"/>
        <w:rPr>
          <w:b/>
          <w:bCs/>
        </w:rPr>
      </w:pPr>
      <w:r w:rsidRPr="50785D0A">
        <w:rPr>
          <w:b/>
          <w:bCs/>
        </w:rPr>
        <w:t>Results</w:t>
      </w:r>
    </w:p>
    <w:p w:rsidRPr="00623AB9" w:rsidR="00EC521A" w:rsidP="00EC521A" w:rsidRDefault="00EC521A" w14:paraId="0E09AB61" w14:textId="4BAF16E9">
      <w:pPr>
        <w:pStyle w:val="Heading2"/>
        <w:rPr>
          <w:sz w:val="24"/>
          <w:szCs w:val="24"/>
        </w:rPr>
      </w:pPr>
      <w:r w:rsidRPr="2ABDA02D">
        <w:rPr>
          <w:sz w:val="24"/>
          <w:szCs w:val="24"/>
        </w:rPr>
        <w:t>P</w:t>
      </w:r>
      <w:r>
        <w:rPr>
          <w:sz w:val="24"/>
          <w:szCs w:val="24"/>
        </w:rPr>
        <w:t xml:space="preserve">art 1: </w:t>
      </w:r>
      <w:r w:rsidR="00F07B7F">
        <w:rPr>
          <w:sz w:val="24"/>
          <w:szCs w:val="24"/>
        </w:rPr>
        <w:t>BCD Circuit</w:t>
      </w:r>
    </w:p>
    <w:p w:rsidR="008D2E5A" w:rsidP="00033E0F" w:rsidRDefault="00F07B7F" w14:paraId="4CB6DAF3" w14:textId="18A6FDF8">
      <w:pPr>
        <w:pStyle w:val="BodyText"/>
      </w:pPr>
      <w:r>
        <w:rPr>
          <w:b/>
          <w:bCs/>
        </w:rPr>
        <w:tab/>
      </w:r>
      <w:r w:rsidR="00AD4581">
        <w:t xml:space="preserve">Based on the </w:t>
      </w:r>
      <w:r w:rsidR="00B54B82">
        <w:t xml:space="preserve">truth table and the k-map we created for the pre-lab, we created a </w:t>
      </w:r>
      <w:r w:rsidR="00293292">
        <w:t xml:space="preserve">most optimized logic to control the </w:t>
      </w:r>
      <w:r w:rsidR="00E44955">
        <w:t>7-</w:t>
      </w:r>
      <w:r w:rsidR="00293292">
        <w:t xml:space="preserve">segment display using the switches. We then </w:t>
      </w:r>
      <w:r w:rsidRPr="0031065D" w:rsidR="00293292">
        <w:rPr>
          <w:b/>
          <w:bCs/>
        </w:rPr>
        <w:t xml:space="preserve">put our logic </w:t>
      </w:r>
      <w:r w:rsidRPr="0031065D" w:rsidR="00E44955">
        <w:rPr>
          <w:b/>
          <w:bCs/>
        </w:rPr>
        <w:t>into our schematic</w:t>
      </w:r>
      <w:r w:rsidRPr="0031065D" w:rsidR="0031065D">
        <w:rPr>
          <w:b/>
          <w:bCs/>
        </w:rPr>
        <w:t xml:space="preserve"> using the “NOT”, “AND,” and “OR” gates</w:t>
      </w:r>
      <w:r w:rsidR="00E44955">
        <w:t xml:space="preserve"> (Figure 1). We can see here that each out</w:t>
      </w:r>
      <w:r w:rsidR="00F802B3">
        <w:t>put (a-</w:t>
      </w:r>
      <w:r w:rsidR="000A5775">
        <w:t xml:space="preserve">g), they all have their corresponding logic that we got from our individual k-map generated in pre-lab. </w:t>
      </w:r>
    </w:p>
    <w:p w:rsidRPr="00AD4581" w:rsidR="0031065D" w:rsidP="00033E0F" w:rsidRDefault="0031065D" w14:paraId="60E2961F" w14:textId="77777777">
      <w:pPr>
        <w:pStyle w:val="BodyText"/>
      </w:pPr>
    </w:p>
    <w:p w:rsidR="0031065D" w:rsidP="0031065D" w:rsidRDefault="00F802B3" w14:paraId="3C3B5797" w14:textId="77777777">
      <w:pPr>
        <w:pStyle w:val="BodyText"/>
        <w:keepNext/>
        <w:jc w:val="center"/>
      </w:pPr>
      <w:r>
        <w:rPr>
          <w:b/>
          <w:bCs/>
          <w:noProof/>
        </w:rPr>
        <w:drawing>
          <wp:inline distT="0" distB="0" distL="0" distR="0" wp14:anchorId="482B4BCC" wp14:editId="0BE1CE18">
            <wp:extent cx="5542915" cy="5162550"/>
            <wp:effectExtent l="0" t="0" r="635" b="0"/>
            <wp:docPr id="15742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2915" cy="5162550"/>
                    </a:xfrm>
                    <a:prstGeom prst="rect">
                      <a:avLst/>
                    </a:prstGeom>
                    <a:noFill/>
                    <a:ln>
                      <a:noFill/>
                    </a:ln>
                  </pic:spPr>
                </pic:pic>
              </a:graphicData>
            </a:graphic>
          </wp:inline>
        </w:drawing>
      </w:r>
    </w:p>
    <w:p w:rsidRPr="0031065D" w:rsidR="008D2E5A" w:rsidP="0031065D" w:rsidRDefault="0031065D" w14:paraId="2F35B02E" w14:textId="47D6697E">
      <w:pPr>
        <w:pStyle w:val="Caption"/>
        <w:jc w:val="center"/>
        <w:rPr>
          <w:b/>
          <w:bCs/>
          <w:i w:val="0"/>
          <w:iCs w:val="0"/>
          <w:sz w:val="22"/>
          <w:szCs w:val="22"/>
        </w:rPr>
      </w:pPr>
      <w:r w:rsidRPr="0031065D">
        <w:rPr>
          <w:b/>
          <w:bCs/>
          <w:i w:val="0"/>
          <w:iCs w:val="0"/>
          <w:sz w:val="22"/>
          <w:szCs w:val="22"/>
        </w:rPr>
        <w:t xml:space="preserve">Figure </w:t>
      </w:r>
      <w:r w:rsidRPr="0031065D">
        <w:rPr>
          <w:b/>
          <w:bCs/>
          <w:i w:val="0"/>
          <w:iCs w:val="0"/>
          <w:sz w:val="22"/>
          <w:szCs w:val="22"/>
        </w:rPr>
        <w:fldChar w:fldCharType="begin"/>
      </w:r>
      <w:r w:rsidRPr="0031065D">
        <w:rPr>
          <w:b/>
          <w:bCs/>
          <w:i w:val="0"/>
          <w:iCs w:val="0"/>
          <w:sz w:val="22"/>
          <w:szCs w:val="22"/>
        </w:rPr>
        <w:instrText xml:space="preserve"> SEQ Figure \* ARABIC </w:instrText>
      </w:r>
      <w:r w:rsidRPr="0031065D">
        <w:rPr>
          <w:b/>
          <w:bCs/>
          <w:i w:val="0"/>
          <w:iCs w:val="0"/>
          <w:sz w:val="22"/>
          <w:szCs w:val="22"/>
        </w:rPr>
        <w:fldChar w:fldCharType="separate"/>
      </w:r>
      <w:r w:rsidR="00DA0117">
        <w:rPr>
          <w:b/>
          <w:bCs/>
          <w:i w:val="0"/>
          <w:iCs w:val="0"/>
          <w:noProof/>
          <w:sz w:val="22"/>
          <w:szCs w:val="22"/>
        </w:rPr>
        <w:t>1</w:t>
      </w:r>
      <w:r w:rsidRPr="0031065D">
        <w:rPr>
          <w:b/>
          <w:bCs/>
          <w:i w:val="0"/>
          <w:iCs w:val="0"/>
          <w:sz w:val="22"/>
          <w:szCs w:val="22"/>
        </w:rPr>
        <w:fldChar w:fldCharType="end"/>
      </w:r>
      <w:r w:rsidRPr="0031065D">
        <w:rPr>
          <w:i w:val="0"/>
          <w:iCs w:val="0"/>
          <w:sz w:val="22"/>
          <w:szCs w:val="22"/>
        </w:rPr>
        <w:t>: The schematic of the 7-segment display controller based on our optimized logic generated from the k maps.</w:t>
      </w:r>
    </w:p>
    <w:p w:rsidR="004972FC" w:rsidP="008E6DC6" w:rsidRDefault="0031065D" w14:paraId="20D9ADE8" w14:textId="286B56F9">
      <w:pPr>
        <w:pStyle w:val="BodyText"/>
      </w:pPr>
      <w:r>
        <w:t>We then</w:t>
      </w:r>
      <w:r w:rsidR="008E6DC6">
        <w:t xml:space="preserve"> run Functional Simulation and verify the correct and expected output for inputs representing several decimal digits in Waveform (</w:t>
      </w:r>
      <w:r w:rsidR="00F103E3">
        <w:t xml:space="preserve">Figure 2). </w:t>
      </w:r>
      <w:r w:rsidRPr="00F70C0C" w:rsidR="00F103E3">
        <w:rPr>
          <w:b/>
          <w:bCs/>
        </w:rPr>
        <w:t xml:space="preserve">We generated </w:t>
      </w:r>
      <w:r w:rsidRPr="00F70C0C" w:rsidR="00006D93">
        <w:rPr>
          <w:b/>
          <w:bCs/>
        </w:rPr>
        <w:t>numbers</w:t>
      </w:r>
      <w:r w:rsidRPr="00F70C0C" w:rsidR="00F103E3">
        <w:rPr>
          <w:b/>
          <w:bCs/>
        </w:rPr>
        <w:t xml:space="preserve"> from 1 to </w:t>
      </w:r>
      <w:r w:rsidRPr="00F70C0C" w:rsidR="00276727">
        <w:rPr>
          <w:b/>
          <w:bCs/>
        </w:rPr>
        <w:t>9</w:t>
      </w:r>
      <w:r w:rsidRPr="00F70C0C" w:rsidR="00F103E3">
        <w:rPr>
          <w:b/>
          <w:bCs/>
        </w:rPr>
        <w:t xml:space="preserve"> </w:t>
      </w:r>
      <w:r w:rsidRPr="00F70C0C" w:rsidR="00276727">
        <w:rPr>
          <w:b/>
          <w:bCs/>
        </w:rPr>
        <w:t>from the switches in binary (0000 to 1001)</w:t>
      </w:r>
      <w:r w:rsidR="00276727">
        <w:t>. The result corresponds to the truth table we generated for the pre-lab.</w:t>
      </w:r>
      <w:r w:rsidR="004972FC">
        <w:t xml:space="preserve"> </w:t>
      </w:r>
    </w:p>
    <w:p w:rsidR="00276727" w:rsidP="00276727" w:rsidRDefault="00006D93" w14:paraId="344FA75A" w14:textId="77777777">
      <w:pPr>
        <w:pStyle w:val="BodyText"/>
        <w:keepNext/>
        <w:jc w:val="center"/>
      </w:pPr>
      <w:r>
        <w:rPr>
          <w:noProof/>
        </w:rPr>
        <w:drawing>
          <wp:inline distT="0" distB="0" distL="0" distR="0" wp14:anchorId="6014E048" wp14:editId="3FE7CF2E">
            <wp:extent cx="6159500" cy="1490414"/>
            <wp:effectExtent l="0" t="0" r="0" b="0"/>
            <wp:docPr id="896950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768" b="57534"/>
                    <a:stretch/>
                  </pic:blipFill>
                  <pic:spPr bwMode="auto">
                    <a:xfrm>
                      <a:off x="0" y="0"/>
                      <a:ext cx="6173746" cy="1493861"/>
                    </a:xfrm>
                    <a:prstGeom prst="rect">
                      <a:avLst/>
                    </a:prstGeom>
                    <a:noFill/>
                    <a:ln>
                      <a:noFill/>
                    </a:ln>
                    <a:extLst>
                      <a:ext uri="{53640926-AAD7-44D8-BBD7-CCE9431645EC}">
                        <a14:shadowObscured xmlns:a14="http://schemas.microsoft.com/office/drawing/2010/main"/>
                      </a:ext>
                    </a:extLst>
                  </pic:spPr>
                </pic:pic>
              </a:graphicData>
            </a:graphic>
          </wp:inline>
        </w:drawing>
      </w:r>
    </w:p>
    <w:p w:rsidRPr="00276727" w:rsidR="0031065D" w:rsidP="00276727" w:rsidRDefault="00276727" w14:paraId="66F07354" w14:textId="53EC106B">
      <w:pPr>
        <w:pStyle w:val="Caption"/>
        <w:jc w:val="center"/>
        <w:rPr>
          <w:i w:val="0"/>
          <w:iCs w:val="0"/>
          <w:sz w:val="22"/>
          <w:szCs w:val="22"/>
        </w:rPr>
      </w:pPr>
      <w:r w:rsidRPr="00276727">
        <w:rPr>
          <w:b/>
          <w:bCs/>
          <w:i w:val="0"/>
          <w:iCs w:val="0"/>
          <w:sz w:val="22"/>
          <w:szCs w:val="22"/>
        </w:rPr>
        <w:t xml:space="preserve">Figure </w:t>
      </w:r>
      <w:r w:rsidRPr="00276727">
        <w:rPr>
          <w:b/>
          <w:bCs/>
          <w:i w:val="0"/>
          <w:iCs w:val="0"/>
          <w:sz w:val="22"/>
          <w:szCs w:val="22"/>
        </w:rPr>
        <w:fldChar w:fldCharType="begin"/>
      </w:r>
      <w:r w:rsidRPr="00276727">
        <w:rPr>
          <w:b/>
          <w:bCs/>
          <w:i w:val="0"/>
          <w:iCs w:val="0"/>
          <w:sz w:val="22"/>
          <w:szCs w:val="22"/>
        </w:rPr>
        <w:instrText xml:space="preserve"> SEQ Figure \* ARABIC </w:instrText>
      </w:r>
      <w:r w:rsidRPr="00276727">
        <w:rPr>
          <w:b/>
          <w:bCs/>
          <w:i w:val="0"/>
          <w:iCs w:val="0"/>
          <w:sz w:val="22"/>
          <w:szCs w:val="22"/>
        </w:rPr>
        <w:fldChar w:fldCharType="separate"/>
      </w:r>
      <w:r w:rsidR="00DA0117">
        <w:rPr>
          <w:b/>
          <w:bCs/>
          <w:i w:val="0"/>
          <w:iCs w:val="0"/>
          <w:noProof/>
          <w:sz w:val="22"/>
          <w:szCs w:val="22"/>
        </w:rPr>
        <w:t>2</w:t>
      </w:r>
      <w:r w:rsidRPr="00276727">
        <w:rPr>
          <w:b/>
          <w:bCs/>
          <w:i w:val="0"/>
          <w:iCs w:val="0"/>
          <w:sz w:val="22"/>
          <w:szCs w:val="22"/>
        </w:rPr>
        <w:fldChar w:fldCharType="end"/>
      </w:r>
      <w:r w:rsidRPr="00276727">
        <w:rPr>
          <w:i w:val="0"/>
          <w:iCs w:val="0"/>
          <w:sz w:val="22"/>
          <w:szCs w:val="22"/>
        </w:rPr>
        <w:t>: The Waveform simulation of the 7-segment display controller schematics. The binary number represented with the switches are displayed on the "in" row.</w:t>
      </w:r>
    </w:p>
    <w:p w:rsidR="00A55536" w:rsidP="00A55536" w:rsidRDefault="00E1375C" w14:paraId="09EAEF14" w14:textId="0F155FE7">
      <w:pPr>
        <w:pStyle w:val="BodyText"/>
        <w:ind w:firstLine="720"/>
      </w:pPr>
      <w:r>
        <w:t>We then assigned the inputs and outputs to the correct pins on the DE1-SoC board. After checking all the pins are correct, we upload our design into the DE1-SoC board and test it on the first 7-segment display (HEX0) (Figure 3).</w:t>
      </w:r>
      <w:r w:rsidR="00A55536">
        <w:t xml:space="preserve"> </w:t>
      </w:r>
      <w:r w:rsidR="00F70C0C">
        <w:rPr>
          <w:b/>
          <w:bCs/>
        </w:rPr>
        <w:t>We</w:t>
      </w:r>
      <w:r w:rsidRPr="00F70C0C" w:rsidR="00A55536">
        <w:rPr>
          <w:b/>
          <w:bCs/>
        </w:rPr>
        <w:t xml:space="preserve"> can see the switches </w:t>
      </w:r>
      <w:r w:rsidRPr="00F70C0C" w:rsidR="0098341E">
        <w:rPr>
          <w:b/>
          <w:bCs/>
        </w:rPr>
        <w:t>represent the binary number of the decimal number displayed on the 7-segment display</w:t>
      </w:r>
      <w:r w:rsidR="0098341E">
        <w:t>.</w:t>
      </w:r>
    </w:p>
    <w:p w:rsidR="00A55536" w:rsidP="00A55536" w:rsidRDefault="00A55536" w14:paraId="549BC692" w14:textId="77777777">
      <w:pPr>
        <w:pStyle w:val="BodyText"/>
        <w:ind w:firstLine="720"/>
      </w:pPr>
    </w:p>
    <w:p w:rsidR="0098341E" w:rsidP="0098341E" w:rsidRDefault="00F819D4" w14:paraId="77C9FB75" w14:textId="10E3823A">
      <w:pPr>
        <w:pStyle w:val="BodyText"/>
        <w:keepNext/>
        <w:ind w:firstLine="720"/>
        <w:jc w:val="center"/>
      </w:pPr>
      <w:r>
        <w:rPr>
          <w:noProof/>
        </w:rPr>
        <mc:AlternateContent>
          <mc:Choice Requires="wps">
            <w:drawing>
              <wp:anchor distT="0" distB="0" distL="114300" distR="114300" simplePos="0" relativeHeight="251660288" behindDoc="0" locked="0" layoutInCell="1" allowOverlap="1" wp14:anchorId="6D39AF07" wp14:editId="14F2952A">
                <wp:simplePos x="0" y="0"/>
                <wp:positionH relativeFrom="column">
                  <wp:posOffset>3974239</wp:posOffset>
                </wp:positionH>
                <wp:positionV relativeFrom="paragraph">
                  <wp:posOffset>2775176</wp:posOffset>
                </wp:positionV>
                <wp:extent cx="1389707" cy="353085"/>
                <wp:effectExtent l="0" t="0" r="0" b="0"/>
                <wp:wrapNone/>
                <wp:docPr id="1505264102" name="Text Box 5"/>
                <wp:cNvGraphicFramePr/>
                <a:graphic xmlns:a="http://schemas.openxmlformats.org/drawingml/2006/main">
                  <a:graphicData uri="http://schemas.microsoft.com/office/word/2010/wordprocessingShape">
                    <wps:wsp>
                      <wps:cNvSpPr txBox="1"/>
                      <wps:spPr>
                        <a:xfrm>
                          <a:off x="0" y="0"/>
                          <a:ext cx="1389707" cy="353085"/>
                        </a:xfrm>
                        <a:prstGeom prst="rect">
                          <a:avLst/>
                        </a:prstGeom>
                        <a:noFill/>
                        <a:ln w="6350">
                          <a:noFill/>
                        </a:ln>
                      </wps:spPr>
                      <wps:txbx>
                        <w:txbxContent>
                          <w:p w:rsidRPr="00F819D4" w:rsidR="00F819D4" w:rsidRDefault="00F819D4" w14:paraId="147A33A5" w14:textId="1B3CD905">
                            <w:pPr>
                              <w:rPr>
                                <w:b/>
                                <w:bCs/>
                                <w:color w:val="FF0000"/>
                              </w:rPr>
                            </w:pPr>
                            <w:r w:rsidRPr="00F819D4">
                              <w:rPr>
                                <w:b/>
                                <w:bCs/>
                                <w:color w:val="FF0000"/>
                              </w:rPr>
                              <w:t xml:space="preserve">0       </w:t>
                            </w:r>
                            <w:r>
                              <w:rPr>
                                <w:b/>
                                <w:bCs/>
                                <w:color w:val="FF0000"/>
                              </w:rPr>
                              <w:t xml:space="preserve"> </w:t>
                            </w:r>
                            <w:r w:rsidRPr="00F819D4">
                              <w:rPr>
                                <w:b/>
                                <w:bCs/>
                                <w:color w:val="FF0000"/>
                              </w:rPr>
                              <w:t xml:space="preserve">1      </w:t>
                            </w:r>
                            <w:r>
                              <w:rPr>
                                <w:b/>
                                <w:bCs/>
                                <w:color w:val="FF0000"/>
                              </w:rPr>
                              <w:t xml:space="preserve"> </w:t>
                            </w:r>
                            <w:r w:rsidRPr="00F819D4">
                              <w:rPr>
                                <w:b/>
                                <w:bCs/>
                                <w:color w:val="FF0000"/>
                              </w:rPr>
                              <w:t xml:space="preserve"> 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E43A65F">
              <v:shapetype id="_x0000_t202" coordsize="21600,21600" o:spt="202" path="m,l,21600r21600,l21600,xe" w14:anchorId="6D39AF07">
                <v:stroke joinstyle="miter"/>
                <v:path gradientshapeok="t" o:connecttype="rect"/>
              </v:shapetype>
              <v:shape id="Text Box 5" style="position:absolute;left:0;text-align:left;margin-left:312.95pt;margin-top:218.5pt;width:109.45pt;height:27.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ZEFwIAACw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">
                <v:textbox>
                  <w:txbxContent>
                    <w:p w:rsidRPr="00F819D4" w:rsidR="00F819D4" w:rsidRDefault="00F819D4" w14:paraId="1B6BBECF" w14:textId="1B3CD905">
                      <w:pPr>
                        <w:rPr>
                          <w:b/>
                          <w:bCs/>
                          <w:color w:val="FF0000"/>
                        </w:rPr>
                      </w:pPr>
                      <w:r w:rsidRPr="00F819D4">
                        <w:rPr>
                          <w:b/>
                          <w:bCs/>
                          <w:color w:val="FF0000"/>
                        </w:rPr>
                        <w:t xml:space="preserve">0       </w:t>
                      </w:r>
                      <w:r>
                        <w:rPr>
                          <w:b/>
                          <w:bCs/>
                          <w:color w:val="FF0000"/>
                        </w:rPr>
                        <w:t xml:space="preserve"> </w:t>
                      </w:r>
                      <w:r w:rsidRPr="00F819D4">
                        <w:rPr>
                          <w:b/>
                          <w:bCs/>
                          <w:color w:val="FF0000"/>
                        </w:rPr>
                        <w:t xml:space="preserve">1      </w:t>
                      </w:r>
                      <w:r>
                        <w:rPr>
                          <w:b/>
                          <w:bCs/>
                          <w:color w:val="FF0000"/>
                        </w:rPr>
                        <w:t xml:space="preserve"> </w:t>
                      </w:r>
                      <w:r w:rsidRPr="00F819D4">
                        <w:rPr>
                          <w:b/>
                          <w:bCs/>
                          <w:color w:val="FF0000"/>
                        </w:rPr>
                        <w:t xml:space="preserve"> 0       1</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D59CA51" wp14:editId="680B65C3">
                <wp:simplePos x="0" y="0"/>
                <wp:positionH relativeFrom="column">
                  <wp:posOffset>3919691</wp:posOffset>
                </wp:positionH>
                <wp:positionV relativeFrom="paragraph">
                  <wp:posOffset>1987921</wp:posOffset>
                </wp:positionV>
                <wp:extent cx="1448554" cy="805758"/>
                <wp:effectExtent l="0" t="0" r="18415" b="13970"/>
                <wp:wrapNone/>
                <wp:docPr id="875758659" name="Rectangle 4"/>
                <wp:cNvGraphicFramePr/>
                <a:graphic xmlns:a="http://schemas.openxmlformats.org/drawingml/2006/main">
                  <a:graphicData uri="http://schemas.microsoft.com/office/word/2010/wordprocessingShape">
                    <wps:wsp>
                      <wps:cNvSpPr/>
                      <wps:spPr>
                        <a:xfrm>
                          <a:off x="0" y="0"/>
                          <a:ext cx="1448554" cy="8057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71AC005">
              <v:rect id="Rectangle 4" style="position:absolute;margin-left:308.65pt;margin-top:156.55pt;width:114.05pt;height:63.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5E819A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"/>
            </w:pict>
          </mc:Fallback>
        </mc:AlternateContent>
      </w:r>
      <w:r w:rsidR="00A55536">
        <w:rPr>
          <w:noProof/>
        </w:rPr>
        <w:drawing>
          <wp:inline distT="0" distB="0" distL="0" distR="0" wp14:anchorId="6B7E6C85" wp14:editId="462629A3">
            <wp:extent cx="4800600" cy="3030721"/>
            <wp:effectExtent l="0" t="0" r="0" b="0"/>
            <wp:docPr id="1666902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16898" t="15812" r="17540" b="29060"/>
                    <a:stretch/>
                  </pic:blipFill>
                  <pic:spPr bwMode="auto">
                    <a:xfrm>
                      <a:off x="0" y="0"/>
                      <a:ext cx="4810221" cy="3036795"/>
                    </a:xfrm>
                    <a:prstGeom prst="rect">
                      <a:avLst/>
                    </a:prstGeom>
                    <a:noFill/>
                    <a:ln>
                      <a:noFill/>
                    </a:ln>
                    <a:extLst>
                      <a:ext uri="{53640926-AAD7-44D8-BBD7-CCE9431645EC}">
                        <a14:shadowObscured xmlns:a14="http://schemas.microsoft.com/office/drawing/2010/main"/>
                      </a:ext>
                    </a:extLst>
                  </pic:spPr>
                </pic:pic>
              </a:graphicData>
            </a:graphic>
          </wp:inline>
        </w:drawing>
      </w:r>
    </w:p>
    <w:p w:rsidRPr="0098341E" w:rsidR="0031065D" w:rsidP="0098341E" w:rsidRDefault="0098341E" w14:paraId="5864FE47" w14:textId="2626D685">
      <w:pPr>
        <w:pStyle w:val="Caption"/>
        <w:jc w:val="center"/>
        <w:rPr>
          <w:i w:val="0"/>
          <w:iCs w:val="0"/>
          <w:sz w:val="22"/>
          <w:szCs w:val="22"/>
        </w:rPr>
      </w:pPr>
      <w:r w:rsidRPr="0098341E">
        <w:rPr>
          <w:b/>
          <w:bCs/>
          <w:i w:val="0"/>
          <w:iCs w:val="0"/>
          <w:sz w:val="22"/>
          <w:szCs w:val="22"/>
        </w:rPr>
        <w:t xml:space="preserve">Figure </w:t>
      </w:r>
      <w:r w:rsidRPr="0098341E">
        <w:rPr>
          <w:b/>
          <w:bCs/>
          <w:i w:val="0"/>
          <w:iCs w:val="0"/>
          <w:sz w:val="22"/>
          <w:szCs w:val="22"/>
        </w:rPr>
        <w:fldChar w:fldCharType="begin"/>
      </w:r>
      <w:r w:rsidRPr="0098341E">
        <w:rPr>
          <w:b/>
          <w:bCs/>
          <w:i w:val="0"/>
          <w:iCs w:val="0"/>
          <w:sz w:val="22"/>
          <w:szCs w:val="22"/>
        </w:rPr>
        <w:instrText xml:space="preserve"> SEQ Figure \* ARABIC </w:instrText>
      </w:r>
      <w:r w:rsidRPr="0098341E">
        <w:rPr>
          <w:b/>
          <w:bCs/>
          <w:i w:val="0"/>
          <w:iCs w:val="0"/>
          <w:sz w:val="22"/>
          <w:szCs w:val="22"/>
        </w:rPr>
        <w:fldChar w:fldCharType="separate"/>
      </w:r>
      <w:r w:rsidR="00DA0117">
        <w:rPr>
          <w:b/>
          <w:bCs/>
          <w:i w:val="0"/>
          <w:iCs w:val="0"/>
          <w:noProof/>
          <w:sz w:val="22"/>
          <w:szCs w:val="22"/>
        </w:rPr>
        <w:t>3</w:t>
      </w:r>
      <w:r w:rsidRPr="0098341E">
        <w:rPr>
          <w:b/>
          <w:bCs/>
          <w:i w:val="0"/>
          <w:iCs w:val="0"/>
          <w:sz w:val="22"/>
          <w:szCs w:val="22"/>
        </w:rPr>
        <w:fldChar w:fldCharType="end"/>
      </w:r>
      <w:r w:rsidRPr="0098341E">
        <w:rPr>
          <w:i w:val="0"/>
          <w:iCs w:val="0"/>
          <w:sz w:val="22"/>
          <w:szCs w:val="22"/>
        </w:rPr>
        <w:t>: The 7-segment Display correctly showed the corresponding decimal number</w:t>
      </w:r>
      <w:r w:rsidR="00F819D4">
        <w:rPr>
          <w:i w:val="0"/>
          <w:iCs w:val="0"/>
          <w:sz w:val="22"/>
          <w:szCs w:val="22"/>
        </w:rPr>
        <w:t xml:space="preserve"> (5)</w:t>
      </w:r>
      <w:r w:rsidRPr="0098341E">
        <w:rPr>
          <w:i w:val="0"/>
          <w:iCs w:val="0"/>
          <w:sz w:val="22"/>
          <w:szCs w:val="22"/>
        </w:rPr>
        <w:t xml:space="preserve"> from </w:t>
      </w:r>
      <w:r>
        <w:rPr>
          <w:i w:val="0"/>
          <w:iCs w:val="0"/>
          <w:sz w:val="22"/>
          <w:szCs w:val="22"/>
        </w:rPr>
        <w:t>t</w:t>
      </w:r>
      <w:r w:rsidRPr="0098341E">
        <w:rPr>
          <w:i w:val="0"/>
          <w:iCs w:val="0"/>
          <w:sz w:val="22"/>
          <w:szCs w:val="22"/>
        </w:rPr>
        <w:t>he binary number</w:t>
      </w:r>
      <w:r w:rsidR="00F819D4">
        <w:rPr>
          <w:i w:val="0"/>
          <w:iCs w:val="0"/>
          <w:sz w:val="22"/>
          <w:szCs w:val="22"/>
        </w:rPr>
        <w:t xml:space="preserve"> (0101)</w:t>
      </w:r>
      <w:r w:rsidRPr="0098341E">
        <w:rPr>
          <w:i w:val="0"/>
          <w:iCs w:val="0"/>
          <w:sz w:val="22"/>
          <w:szCs w:val="22"/>
        </w:rPr>
        <w:t xml:space="preserve"> represented using the switches.</w:t>
      </w:r>
    </w:p>
    <w:p w:rsidR="00276727" w:rsidP="0031065D" w:rsidRDefault="0098341E" w14:paraId="47CFA057" w14:textId="38A41106">
      <w:pPr>
        <w:pStyle w:val="BodyText"/>
      </w:pPr>
      <w:r>
        <w:t xml:space="preserve">We tried a few different binary numbers and they all showed up fine on the </w:t>
      </w:r>
      <w:r w:rsidR="00F819D4">
        <w:t>7-segment display (Figure 4).</w:t>
      </w:r>
    </w:p>
    <w:p w:rsidR="00C45F1B" w:rsidP="0031065D" w:rsidRDefault="00C45F1B" w14:paraId="3FA45239" w14:textId="77777777">
      <w:pPr>
        <w:pStyle w:val="BodyText"/>
      </w:pPr>
    </w:p>
    <w:p w:rsidR="00C45F1B" w:rsidP="00C45F1B" w:rsidRDefault="00781788" w14:paraId="0A5F5A3F" w14:textId="43BB4692">
      <w:pPr>
        <w:pStyle w:val="BodyText"/>
        <w:keepNext/>
        <w:jc w:val="center"/>
      </w:pPr>
      <w:r>
        <w:rPr>
          <w:noProof/>
        </w:rPr>
        <mc:AlternateContent>
          <mc:Choice Requires="wps">
            <w:drawing>
              <wp:anchor distT="0" distB="0" distL="114300" distR="114300" simplePos="0" relativeHeight="251662336" behindDoc="0" locked="0" layoutInCell="1" allowOverlap="1" wp14:anchorId="7FDBB2D2" wp14:editId="55137726">
                <wp:simplePos x="0" y="0"/>
                <wp:positionH relativeFrom="column">
                  <wp:posOffset>3642995</wp:posOffset>
                </wp:positionH>
                <wp:positionV relativeFrom="paragraph">
                  <wp:posOffset>1466850</wp:posOffset>
                </wp:positionV>
                <wp:extent cx="1448435" cy="805180"/>
                <wp:effectExtent l="0" t="0" r="18415" b="13970"/>
                <wp:wrapNone/>
                <wp:docPr id="878374230" name="Rectangle 4"/>
                <wp:cNvGraphicFramePr/>
                <a:graphic xmlns:a="http://schemas.openxmlformats.org/drawingml/2006/main">
                  <a:graphicData uri="http://schemas.microsoft.com/office/word/2010/wordprocessingShape">
                    <wps:wsp>
                      <wps:cNvSpPr/>
                      <wps:spPr>
                        <a:xfrm>
                          <a:off x="0" y="0"/>
                          <a:ext cx="1448435" cy="8051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12ACAD6">
              <v:rect id="Rectangle 4" style="position:absolute;margin-left:286.85pt;margin-top:115.5pt;width:114.05pt;height:63.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2B619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"/>
            </w:pict>
          </mc:Fallback>
        </mc:AlternateContent>
      </w:r>
      <w:r>
        <w:rPr>
          <w:noProof/>
        </w:rPr>
        <mc:AlternateContent>
          <mc:Choice Requires="wps">
            <w:drawing>
              <wp:anchor distT="0" distB="0" distL="114300" distR="114300" simplePos="0" relativeHeight="251663360" behindDoc="0" locked="0" layoutInCell="1" allowOverlap="1" wp14:anchorId="78B8053D" wp14:editId="6967FAF5">
                <wp:simplePos x="0" y="0"/>
                <wp:positionH relativeFrom="column">
                  <wp:posOffset>3697800</wp:posOffset>
                </wp:positionH>
                <wp:positionV relativeFrom="paragraph">
                  <wp:posOffset>2253663</wp:posOffset>
                </wp:positionV>
                <wp:extent cx="1389707" cy="353085"/>
                <wp:effectExtent l="0" t="0" r="0" b="0"/>
                <wp:wrapNone/>
                <wp:docPr id="1219139933" name="Text Box 5"/>
                <wp:cNvGraphicFramePr/>
                <a:graphic xmlns:a="http://schemas.openxmlformats.org/drawingml/2006/main">
                  <a:graphicData uri="http://schemas.microsoft.com/office/word/2010/wordprocessingShape">
                    <wps:wsp>
                      <wps:cNvSpPr txBox="1"/>
                      <wps:spPr>
                        <a:xfrm>
                          <a:off x="0" y="0"/>
                          <a:ext cx="1389707" cy="353085"/>
                        </a:xfrm>
                        <a:prstGeom prst="rect">
                          <a:avLst/>
                        </a:prstGeom>
                        <a:noFill/>
                        <a:ln w="6350">
                          <a:noFill/>
                        </a:ln>
                      </wps:spPr>
                      <wps:txbx>
                        <w:txbxContent>
                          <w:p w:rsidRPr="00F819D4" w:rsidR="00781788" w:rsidP="00781788" w:rsidRDefault="00781788" w14:paraId="300239BD" w14:textId="6D30E609">
                            <w:pPr>
                              <w:rPr>
                                <w:b/>
                                <w:bCs/>
                                <w:color w:val="FF0000"/>
                              </w:rPr>
                            </w:pPr>
                            <w:r>
                              <w:rPr>
                                <w:b/>
                                <w:bCs/>
                                <w:color w:val="FF0000"/>
                              </w:rPr>
                              <w:t>1</w:t>
                            </w:r>
                            <w:r w:rsidRPr="00F819D4">
                              <w:rPr>
                                <w:b/>
                                <w:bCs/>
                                <w:color w:val="FF0000"/>
                              </w:rPr>
                              <w:t xml:space="preserve">       </w:t>
                            </w:r>
                            <w:r>
                              <w:rPr>
                                <w:b/>
                                <w:bCs/>
                                <w:color w:val="FF0000"/>
                              </w:rPr>
                              <w:t xml:space="preserve"> 0</w:t>
                            </w:r>
                            <w:r w:rsidRPr="00F819D4">
                              <w:rPr>
                                <w:b/>
                                <w:bCs/>
                                <w:color w:val="FF0000"/>
                              </w:rPr>
                              <w:t xml:space="preserve">      </w:t>
                            </w:r>
                            <w:r>
                              <w:rPr>
                                <w:b/>
                                <w:bCs/>
                                <w:color w:val="FF0000"/>
                              </w:rPr>
                              <w:t xml:space="preserve"> </w:t>
                            </w:r>
                            <w:r w:rsidRPr="00F819D4">
                              <w:rPr>
                                <w:b/>
                                <w:bCs/>
                                <w:color w:val="FF0000"/>
                              </w:rPr>
                              <w:t xml:space="preserve"> 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B2FDF0F">
              <v:shape id="_x0000_s1027" style="position:absolute;left:0;text-align:left;margin-left:291.15pt;margin-top:177.45pt;width:109.45pt;height:2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B5eGQIAADM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" w14:anchorId="78B8053D">
                <v:textbox>
                  <w:txbxContent>
                    <w:p w:rsidRPr="00F819D4" w:rsidR="00781788" w:rsidP="00781788" w:rsidRDefault="00781788" w14:paraId="17B9346B" w14:textId="6D30E609">
                      <w:pPr>
                        <w:rPr>
                          <w:b/>
                          <w:bCs/>
                          <w:color w:val="FF0000"/>
                        </w:rPr>
                      </w:pPr>
                      <w:r>
                        <w:rPr>
                          <w:b/>
                          <w:bCs/>
                          <w:color w:val="FF0000"/>
                        </w:rPr>
                        <w:t>1</w:t>
                      </w:r>
                      <w:r w:rsidRPr="00F819D4">
                        <w:rPr>
                          <w:b/>
                          <w:bCs/>
                          <w:color w:val="FF0000"/>
                        </w:rPr>
                        <w:t xml:space="preserve">       </w:t>
                      </w:r>
                      <w:r>
                        <w:rPr>
                          <w:b/>
                          <w:bCs/>
                          <w:color w:val="FF0000"/>
                        </w:rPr>
                        <w:t xml:space="preserve"> 0</w:t>
                      </w:r>
                      <w:r w:rsidRPr="00F819D4">
                        <w:rPr>
                          <w:b/>
                          <w:bCs/>
                          <w:color w:val="FF0000"/>
                        </w:rPr>
                        <w:t xml:space="preserve">      </w:t>
                      </w:r>
                      <w:r>
                        <w:rPr>
                          <w:b/>
                          <w:bCs/>
                          <w:color w:val="FF0000"/>
                        </w:rPr>
                        <w:t xml:space="preserve"> </w:t>
                      </w:r>
                      <w:r w:rsidRPr="00F819D4">
                        <w:rPr>
                          <w:b/>
                          <w:bCs/>
                          <w:color w:val="FF0000"/>
                        </w:rPr>
                        <w:t xml:space="preserve"> 0       1</w:t>
                      </w:r>
                    </w:p>
                  </w:txbxContent>
                </v:textbox>
              </v:shape>
            </w:pict>
          </mc:Fallback>
        </mc:AlternateContent>
      </w:r>
      <w:r w:rsidR="00C45F1B">
        <w:rPr>
          <w:noProof/>
        </w:rPr>
        <w:drawing>
          <wp:inline distT="0" distB="0" distL="0" distR="0" wp14:anchorId="2649ED72" wp14:editId="04BA522C">
            <wp:extent cx="5296486" cy="2856349"/>
            <wp:effectExtent l="0" t="0" r="0" b="1270"/>
            <wp:docPr id="5701013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11848" t="19115" r="11223" b="25571"/>
                    <a:stretch/>
                  </pic:blipFill>
                  <pic:spPr bwMode="auto">
                    <a:xfrm>
                      <a:off x="0" y="0"/>
                      <a:ext cx="5320620" cy="2869364"/>
                    </a:xfrm>
                    <a:prstGeom prst="rect">
                      <a:avLst/>
                    </a:prstGeom>
                    <a:noFill/>
                    <a:ln>
                      <a:noFill/>
                    </a:ln>
                    <a:extLst>
                      <a:ext uri="{53640926-AAD7-44D8-BBD7-CCE9431645EC}">
                        <a14:shadowObscured xmlns:a14="http://schemas.microsoft.com/office/drawing/2010/main"/>
                      </a:ext>
                    </a:extLst>
                  </pic:spPr>
                </pic:pic>
              </a:graphicData>
            </a:graphic>
          </wp:inline>
        </w:drawing>
      </w:r>
    </w:p>
    <w:p w:rsidRPr="00C45F1B" w:rsidR="00F819D4" w:rsidP="00C45F1B" w:rsidRDefault="00C45F1B" w14:paraId="4351FA53" w14:textId="336F3856">
      <w:pPr>
        <w:pStyle w:val="Caption"/>
        <w:jc w:val="center"/>
        <w:rPr>
          <w:i w:val="0"/>
          <w:iCs w:val="0"/>
          <w:sz w:val="22"/>
          <w:szCs w:val="22"/>
        </w:rPr>
      </w:pPr>
      <w:r w:rsidRPr="00C45F1B">
        <w:rPr>
          <w:b/>
          <w:bCs/>
          <w:i w:val="0"/>
          <w:iCs w:val="0"/>
          <w:sz w:val="22"/>
          <w:szCs w:val="22"/>
        </w:rPr>
        <w:t xml:space="preserve">Figure </w:t>
      </w:r>
      <w:r w:rsidRPr="00C45F1B">
        <w:rPr>
          <w:b/>
          <w:bCs/>
          <w:i w:val="0"/>
          <w:iCs w:val="0"/>
          <w:sz w:val="22"/>
          <w:szCs w:val="22"/>
        </w:rPr>
        <w:fldChar w:fldCharType="begin"/>
      </w:r>
      <w:r w:rsidRPr="00C45F1B">
        <w:rPr>
          <w:b/>
          <w:bCs/>
          <w:i w:val="0"/>
          <w:iCs w:val="0"/>
          <w:sz w:val="22"/>
          <w:szCs w:val="22"/>
        </w:rPr>
        <w:instrText xml:space="preserve"> SEQ Figure \* ARABIC </w:instrText>
      </w:r>
      <w:r w:rsidRPr="00C45F1B">
        <w:rPr>
          <w:b/>
          <w:bCs/>
          <w:i w:val="0"/>
          <w:iCs w:val="0"/>
          <w:sz w:val="22"/>
          <w:szCs w:val="22"/>
        </w:rPr>
        <w:fldChar w:fldCharType="separate"/>
      </w:r>
      <w:r w:rsidR="00DA0117">
        <w:rPr>
          <w:b/>
          <w:bCs/>
          <w:i w:val="0"/>
          <w:iCs w:val="0"/>
          <w:noProof/>
          <w:sz w:val="22"/>
          <w:szCs w:val="22"/>
        </w:rPr>
        <w:t>4</w:t>
      </w:r>
      <w:r w:rsidRPr="00C45F1B">
        <w:rPr>
          <w:b/>
          <w:bCs/>
          <w:i w:val="0"/>
          <w:iCs w:val="0"/>
          <w:sz w:val="22"/>
          <w:szCs w:val="22"/>
        </w:rPr>
        <w:fldChar w:fldCharType="end"/>
      </w:r>
      <w:r w:rsidRPr="00C45F1B">
        <w:rPr>
          <w:i w:val="0"/>
          <w:iCs w:val="0"/>
          <w:sz w:val="22"/>
          <w:szCs w:val="22"/>
        </w:rPr>
        <w:t>: The display changes number based on the binary number we inputted using the switches.</w:t>
      </w:r>
    </w:p>
    <w:p w:rsidR="00F819D4" w:rsidP="0031065D" w:rsidRDefault="00C45F1B" w14:paraId="18A0EE0C" w14:textId="37B74D56">
      <w:pPr>
        <w:pStyle w:val="BodyText"/>
      </w:pPr>
      <w:r>
        <w:t xml:space="preserve">We finished up by bundling the control into a </w:t>
      </w:r>
      <w:proofErr w:type="spellStart"/>
      <w:r>
        <w:t>b</w:t>
      </w:r>
      <w:r w:rsidR="00EE6AB0">
        <w:t>s</w:t>
      </w:r>
      <w:r>
        <w:t>f</w:t>
      </w:r>
      <w:proofErr w:type="spellEnd"/>
      <w:r>
        <w:t xml:space="preserve"> file and saved it for Part 2.</w:t>
      </w:r>
    </w:p>
    <w:p w:rsidRPr="0098341E" w:rsidR="00EE6AB0" w:rsidP="0031065D" w:rsidRDefault="00EE6AB0" w14:paraId="2253EFB0" w14:textId="77777777">
      <w:pPr>
        <w:pStyle w:val="BodyText"/>
      </w:pPr>
    </w:p>
    <w:p w:rsidRPr="00623AB9" w:rsidR="00EE6AB0" w:rsidP="00EE6AB0" w:rsidRDefault="00EE6AB0" w14:paraId="0DE7D001" w14:textId="5855CB24">
      <w:pPr>
        <w:pStyle w:val="Heading2"/>
        <w:rPr>
          <w:sz w:val="24"/>
          <w:szCs w:val="24"/>
        </w:rPr>
      </w:pPr>
      <w:r w:rsidRPr="2ABDA02D">
        <w:rPr>
          <w:sz w:val="24"/>
          <w:szCs w:val="24"/>
        </w:rPr>
        <w:t>P</w:t>
      </w:r>
      <w:r>
        <w:rPr>
          <w:sz w:val="24"/>
          <w:szCs w:val="24"/>
        </w:rPr>
        <w:t xml:space="preserve">art 2: </w:t>
      </w:r>
      <w:r w:rsidR="007D46B9">
        <w:t>Enabling the 7-Segment Display</w:t>
      </w:r>
    </w:p>
    <w:p w:rsidR="0098341E" w:rsidP="00EE6AB0" w:rsidRDefault="00EE6AB0" w14:paraId="1EDE7E91" w14:textId="476C0B76">
      <w:pPr>
        <w:pStyle w:val="BodyText"/>
      </w:pPr>
      <w:r>
        <w:rPr>
          <w:b/>
          <w:bCs/>
        </w:rPr>
        <w:tab/>
      </w:r>
      <w:r w:rsidR="009E345E">
        <w:t>To</w:t>
      </w:r>
      <w:r w:rsidR="007D46B9">
        <w:t xml:space="preserve"> </w:t>
      </w:r>
      <w:r w:rsidR="00BA1A1E">
        <w:t xml:space="preserve">integrate </w:t>
      </w:r>
      <w:r w:rsidR="007D46B9">
        <w:t xml:space="preserve">a new button that enables the screen display, we first </w:t>
      </w:r>
      <w:r w:rsidRPr="00F70C0C" w:rsidR="00BA1A1E">
        <w:rPr>
          <w:b/>
          <w:bCs/>
        </w:rPr>
        <w:t>created a truth table</w:t>
      </w:r>
      <w:r w:rsidR="00BA1A1E">
        <w:t xml:space="preserve"> for just one segment of the screen (since the other </w:t>
      </w:r>
      <w:r w:rsidR="009E345E">
        <w:t>6 are the same)</w:t>
      </w:r>
      <w:r w:rsidR="006E37EF">
        <w:t xml:space="preserve">. The screen segment only </w:t>
      </w:r>
      <w:r w:rsidR="009C57BA">
        <w:t>lights</w:t>
      </w:r>
      <w:r w:rsidR="006E37EF">
        <w:t xml:space="preserve"> up</w:t>
      </w:r>
      <w:r w:rsidR="000D5E50">
        <w:t xml:space="preserve"> (when it is </w:t>
      </w:r>
      <w:r w:rsidR="002D54E4">
        <w:t>0</w:t>
      </w:r>
      <w:r w:rsidR="000D5E50">
        <w:t xml:space="preserve">) </w:t>
      </w:r>
      <w:r w:rsidR="006F46F9">
        <w:t>when the enable switch is on and the output from the controller is 0.</w:t>
      </w:r>
    </w:p>
    <w:p w:rsidR="009E345E" w:rsidP="00EE6AB0" w:rsidRDefault="009E345E" w14:paraId="7B53C5C7" w14:textId="77777777">
      <w:pPr>
        <w:pStyle w:val="BodyText"/>
      </w:pPr>
    </w:p>
    <w:tbl>
      <w:tblPr>
        <w:tblStyle w:val="TableGrid"/>
        <w:tblW w:w="0" w:type="auto"/>
        <w:jc w:val="center"/>
        <w:tblLook w:val="04A0" w:firstRow="1" w:lastRow="0" w:firstColumn="1" w:lastColumn="0" w:noHBand="0" w:noVBand="1"/>
      </w:tblPr>
      <w:tblGrid>
        <w:gridCol w:w="2070"/>
        <w:gridCol w:w="3140"/>
        <w:gridCol w:w="277"/>
        <w:gridCol w:w="2163"/>
      </w:tblGrid>
      <w:tr w:rsidR="00D124D5" w:rsidTr="00D124D5" w14:paraId="6B6AE92F" w14:textId="77777777">
        <w:trPr>
          <w:jc w:val="center"/>
        </w:trPr>
        <w:tc>
          <w:tcPr>
            <w:tcW w:w="2070" w:type="dxa"/>
          </w:tcPr>
          <w:p w:rsidR="00D124D5" w:rsidP="009E345E" w:rsidRDefault="00D124D5" w14:paraId="59E4B340" w14:textId="054F8713">
            <w:pPr>
              <w:pStyle w:val="BodyText"/>
              <w:jc w:val="center"/>
            </w:pPr>
            <w:r>
              <w:t>Enable Switch</w:t>
            </w:r>
          </w:p>
        </w:tc>
        <w:tc>
          <w:tcPr>
            <w:tcW w:w="3140" w:type="dxa"/>
          </w:tcPr>
          <w:p w:rsidR="00D124D5" w:rsidP="009E345E" w:rsidRDefault="00D124D5" w14:paraId="35BD7E16" w14:textId="7A2198A9">
            <w:pPr>
              <w:pStyle w:val="BodyText"/>
              <w:jc w:val="center"/>
            </w:pPr>
            <w:r>
              <w:t>Output from our controller</w:t>
            </w:r>
          </w:p>
        </w:tc>
        <w:tc>
          <w:tcPr>
            <w:tcW w:w="277" w:type="dxa"/>
            <w:vMerge w:val="restart"/>
          </w:tcPr>
          <w:p w:rsidR="00D124D5" w:rsidP="009E345E" w:rsidRDefault="00D124D5" w14:paraId="18254DA7" w14:textId="77777777">
            <w:pPr>
              <w:pStyle w:val="BodyText"/>
              <w:jc w:val="center"/>
            </w:pPr>
          </w:p>
        </w:tc>
        <w:tc>
          <w:tcPr>
            <w:tcW w:w="2163" w:type="dxa"/>
          </w:tcPr>
          <w:p w:rsidR="00D124D5" w:rsidP="009E345E" w:rsidRDefault="00D124D5" w14:paraId="419AD1AE" w14:textId="4584F12E">
            <w:pPr>
              <w:pStyle w:val="BodyText"/>
              <w:jc w:val="center"/>
            </w:pPr>
            <w:r>
              <w:t>Screen segment</w:t>
            </w:r>
          </w:p>
        </w:tc>
      </w:tr>
      <w:tr w:rsidR="00D124D5" w:rsidTr="00D124D5" w14:paraId="0B585EB9" w14:textId="77777777">
        <w:trPr>
          <w:jc w:val="center"/>
        </w:trPr>
        <w:tc>
          <w:tcPr>
            <w:tcW w:w="2070" w:type="dxa"/>
          </w:tcPr>
          <w:p w:rsidR="00D124D5" w:rsidP="009E345E" w:rsidRDefault="00D124D5" w14:paraId="7F809C44" w14:textId="024F63D3">
            <w:pPr>
              <w:pStyle w:val="BodyText"/>
              <w:jc w:val="center"/>
            </w:pPr>
            <w:r>
              <w:t>0</w:t>
            </w:r>
          </w:p>
        </w:tc>
        <w:tc>
          <w:tcPr>
            <w:tcW w:w="3140" w:type="dxa"/>
          </w:tcPr>
          <w:p w:rsidR="00D124D5" w:rsidP="009E345E" w:rsidRDefault="00D124D5" w14:paraId="03F7E800" w14:textId="1F07954B">
            <w:pPr>
              <w:pStyle w:val="BodyText"/>
              <w:jc w:val="center"/>
            </w:pPr>
            <w:r>
              <w:t>0</w:t>
            </w:r>
          </w:p>
        </w:tc>
        <w:tc>
          <w:tcPr>
            <w:tcW w:w="277" w:type="dxa"/>
            <w:vMerge/>
          </w:tcPr>
          <w:p w:rsidR="00D124D5" w:rsidP="009E345E" w:rsidRDefault="00D124D5" w14:paraId="01E44626" w14:textId="77777777">
            <w:pPr>
              <w:pStyle w:val="BodyText"/>
              <w:jc w:val="center"/>
            </w:pPr>
          </w:p>
        </w:tc>
        <w:tc>
          <w:tcPr>
            <w:tcW w:w="2163" w:type="dxa"/>
          </w:tcPr>
          <w:p w:rsidR="00D124D5" w:rsidP="009E345E" w:rsidRDefault="00871409" w14:paraId="588BEEE3" w14:textId="3DF3704F">
            <w:pPr>
              <w:pStyle w:val="BodyText"/>
              <w:jc w:val="center"/>
            </w:pPr>
            <w:r>
              <w:t>1</w:t>
            </w:r>
          </w:p>
        </w:tc>
      </w:tr>
      <w:tr w:rsidR="00D124D5" w:rsidTr="00D124D5" w14:paraId="077174AC" w14:textId="77777777">
        <w:trPr>
          <w:jc w:val="center"/>
        </w:trPr>
        <w:tc>
          <w:tcPr>
            <w:tcW w:w="2070" w:type="dxa"/>
          </w:tcPr>
          <w:p w:rsidR="00D124D5" w:rsidP="009E345E" w:rsidRDefault="00D124D5" w14:paraId="58369408" w14:textId="03857713">
            <w:pPr>
              <w:pStyle w:val="BodyText"/>
              <w:jc w:val="center"/>
            </w:pPr>
            <w:r>
              <w:t>0</w:t>
            </w:r>
          </w:p>
        </w:tc>
        <w:tc>
          <w:tcPr>
            <w:tcW w:w="3140" w:type="dxa"/>
          </w:tcPr>
          <w:p w:rsidR="00D124D5" w:rsidP="009E345E" w:rsidRDefault="00D124D5" w14:paraId="40D9D2EB" w14:textId="00F70EE1">
            <w:pPr>
              <w:pStyle w:val="BodyText"/>
              <w:jc w:val="center"/>
            </w:pPr>
            <w:r>
              <w:t>1</w:t>
            </w:r>
          </w:p>
        </w:tc>
        <w:tc>
          <w:tcPr>
            <w:tcW w:w="277" w:type="dxa"/>
            <w:vMerge/>
          </w:tcPr>
          <w:p w:rsidR="00D124D5" w:rsidP="009E345E" w:rsidRDefault="00D124D5" w14:paraId="0E630924" w14:textId="77777777">
            <w:pPr>
              <w:pStyle w:val="BodyText"/>
              <w:jc w:val="center"/>
            </w:pPr>
          </w:p>
        </w:tc>
        <w:tc>
          <w:tcPr>
            <w:tcW w:w="2163" w:type="dxa"/>
          </w:tcPr>
          <w:p w:rsidR="00D124D5" w:rsidP="009E345E" w:rsidRDefault="009C1F46" w14:paraId="7F7D5D4E" w14:textId="7B488C35">
            <w:pPr>
              <w:pStyle w:val="BodyText"/>
              <w:jc w:val="center"/>
            </w:pPr>
            <w:r>
              <w:t>1</w:t>
            </w:r>
          </w:p>
        </w:tc>
      </w:tr>
      <w:tr w:rsidR="00D124D5" w:rsidTr="00D124D5" w14:paraId="19E0FFC9" w14:textId="77777777">
        <w:trPr>
          <w:jc w:val="center"/>
        </w:trPr>
        <w:tc>
          <w:tcPr>
            <w:tcW w:w="2070" w:type="dxa"/>
          </w:tcPr>
          <w:p w:rsidR="00D124D5" w:rsidP="009E345E" w:rsidRDefault="00D124D5" w14:paraId="26959D5D" w14:textId="3235BDB7">
            <w:pPr>
              <w:pStyle w:val="BodyText"/>
              <w:jc w:val="center"/>
            </w:pPr>
            <w:r>
              <w:t>1</w:t>
            </w:r>
          </w:p>
        </w:tc>
        <w:tc>
          <w:tcPr>
            <w:tcW w:w="3140" w:type="dxa"/>
          </w:tcPr>
          <w:p w:rsidR="00D124D5" w:rsidP="009E345E" w:rsidRDefault="00D124D5" w14:paraId="54C2B913" w14:textId="0AA8C089">
            <w:pPr>
              <w:pStyle w:val="BodyText"/>
              <w:jc w:val="center"/>
            </w:pPr>
            <w:r>
              <w:t>1</w:t>
            </w:r>
          </w:p>
        </w:tc>
        <w:tc>
          <w:tcPr>
            <w:tcW w:w="277" w:type="dxa"/>
            <w:vMerge/>
          </w:tcPr>
          <w:p w:rsidR="00D124D5" w:rsidP="009E345E" w:rsidRDefault="00D124D5" w14:paraId="55768B7C" w14:textId="77777777">
            <w:pPr>
              <w:pStyle w:val="BodyText"/>
              <w:jc w:val="center"/>
            </w:pPr>
          </w:p>
        </w:tc>
        <w:tc>
          <w:tcPr>
            <w:tcW w:w="2163" w:type="dxa"/>
          </w:tcPr>
          <w:p w:rsidR="00D124D5" w:rsidP="009E345E" w:rsidRDefault="00871409" w14:paraId="4D42E1E5" w14:textId="0B6E1B69">
            <w:pPr>
              <w:pStyle w:val="BodyText"/>
              <w:jc w:val="center"/>
            </w:pPr>
            <w:r>
              <w:t>1</w:t>
            </w:r>
          </w:p>
        </w:tc>
      </w:tr>
      <w:tr w:rsidR="00D124D5" w:rsidTr="00D124D5" w14:paraId="3877A534" w14:textId="77777777">
        <w:trPr>
          <w:jc w:val="center"/>
        </w:trPr>
        <w:tc>
          <w:tcPr>
            <w:tcW w:w="2070" w:type="dxa"/>
          </w:tcPr>
          <w:p w:rsidR="00D124D5" w:rsidP="009E345E" w:rsidRDefault="00D124D5" w14:paraId="67C18394" w14:textId="52BBD698">
            <w:pPr>
              <w:pStyle w:val="BodyText"/>
              <w:jc w:val="center"/>
            </w:pPr>
            <w:r>
              <w:t>1</w:t>
            </w:r>
          </w:p>
        </w:tc>
        <w:tc>
          <w:tcPr>
            <w:tcW w:w="3140" w:type="dxa"/>
          </w:tcPr>
          <w:p w:rsidR="00D124D5" w:rsidP="009E345E" w:rsidRDefault="00D124D5" w14:paraId="05E1C280" w14:textId="17FB9F24">
            <w:pPr>
              <w:pStyle w:val="BodyText"/>
              <w:jc w:val="center"/>
            </w:pPr>
            <w:r>
              <w:t>0</w:t>
            </w:r>
          </w:p>
        </w:tc>
        <w:tc>
          <w:tcPr>
            <w:tcW w:w="277" w:type="dxa"/>
            <w:vMerge/>
          </w:tcPr>
          <w:p w:rsidR="00D124D5" w:rsidP="009E345E" w:rsidRDefault="00D124D5" w14:paraId="040A1CAB" w14:textId="77777777">
            <w:pPr>
              <w:pStyle w:val="BodyText"/>
              <w:jc w:val="center"/>
            </w:pPr>
          </w:p>
        </w:tc>
        <w:tc>
          <w:tcPr>
            <w:tcW w:w="2163" w:type="dxa"/>
          </w:tcPr>
          <w:p w:rsidR="00D124D5" w:rsidP="009E345E" w:rsidRDefault="003D4585" w14:paraId="40EF5409" w14:textId="4C5F74DC">
            <w:pPr>
              <w:pStyle w:val="BodyText"/>
              <w:jc w:val="center"/>
            </w:pPr>
            <w:r>
              <w:t>0</w:t>
            </w:r>
          </w:p>
        </w:tc>
      </w:tr>
    </w:tbl>
    <w:p w:rsidR="00000270" w:rsidP="00EE6AB0" w:rsidRDefault="00000270" w14:paraId="1C5C4135" w14:textId="77777777">
      <w:pPr>
        <w:pStyle w:val="BodyText"/>
      </w:pPr>
    </w:p>
    <w:p w:rsidR="009E345E" w:rsidP="00EE6AB0" w:rsidRDefault="00077DE7" w14:paraId="728B2B3C" w14:textId="7F31F2A1">
      <w:pPr>
        <w:pStyle w:val="BodyText"/>
      </w:pPr>
      <w:r>
        <w:t xml:space="preserve">We can see this is </w:t>
      </w:r>
      <w:r w:rsidR="00000270">
        <w:t xml:space="preserve">just </w:t>
      </w:r>
      <w:r w:rsidRPr="00F70C0C" w:rsidR="00000270">
        <w:rPr>
          <w:b/>
          <w:bCs/>
        </w:rPr>
        <w:t>a “</w:t>
      </w:r>
      <w:r w:rsidR="003051B5">
        <w:rPr>
          <w:b/>
          <w:bCs/>
        </w:rPr>
        <w:t>N</w:t>
      </w:r>
      <w:r w:rsidR="00445B4A">
        <w:rPr>
          <w:b/>
          <w:bCs/>
        </w:rPr>
        <w:t>AND</w:t>
      </w:r>
      <w:r w:rsidRPr="00F70C0C" w:rsidR="00000270">
        <w:rPr>
          <w:b/>
          <w:bCs/>
        </w:rPr>
        <w:t xml:space="preserve">” gate with “NOT” </w:t>
      </w:r>
      <w:r w:rsidR="00445B4A">
        <w:rPr>
          <w:b/>
          <w:bCs/>
        </w:rPr>
        <w:t>output</w:t>
      </w:r>
      <w:r w:rsidR="00C52CFA">
        <w:rPr>
          <w:b/>
          <w:bCs/>
        </w:rPr>
        <w:t xml:space="preserve"> from the controller</w:t>
      </w:r>
      <w:r w:rsidR="00095475">
        <w:t>. Based on this intuition, we created our schematic (Figure 5).</w:t>
      </w:r>
    </w:p>
    <w:p w:rsidR="00095475" w:rsidP="00EE6AB0" w:rsidRDefault="00095475" w14:paraId="6B27871C" w14:textId="77777777">
      <w:pPr>
        <w:pStyle w:val="BodyText"/>
      </w:pPr>
    </w:p>
    <w:p w:rsidR="006F46F9" w:rsidP="006F46F9" w:rsidRDefault="00E12722" w14:paraId="0057EC8D" w14:textId="215894B8">
      <w:pPr>
        <w:pStyle w:val="BodyText"/>
        <w:keepNext/>
        <w:jc w:val="center"/>
      </w:pPr>
      <w:r>
        <w:rPr>
          <w:noProof/>
        </w:rPr>
        <w:drawing>
          <wp:inline distT="0" distB="0" distL="0" distR="0" wp14:anchorId="01E4BCD5" wp14:editId="5ECE09BE">
            <wp:extent cx="5937250" cy="2628900"/>
            <wp:effectExtent l="0" t="0" r="6350" b="0"/>
            <wp:docPr id="9198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628900"/>
                    </a:xfrm>
                    <a:prstGeom prst="rect">
                      <a:avLst/>
                    </a:prstGeom>
                    <a:noFill/>
                    <a:ln>
                      <a:noFill/>
                    </a:ln>
                  </pic:spPr>
                </pic:pic>
              </a:graphicData>
            </a:graphic>
          </wp:inline>
        </w:drawing>
      </w:r>
    </w:p>
    <w:p w:rsidRPr="006F46F9" w:rsidR="00077DE7" w:rsidP="006F46F9" w:rsidRDefault="006F46F9" w14:paraId="03C4A47B" w14:textId="3DEE6888">
      <w:pPr>
        <w:pStyle w:val="Caption"/>
        <w:jc w:val="center"/>
        <w:rPr>
          <w:i w:val="0"/>
          <w:iCs w:val="0"/>
          <w:sz w:val="22"/>
          <w:szCs w:val="22"/>
        </w:rPr>
      </w:pPr>
      <w:r w:rsidRPr="006F46F9">
        <w:rPr>
          <w:b/>
          <w:bCs/>
          <w:i w:val="0"/>
          <w:iCs w:val="0"/>
          <w:sz w:val="22"/>
          <w:szCs w:val="22"/>
        </w:rPr>
        <w:t xml:space="preserve">Figure </w:t>
      </w:r>
      <w:r w:rsidRPr="006F46F9">
        <w:rPr>
          <w:b/>
          <w:bCs/>
          <w:i w:val="0"/>
          <w:iCs w:val="0"/>
          <w:sz w:val="22"/>
          <w:szCs w:val="22"/>
        </w:rPr>
        <w:fldChar w:fldCharType="begin"/>
      </w:r>
      <w:r w:rsidRPr="006F46F9">
        <w:rPr>
          <w:b/>
          <w:bCs/>
          <w:i w:val="0"/>
          <w:iCs w:val="0"/>
          <w:sz w:val="22"/>
          <w:szCs w:val="22"/>
        </w:rPr>
        <w:instrText xml:space="preserve"> SEQ Figure \* ARABIC </w:instrText>
      </w:r>
      <w:r w:rsidRPr="006F46F9">
        <w:rPr>
          <w:b/>
          <w:bCs/>
          <w:i w:val="0"/>
          <w:iCs w:val="0"/>
          <w:sz w:val="22"/>
          <w:szCs w:val="22"/>
        </w:rPr>
        <w:fldChar w:fldCharType="separate"/>
      </w:r>
      <w:r w:rsidR="00DA0117">
        <w:rPr>
          <w:b/>
          <w:bCs/>
          <w:i w:val="0"/>
          <w:iCs w:val="0"/>
          <w:noProof/>
          <w:sz w:val="22"/>
          <w:szCs w:val="22"/>
        </w:rPr>
        <w:t>5</w:t>
      </w:r>
      <w:r w:rsidRPr="006F46F9">
        <w:rPr>
          <w:b/>
          <w:bCs/>
          <w:i w:val="0"/>
          <w:iCs w:val="0"/>
          <w:sz w:val="22"/>
          <w:szCs w:val="22"/>
        </w:rPr>
        <w:fldChar w:fldCharType="end"/>
      </w:r>
      <w:r w:rsidRPr="006F46F9">
        <w:rPr>
          <w:i w:val="0"/>
          <w:iCs w:val="0"/>
          <w:sz w:val="22"/>
          <w:szCs w:val="22"/>
        </w:rPr>
        <w:t>: Schematic of the enable 7-segment display controlled using 5 switches.</w:t>
      </w:r>
    </w:p>
    <w:p w:rsidR="00EE6AB0" w:rsidP="00EE6AB0" w:rsidRDefault="00C361DD" w14:paraId="01D35E2D" w14:textId="5CE58ADA">
      <w:pPr>
        <w:pStyle w:val="BodyText"/>
      </w:pPr>
      <w:r>
        <w:tab/>
      </w:r>
      <w:r>
        <w:t xml:space="preserve">We then </w:t>
      </w:r>
      <w:r w:rsidR="002B6ACE">
        <w:t xml:space="preserve">uploaded our new design on the board with their corresponding pins (only 1 more switch is added) and tested our new logic with the enabling pin. You can see in Figure </w:t>
      </w:r>
      <w:r w:rsidR="00AE6A52">
        <w:t>6:</w:t>
      </w:r>
      <w:r w:rsidR="002865C1">
        <w:t xml:space="preserve"> </w:t>
      </w:r>
      <w:r w:rsidRPr="00F70C0C" w:rsidR="002865C1">
        <w:rPr>
          <w:b/>
          <w:bCs/>
        </w:rPr>
        <w:t xml:space="preserve">the display is on and </w:t>
      </w:r>
      <w:r w:rsidRPr="00F70C0C" w:rsidR="001E5C31">
        <w:rPr>
          <w:b/>
          <w:bCs/>
        </w:rPr>
        <w:t>displays</w:t>
      </w:r>
      <w:r w:rsidRPr="00F70C0C" w:rsidR="002865C1">
        <w:rPr>
          <w:b/>
          <w:bCs/>
        </w:rPr>
        <w:t xml:space="preserve"> the correct number from the switches 1-4 when switch </w:t>
      </w:r>
      <w:r w:rsidRPr="00F70C0C" w:rsidR="001326DF">
        <w:rPr>
          <w:b/>
          <w:bCs/>
        </w:rPr>
        <w:t>5</w:t>
      </w:r>
      <w:r w:rsidRPr="00F70C0C" w:rsidR="002865C1">
        <w:rPr>
          <w:b/>
          <w:bCs/>
        </w:rPr>
        <w:t xml:space="preserve"> is on</w:t>
      </w:r>
      <w:r w:rsidR="002865C1">
        <w:t>. And when switch</w:t>
      </w:r>
      <w:r w:rsidR="00DF4840">
        <w:t xml:space="preserve"> 5 is off, the display is off (Figure </w:t>
      </w:r>
      <w:r w:rsidR="00AE6A52">
        <w:t>7</w:t>
      </w:r>
      <w:r w:rsidR="00DF4840">
        <w:t>).</w:t>
      </w:r>
    </w:p>
    <w:p w:rsidR="00781788" w:rsidP="00EE6AB0" w:rsidRDefault="00781788" w14:paraId="64A423EA" w14:textId="7C5D12D6">
      <w:pPr>
        <w:pStyle w:val="BodyText"/>
      </w:pPr>
    </w:p>
    <w:p w:rsidR="001326DF" w:rsidP="001326DF" w:rsidRDefault="00AE6A52" w14:paraId="5BDBF98D" w14:textId="2C8A5A2B">
      <w:pPr>
        <w:pStyle w:val="BodyText"/>
        <w:keepNext/>
        <w:jc w:val="center"/>
      </w:pPr>
      <w:r>
        <w:rPr>
          <w:noProof/>
        </w:rPr>
        <mc:AlternateContent>
          <mc:Choice Requires="wps">
            <w:drawing>
              <wp:anchor distT="0" distB="0" distL="114300" distR="114300" simplePos="0" relativeHeight="251672576" behindDoc="0" locked="0" layoutInCell="1" allowOverlap="1" wp14:anchorId="52B1FE5C" wp14:editId="1F4C4CB3">
                <wp:simplePos x="0" y="0"/>
                <wp:positionH relativeFrom="column">
                  <wp:posOffset>2672324</wp:posOffset>
                </wp:positionH>
                <wp:positionV relativeFrom="paragraph">
                  <wp:posOffset>2750575</wp:posOffset>
                </wp:positionV>
                <wp:extent cx="1069144" cy="353085"/>
                <wp:effectExtent l="0" t="0" r="0" b="0"/>
                <wp:wrapNone/>
                <wp:docPr id="1453272472" name="Text Box 5"/>
                <wp:cNvGraphicFramePr/>
                <a:graphic xmlns:a="http://schemas.openxmlformats.org/drawingml/2006/main">
                  <a:graphicData uri="http://schemas.microsoft.com/office/word/2010/wordprocessingShape">
                    <wps:wsp>
                      <wps:cNvSpPr txBox="1"/>
                      <wps:spPr>
                        <a:xfrm>
                          <a:off x="0" y="0"/>
                          <a:ext cx="1069144" cy="353085"/>
                        </a:xfrm>
                        <a:prstGeom prst="rect">
                          <a:avLst/>
                        </a:prstGeom>
                        <a:noFill/>
                        <a:ln w="6350">
                          <a:noFill/>
                        </a:ln>
                      </wps:spPr>
                      <wps:txbx>
                        <w:txbxContent>
                          <w:p w:rsidRPr="00F819D4" w:rsidR="00AE6A52" w:rsidP="00AE6A52" w:rsidRDefault="00AE6A52" w14:paraId="24BE7495" w14:textId="7DD3E355">
                            <w:pPr>
                              <w:rPr>
                                <w:b/>
                                <w:bCs/>
                                <w:color w:val="FF0000"/>
                              </w:rPr>
                            </w:pPr>
                            <w:r>
                              <w:rPr>
                                <w:b/>
                                <w:bCs/>
                                <w:color w:val="FF0000"/>
                              </w:rPr>
                              <w:t>Enable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C39EA3">
              <v:shape id="_x0000_s1028" style="position:absolute;left:0;text-align:left;margin-left:210.4pt;margin-top:216.6pt;width:84.2pt;height:2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" w14:anchorId="52B1FE5C">
                <v:textbox>
                  <w:txbxContent>
                    <w:p w:rsidRPr="00F819D4" w:rsidR="00AE6A52" w:rsidP="00AE6A52" w:rsidRDefault="00AE6A52" w14:paraId="7C013721" w14:textId="7DD3E355">
                      <w:pPr>
                        <w:rPr>
                          <w:b/>
                          <w:bCs/>
                          <w:color w:val="FF0000"/>
                        </w:rPr>
                      </w:pPr>
                      <w:r>
                        <w:rPr>
                          <w:b/>
                          <w:bCs/>
                          <w:color w:val="FF0000"/>
                        </w:rPr>
                        <w:t>Enable ON!!</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7837A454" wp14:editId="51432520">
                <wp:simplePos x="0" y="0"/>
                <wp:positionH relativeFrom="column">
                  <wp:posOffset>2968283</wp:posOffset>
                </wp:positionH>
                <wp:positionV relativeFrom="paragraph">
                  <wp:posOffset>1844089</wp:posOffset>
                </wp:positionV>
                <wp:extent cx="309490" cy="773723"/>
                <wp:effectExtent l="0" t="0" r="14605" b="26670"/>
                <wp:wrapNone/>
                <wp:docPr id="670422064" name="Rectangle 4"/>
                <wp:cNvGraphicFramePr/>
                <a:graphic xmlns:a="http://schemas.openxmlformats.org/drawingml/2006/main">
                  <a:graphicData uri="http://schemas.microsoft.com/office/word/2010/wordprocessingShape">
                    <wps:wsp>
                      <wps:cNvSpPr/>
                      <wps:spPr>
                        <a:xfrm>
                          <a:off x="0" y="0"/>
                          <a:ext cx="309490" cy="77372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8C91EE0">
              <v:rect id="Rectangle 4" style="position:absolute;margin-left:233.7pt;margin-top:145.2pt;width:24.35pt;height:60.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0CA6F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"/>
            </w:pict>
          </mc:Fallback>
        </mc:AlternateContent>
      </w:r>
      <w:r w:rsidR="00E81543">
        <w:rPr>
          <w:noProof/>
        </w:rPr>
        <w:drawing>
          <wp:anchor distT="0" distB="0" distL="114300" distR="114300" simplePos="0" relativeHeight="251668480" behindDoc="0" locked="0" layoutInCell="1" allowOverlap="1" wp14:anchorId="71508FC8" wp14:editId="25F1140D">
            <wp:simplePos x="0" y="0"/>
            <wp:positionH relativeFrom="column">
              <wp:posOffset>3327009</wp:posOffset>
            </wp:positionH>
            <wp:positionV relativeFrom="paragraph">
              <wp:posOffset>1886194</wp:posOffset>
            </wp:positionV>
            <wp:extent cx="288388" cy="618978"/>
            <wp:effectExtent l="0" t="0" r="0" b="0"/>
            <wp:wrapNone/>
            <wp:docPr id="985315616" name="Picture 98531561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5616" name="Picture 985315616" descr="A close up of a circuit board&#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48787" t="33570" r="48030" b="57322"/>
                    <a:stretch/>
                  </pic:blipFill>
                  <pic:spPr bwMode="auto">
                    <a:xfrm rot="10800000">
                      <a:off x="0" y="0"/>
                      <a:ext cx="288388" cy="618978"/>
                    </a:xfrm>
                    <a:prstGeom prst="rect">
                      <a:avLst/>
                    </a:prstGeom>
                    <a:noFill/>
                    <a:ln>
                      <a:noFill/>
                    </a:ln>
                    <a:extLst>
                      <a:ext uri="{53640926-AAD7-44D8-BBD7-CCE9431645EC}">
                        <a14:shadowObscured xmlns:a14="http://schemas.microsoft.com/office/drawing/2010/main"/>
                      </a:ext>
                    </a:extLst>
                  </pic:spPr>
                </pic:pic>
              </a:graphicData>
            </a:graphic>
          </wp:anchor>
        </w:drawing>
      </w:r>
      <w:r w:rsidR="00C70D79">
        <w:rPr>
          <w:noProof/>
        </w:rPr>
        <w:drawing>
          <wp:anchor distT="0" distB="0" distL="114300" distR="114300" simplePos="0" relativeHeight="251667456" behindDoc="0" locked="0" layoutInCell="1" allowOverlap="1" wp14:anchorId="7123A7EC" wp14:editId="40201867">
            <wp:simplePos x="0" y="0"/>
            <wp:positionH relativeFrom="column">
              <wp:posOffset>2995881</wp:posOffset>
            </wp:positionH>
            <wp:positionV relativeFrom="paragraph">
              <wp:posOffset>1899627</wp:posOffset>
            </wp:positionV>
            <wp:extent cx="281354" cy="604911"/>
            <wp:effectExtent l="0" t="0" r="4445" b="5080"/>
            <wp:wrapNone/>
            <wp:docPr id="516120153" name="Picture 516120153"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20153" name="Picture 516120153" descr="A close up of a circuit board&#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44830" t="34087" r="52065" b="57012"/>
                    <a:stretch/>
                  </pic:blipFill>
                  <pic:spPr bwMode="auto">
                    <a:xfrm rot="10800000">
                      <a:off x="0" y="0"/>
                      <a:ext cx="281354" cy="604911"/>
                    </a:xfrm>
                    <a:prstGeom prst="rect">
                      <a:avLst/>
                    </a:prstGeom>
                    <a:noFill/>
                    <a:ln>
                      <a:noFill/>
                    </a:ln>
                    <a:extLst>
                      <a:ext uri="{53640926-AAD7-44D8-BBD7-CCE9431645EC}">
                        <a14:shadowObscured xmlns:a14="http://schemas.microsoft.com/office/drawing/2010/main"/>
                      </a:ext>
                    </a:extLst>
                  </pic:spPr>
                </pic:pic>
              </a:graphicData>
            </a:graphic>
          </wp:anchor>
        </w:drawing>
      </w:r>
      <w:r w:rsidR="00781788">
        <w:rPr>
          <w:noProof/>
        </w:rPr>
        <mc:AlternateContent>
          <mc:Choice Requires="wps">
            <w:drawing>
              <wp:anchor distT="0" distB="0" distL="114300" distR="114300" simplePos="0" relativeHeight="251665408" behindDoc="0" locked="0" layoutInCell="1" allowOverlap="1" wp14:anchorId="0857DB60" wp14:editId="79CE62F2">
                <wp:simplePos x="0" y="0"/>
                <wp:positionH relativeFrom="column">
                  <wp:posOffset>3305810</wp:posOffset>
                </wp:positionH>
                <wp:positionV relativeFrom="paragraph">
                  <wp:posOffset>1821815</wp:posOffset>
                </wp:positionV>
                <wp:extent cx="1448435" cy="805180"/>
                <wp:effectExtent l="0" t="0" r="18415" b="13970"/>
                <wp:wrapNone/>
                <wp:docPr id="434738840" name="Rectangle 4"/>
                <wp:cNvGraphicFramePr/>
                <a:graphic xmlns:a="http://schemas.openxmlformats.org/drawingml/2006/main">
                  <a:graphicData uri="http://schemas.microsoft.com/office/word/2010/wordprocessingShape">
                    <wps:wsp>
                      <wps:cNvSpPr/>
                      <wps:spPr>
                        <a:xfrm>
                          <a:off x="0" y="0"/>
                          <a:ext cx="1448435" cy="8051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A9E33B5">
              <v:rect id="Rectangle 4" style="position:absolute;margin-left:260.3pt;margin-top:143.45pt;width:114.05pt;height:63.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084925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"/>
            </w:pict>
          </mc:Fallback>
        </mc:AlternateContent>
      </w:r>
      <w:r w:rsidR="00781788">
        <w:rPr>
          <w:noProof/>
        </w:rPr>
        <mc:AlternateContent>
          <mc:Choice Requires="wps">
            <w:drawing>
              <wp:anchor distT="0" distB="0" distL="114300" distR="114300" simplePos="0" relativeHeight="251666432" behindDoc="0" locked="0" layoutInCell="1" allowOverlap="1" wp14:anchorId="48CDD4A2" wp14:editId="2A00BFE4">
                <wp:simplePos x="0" y="0"/>
                <wp:positionH relativeFrom="column">
                  <wp:posOffset>3360420</wp:posOffset>
                </wp:positionH>
                <wp:positionV relativeFrom="paragraph">
                  <wp:posOffset>2609801</wp:posOffset>
                </wp:positionV>
                <wp:extent cx="1389707" cy="353085"/>
                <wp:effectExtent l="0" t="0" r="0" b="0"/>
                <wp:wrapNone/>
                <wp:docPr id="2143723960" name="Text Box 5"/>
                <wp:cNvGraphicFramePr/>
                <a:graphic xmlns:a="http://schemas.openxmlformats.org/drawingml/2006/main">
                  <a:graphicData uri="http://schemas.microsoft.com/office/word/2010/wordprocessingShape">
                    <wps:wsp>
                      <wps:cNvSpPr txBox="1"/>
                      <wps:spPr>
                        <a:xfrm>
                          <a:off x="0" y="0"/>
                          <a:ext cx="1389707" cy="353085"/>
                        </a:xfrm>
                        <a:prstGeom prst="rect">
                          <a:avLst/>
                        </a:prstGeom>
                        <a:noFill/>
                        <a:ln w="6350">
                          <a:noFill/>
                        </a:ln>
                      </wps:spPr>
                      <wps:txbx>
                        <w:txbxContent>
                          <w:p w:rsidRPr="00F819D4" w:rsidR="00781788" w:rsidP="00781788" w:rsidRDefault="00781788" w14:paraId="07F5EA9F" w14:textId="1BDCB6A3">
                            <w:pPr>
                              <w:rPr>
                                <w:b/>
                                <w:bCs/>
                                <w:color w:val="FF0000"/>
                              </w:rPr>
                            </w:pPr>
                            <w:r w:rsidRPr="00F819D4">
                              <w:rPr>
                                <w:b/>
                                <w:bCs/>
                                <w:color w:val="FF0000"/>
                              </w:rPr>
                              <w:t xml:space="preserve">0       </w:t>
                            </w:r>
                            <w:r w:rsidR="00C70D79">
                              <w:rPr>
                                <w:b/>
                                <w:bCs/>
                                <w:color w:val="FF0000"/>
                              </w:rPr>
                              <w:t>0</w:t>
                            </w:r>
                            <w:r w:rsidRPr="00F819D4">
                              <w:rPr>
                                <w:b/>
                                <w:bCs/>
                                <w:color w:val="FF0000"/>
                              </w:rPr>
                              <w:t xml:space="preserve">      </w:t>
                            </w:r>
                            <w:r>
                              <w:rPr>
                                <w:b/>
                                <w:bCs/>
                                <w:color w:val="FF0000"/>
                              </w:rPr>
                              <w:t xml:space="preserve"> </w:t>
                            </w:r>
                            <w:r w:rsidR="00C70D79">
                              <w:rPr>
                                <w:b/>
                                <w:bCs/>
                                <w:color w:val="FF0000"/>
                              </w:rPr>
                              <w:t>1</w:t>
                            </w:r>
                            <w:r w:rsidRPr="00F819D4">
                              <w:rPr>
                                <w:b/>
                                <w:bCs/>
                                <w:color w:val="FF0000"/>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AB14B59">
              <v:shape id="_x0000_s1029" style="position:absolute;left:0;text-align:left;margin-left:264.6pt;margin-top:205.5pt;width:109.45pt;height:27.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AvGwIAADM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" w14:anchorId="48CDD4A2">
                <v:textbox>
                  <w:txbxContent>
                    <w:p w:rsidRPr="00F819D4" w:rsidR="00781788" w:rsidP="00781788" w:rsidRDefault="00781788" w14:paraId="7F0FE91C" w14:textId="1BDCB6A3">
                      <w:pPr>
                        <w:rPr>
                          <w:b/>
                          <w:bCs/>
                          <w:color w:val="FF0000"/>
                        </w:rPr>
                      </w:pPr>
                      <w:r w:rsidRPr="00F819D4">
                        <w:rPr>
                          <w:b/>
                          <w:bCs/>
                          <w:color w:val="FF0000"/>
                        </w:rPr>
                        <w:t xml:space="preserve">0       </w:t>
                      </w:r>
                      <w:r w:rsidR="00C70D79">
                        <w:rPr>
                          <w:b/>
                          <w:bCs/>
                          <w:color w:val="FF0000"/>
                        </w:rPr>
                        <w:t>0</w:t>
                      </w:r>
                      <w:r w:rsidRPr="00F819D4">
                        <w:rPr>
                          <w:b/>
                          <w:bCs/>
                          <w:color w:val="FF0000"/>
                        </w:rPr>
                        <w:t xml:space="preserve">      </w:t>
                      </w:r>
                      <w:r>
                        <w:rPr>
                          <w:b/>
                          <w:bCs/>
                          <w:color w:val="FF0000"/>
                        </w:rPr>
                        <w:t xml:space="preserve"> </w:t>
                      </w:r>
                      <w:r w:rsidR="00C70D79">
                        <w:rPr>
                          <w:b/>
                          <w:bCs/>
                          <w:color w:val="FF0000"/>
                        </w:rPr>
                        <w:t>1</w:t>
                      </w:r>
                      <w:r w:rsidRPr="00F819D4">
                        <w:rPr>
                          <w:b/>
                          <w:bCs/>
                          <w:color w:val="FF0000"/>
                        </w:rPr>
                        <w:t xml:space="preserve">       1</w:t>
                      </w:r>
                    </w:p>
                  </w:txbxContent>
                </v:textbox>
              </v:shape>
            </w:pict>
          </mc:Fallback>
        </mc:AlternateContent>
      </w:r>
      <w:r w:rsidR="00781788">
        <w:rPr>
          <w:noProof/>
        </w:rPr>
        <w:drawing>
          <wp:inline distT="0" distB="0" distL="0" distR="0" wp14:anchorId="56C84902" wp14:editId="0641BE80">
            <wp:extent cx="5542671" cy="3114470"/>
            <wp:effectExtent l="0" t="0" r="1270" b="0"/>
            <wp:docPr id="1616633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21557" t="24806" r="17298" b="29385"/>
                    <a:stretch/>
                  </pic:blipFill>
                  <pic:spPr bwMode="auto">
                    <a:xfrm rot="10800000">
                      <a:off x="0" y="0"/>
                      <a:ext cx="5549070" cy="3118065"/>
                    </a:xfrm>
                    <a:prstGeom prst="rect">
                      <a:avLst/>
                    </a:prstGeom>
                    <a:noFill/>
                    <a:ln>
                      <a:noFill/>
                    </a:ln>
                    <a:extLst>
                      <a:ext uri="{53640926-AAD7-44D8-BBD7-CCE9431645EC}">
                        <a14:shadowObscured xmlns:a14="http://schemas.microsoft.com/office/drawing/2010/main"/>
                      </a:ext>
                    </a:extLst>
                  </pic:spPr>
                </pic:pic>
              </a:graphicData>
            </a:graphic>
          </wp:inline>
        </w:drawing>
      </w:r>
    </w:p>
    <w:p w:rsidRPr="001326DF" w:rsidR="00DF4840" w:rsidP="001326DF" w:rsidRDefault="001326DF" w14:paraId="53C74178" w14:textId="76EC09C3">
      <w:pPr>
        <w:pStyle w:val="Caption"/>
        <w:jc w:val="center"/>
        <w:rPr>
          <w:i w:val="0"/>
          <w:iCs w:val="0"/>
          <w:sz w:val="22"/>
          <w:szCs w:val="22"/>
        </w:rPr>
      </w:pPr>
      <w:r w:rsidRPr="001326DF">
        <w:rPr>
          <w:b/>
          <w:bCs/>
          <w:i w:val="0"/>
          <w:iCs w:val="0"/>
          <w:sz w:val="22"/>
          <w:szCs w:val="22"/>
        </w:rPr>
        <w:t xml:space="preserve">Figure </w:t>
      </w:r>
      <w:r w:rsidRPr="001326DF">
        <w:rPr>
          <w:b/>
          <w:bCs/>
          <w:i w:val="0"/>
          <w:iCs w:val="0"/>
          <w:sz w:val="22"/>
          <w:szCs w:val="22"/>
        </w:rPr>
        <w:fldChar w:fldCharType="begin"/>
      </w:r>
      <w:r w:rsidRPr="001326DF">
        <w:rPr>
          <w:b/>
          <w:bCs/>
          <w:i w:val="0"/>
          <w:iCs w:val="0"/>
          <w:sz w:val="22"/>
          <w:szCs w:val="22"/>
        </w:rPr>
        <w:instrText xml:space="preserve"> SEQ Figure \* ARABIC </w:instrText>
      </w:r>
      <w:r w:rsidRPr="001326DF">
        <w:rPr>
          <w:b/>
          <w:bCs/>
          <w:i w:val="0"/>
          <w:iCs w:val="0"/>
          <w:sz w:val="22"/>
          <w:szCs w:val="22"/>
        </w:rPr>
        <w:fldChar w:fldCharType="separate"/>
      </w:r>
      <w:r w:rsidR="00DA0117">
        <w:rPr>
          <w:b/>
          <w:bCs/>
          <w:i w:val="0"/>
          <w:iCs w:val="0"/>
          <w:noProof/>
          <w:sz w:val="22"/>
          <w:szCs w:val="22"/>
        </w:rPr>
        <w:t>6</w:t>
      </w:r>
      <w:r w:rsidRPr="001326DF">
        <w:rPr>
          <w:b/>
          <w:bCs/>
          <w:i w:val="0"/>
          <w:iCs w:val="0"/>
          <w:sz w:val="22"/>
          <w:szCs w:val="22"/>
        </w:rPr>
        <w:fldChar w:fldCharType="end"/>
      </w:r>
      <w:r w:rsidRPr="001326DF">
        <w:rPr>
          <w:i w:val="0"/>
          <w:iCs w:val="0"/>
          <w:sz w:val="22"/>
          <w:szCs w:val="22"/>
        </w:rPr>
        <w:t>: The display shows the correct number when the enable switch is on.</w:t>
      </w:r>
    </w:p>
    <w:p w:rsidR="00C70D79" w:rsidP="00EE6AB0" w:rsidRDefault="00C70D79" w14:paraId="16B7952B" w14:textId="77777777">
      <w:pPr>
        <w:pStyle w:val="BodyText"/>
      </w:pPr>
    </w:p>
    <w:p w:rsidR="00C70D79" w:rsidP="00EE6AB0" w:rsidRDefault="00C70D79" w14:paraId="54A7A7BC" w14:textId="3922EEC9">
      <w:pPr>
        <w:pStyle w:val="BodyText"/>
      </w:pPr>
    </w:p>
    <w:p w:rsidR="00DA0117" w:rsidP="00DA0117" w:rsidRDefault="00DA0117" w14:paraId="20942288" w14:textId="77777777">
      <w:pPr>
        <w:pStyle w:val="BodyText"/>
        <w:keepNext/>
        <w:jc w:val="center"/>
      </w:pPr>
      <w:r>
        <w:rPr>
          <w:noProof/>
        </w:rPr>
        <mc:AlternateContent>
          <mc:Choice Requires="wps">
            <w:drawing>
              <wp:anchor distT="0" distB="0" distL="114300" distR="114300" simplePos="0" relativeHeight="251680768" behindDoc="0" locked="0" layoutInCell="1" allowOverlap="1" wp14:anchorId="6405AF07" wp14:editId="5B69BCAF">
                <wp:simplePos x="0" y="0"/>
                <wp:positionH relativeFrom="column">
                  <wp:posOffset>3466299</wp:posOffset>
                </wp:positionH>
                <wp:positionV relativeFrom="paragraph">
                  <wp:posOffset>110683</wp:posOffset>
                </wp:positionV>
                <wp:extent cx="1256306" cy="353085"/>
                <wp:effectExtent l="0" t="0" r="0" b="0"/>
                <wp:wrapNone/>
                <wp:docPr id="1589373012" name="Text Box 5"/>
                <wp:cNvGraphicFramePr/>
                <a:graphic xmlns:a="http://schemas.openxmlformats.org/drawingml/2006/main">
                  <a:graphicData uri="http://schemas.microsoft.com/office/word/2010/wordprocessingShape">
                    <wps:wsp>
                      <wps:cNvSpPr txBox="1"/>
                      <wps:spPr>
                        <a:xfrm>
                          <a:off x="0" y="0"/>
                          <a:ext cx="1256306" cy="353085"/>
                        </a:xfrm>
                        <a:prstGeom prst="rect">
                          <a:avLst/>
                        </a:prstGeom>
                        <a:noFill/>
                        <a:ln w="6350">
                          <a:noFill/>
                        </a:ln>
                      </wps:spPr>
                      <wps:txbx>
                        <w:txbxContent>
                          <w:p w:rsidRPr="00F819D4" w:rsidR="00DA0117" w:rsidP="00DA0117" w:rsidRDefault="00DA0117" w14:paraId="1C456704" w14:textId="67DDB3E0">
                            <w:pPr>
                              <w:rPr>
                                <w:b/>
                                <w:bCs/>
                                <w:color w:val="FF0000"/>
                              </w:rPr>
                            </w:pPr>
                            <w:r>
                              <w:rPr>
                                <w:b/>
                                <w:bCs/>
                                <w:color w:val="FF0000"/>
                              </w:rPr>
                              <w:t>Display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EA8665">
              <v:shape id="_x0000_s1030" style="position:absolute;left:0;text-align:left;margin-left:272.95pt;margin-top:8.7pt;width:98.9pt;height:2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" w14:anchorId="6405AF07">
                <v:textbox>
                  <w:txbxContent>
                    <w:p w:rsidRPr="00F819D4" w:rsidR="00DA0117" w:rsidP="00DA0117" w:rsidRDefault="00DA0117" w14:paraId="5A460D4E" w14:textId="67DDB3E0">
                      <w:pPr>
                        <w:rPr>
                          <w:b/>
                          <w:bCs/>
                          <w:color w:val="FF0000"/>
                        </w:rPr>
                      </w:pPr>
                      <w:r>
                        <w:rPr>
                          <w:b/>
                          <w:bCs/>
                          <w:color w:val="FF0000"/>
                        </w:rPr>
                        <w:t>Display OFF!!</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42F2B61A" wp14:editId="7F3793D3">
                <wp:simplePos x="0" y="0"/>
                <wp:positionH relativeFrom="column">
                  <wp:posOffset>3689322</wp:posOffset>
                </wp:positionH>
                <wp:positionV relativeFrom="paragraph">
                  <wp:posOffset>516062</wp:posOffset>
                </wp:positionV>
                <wp:extent cx="661339" cy="805180"/>
                <wp:effectExtent l="0" t="0" r="24765" b="13970"/>
                <wp:wrapNone/>
                <wp:docPr id="1071069916" name="Rectangle 4"/>
                <wp:cNvGraphicFramePr/>
                <a:graphic xmlns:a="http://schemas.openxmlformats.org/drawingml/2006/main">
                  <a:graphicData uri="http://schemas.microsoft.com/office/word/2010/wordprocessingShape">
                    <wps:wsp>
                      <wps:cNvSpPr/>
                      <wps:spPr>
                        <a:xfrm>
                          <a:off x="0" y="0"/>
                          <a:ext cx="661339" cy="8051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9FC0F9D">
              <v:rect id="Rectangle 4" style="position:absolute;margin-left:290.5pt;margin-top:40.65pt;width:52.05pt;height:6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63A1F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"/>
            </w:pict>
          </mc:Fallback>
        </mc:AlternateContent>
      </w:r>
      <w:r>
        <w:rPr>
          <w:noProof/>
        </w:rPr>
        <mc:AlternateContent>
          <mc:Choice Requires="wps">
            <w:drawing>
              <wp:anchor distT="0" distB="0" distL="114300" distR="114300" simplePos="0" relativeHeight="251676672" behindDoc="0" locked="0" layoutInCell="1" allowOverlap="1" wp14:anchorId="54C90838" wp14:editId="1BDE3CA1">
                <wp:simplePos x="0" y="0"/>
                <wp:positionH relativeFrom="column">
                  <wp:posOffset>3013544</wp:posOffset>
                </wp:positionH>
                <wp:positionV relativeFrom="paragraph">
                  <wp:posOffset>2535693</wp:posOffset>
                </wp:positionV>
                <wp:extent cx="1256306" cy="353085"/>
                <wp:effectExtent l="0" t="0" r="0" b="0"/>
                <wp:wrapNone/>
                <wp:docPr id="1180462787" name="Text Box 5"/>
                <wp:cNvGraphicFramePr/>
                <a:graphic xmlns:a="http://schemas.openxmlformats.org/drawingml/2006/main">
                  <a:graphicData uri="http://schemas.microsoft.com/office/word/2010/wordprocessingShape">
                    <wps:wsp>
                      <wps:cNvSpPr txBox="1"/>
                      <wps:spPr>
                        <a:xfrm>
                          <a:off x="0" y="0"/>
                          <a:ext cx="1256306" cy="353085"/>
                        </a:xfrm>
                        <a:prstGeom prst="rect">
                          <a:avLst/>
                        </a:prstGeom>
                        <a:noFill/>
                        <a:ln w="6350">
                          <a:noFill/>
                        </a:ln>
                      </wps:spPr>
                      <wps:txbx>
                        <w:txbxContent>
                          <w:p w:rsidRPr="00F819D4" w:rsidR="00DA0117" w:rsidP="00DA0117" w:rsidRDefault="00DA0117" w14:paraId="3AAC14C4" w14:textId="3A07E090">
                            <w:pPr>
                              <w:rPr>
                                <w:b/>
                                <w:bCs/>
                                <w:color w:val="FF0000"/>
                              </w:rPr>
                            </w:pPr>
                            <w:r>
                              <w:rPr>
                                <w:b/>
                                <w:bCs/>
                                <w:color w:val="FF0000"/>
                              </w:rPr>
                              <w:t>Enable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0C203E">
              <v:shape id="_x0000_s1031" style="position:absolute;left:0;text-align:left;margin-left:237.3pt;margin-top:199.65pt;width:98.9pt;height:27.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" w14:anchorId="54C90838">
                <v:textbox>
                  <w:txbxContent>
                    <w:p w:rsidRPr="00F819D4" w:rsidR="00DA0117" w:rsidP="00DA0117" w:rsidRDefault="00DA0117" w14:paraId="547FAD69" w14:textId="3A07E090">
                      <w:pPr>
                        <w:rPr>
                          <w:b/>
                          <w:bCs/>
                          <w:color w:val="FF0000"/>
                        </w:rPr>
                      </w:pPr>
                      <w:r>
                        <w:rPr>
                          <w:b/>
                          <w:bCs/>
                          <w:color w:val="FF0000"/>
                        </w:rPr>
                        <w:t>Enable OFF!!</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AFF627E" wp14:editId="59D1AC34">
                <wp:simplePos x="0" y="0"/>
                <wp:positionH relativeFrom="column">
                  <wp:posOffset>3275827</wp:posOffset>
                </wp:positionH>
                <wp:positionV relativeFrom="paragraph">
                  <wp:posOffset>1700475</wp:posOffset>
                </wp:positionV>
                <wp:extent cx="413468" cy="811033"/>
                <wp:effectExtent l="0" t="0" r="24765" b="27305"/>
                <wp:wrapNone/>
                <wp:docPr id="260053445" name="Rectangle 4"/>
                <wp:cNvGraphicFramePr/>
                <a:graphic xmlns:a="http://schemas.openxmlformats.org/drawingml/2006/main">
                  <a:graphicData uri="http://schemas.microsoft.com/office/word/2010/wordprocessingShape">
                    <wps:wsp>
                      <wps:cNvSpPr/>
                      <wps:spPr>
                        <a:xfrm>
                          <a:off x="0" y="0"/>
                          <a:ext cx="413468" cy="8110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C5C1493">
              <v:rect id="Rectangle 4" style="position:absolute;margin-left:257.95pt;margin-top:133.9pt;width:32.55pt;height:63.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607B4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QfgIAAF4FAAAOAAAAZHJzL2Uyb0RvYy54bWysVMFu2zAMvQ/YPwi6r7bTtOu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"/>
            </w:pict>
          </mc:Fallback>
        </mc:AlternateContent>
      </w:r>
      <w:r w:rsidR="005F3613">
        <w:rPr>
          <w:noProof/>
        </w:rPr>
        <w:drawing>
          <wp:inline distT="0" distB="0" distL="0" distR="0" wp14:anchorId="39AE3779" wp14:editId="5E7549AA">
            <wp:extent cx="5399819" cy="3037398"/>
            <wp:effectExtent l="0" t="0" r="0" b="0"/>
            <wp:docPr id="10404990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28072" t="26695" r="13152" b="29225"/>
                    <a:stretch/>
                  </pic:blipFill>
                  <pic:spPr bwMode="auto">
                    <a:xfrm rot="10800000">
                      <a:off x="0" y="0"/>
                      <a:ext cx="5420766" cy="3049180"/>
                    </a:xfrm>
                    <a:prstGeom prst="rect">
                      <a:avLst/>
                    </a:prstGeom>
                    <a:noFill/>
                    <a:ln>
                      <a:noFill/>
                    </a:ln>
                    <a:extLst>
                      <a:ext uri="{53640926-AAD7-44D8-BBD7-CCE9431645EC}">
                        <a14:shadowObscured xmlns:a14="http://schemas.microsoft.com/office/drawing/2010/main"/>
                      </a:ext>
                    </a:extLst>
                  </pic:spPr>
                </pic:pic>
              </a:graphicData>
            </a:graphic>
          </wp:inline>
        </w:drawing>
      </w:r>
    </w:p>
    <w:p w:rsidRPr="00DA0117" w:rsidR="006F46F9" w:rsidP="00DA0117" w:rsidRDefault="00DA0117" w14:paraId="06B5F911" w14:textId="2DB70862">
      <w:pPr>
        <w:pStyle w:val="Caption"/>
        <w:jc w:val="center"/>
        <w:rPr>
          <w:i w:val="0"/>
          <w:iCs w:val="0"/>
          <w:sz w:val="22"/>
          <w:szCs w:val="22"/>
        </w:rPr>
      </w:pPr>
      <w:r w:rsidRPr="00DA0117">
        <w:rPr>
          <w:b/>
          <w:bCs/>
          <w:i w:val="0"/>
          <w:iCs w:val="0"/>
          <w:sz w:val="22"/>
          <w:szCs w:val="22"/>
        </w:rPr>
        <w:t xml:space="preserve">Figure </w:t>
      </w:r>
      <w:r w:rsidRPr="00DA0117">
        <w:rPr>
          <w:b/>
          <w:bCs/>
          <w:i w:val="0"/>
          <w:iCs w:val="0"/>
          <w:sz w:val="22"/>
          <w:szCs w:val="22"/>
        </w:rPr>
        <w:fldChar w:fldCharType="begin"/>
      </w:r>
      <w:r w:rsidRPr="00DA0117">
        <w:rPr>
          <w:b/>
          <w:bCs/>
          <w:i w:val="0"/>
          <w:iCs w:val="0"/>
          <w:sz w:val="22"/>
          <w:szCs w:val="22"/>
        </w:rPr>
        <w:instrText xml:space="preserve"> SEQ Figure \* ARABIC </w:instrText>
      </w:r>
      <w:r w:rsidRPr="00DA0117">
        <w:rPr>
          <w:b/>
          <w:bCs/>
          <w:i w:val="0"/>
          <w:iCs w:val="0"/>
          <w:sz w:val="22"/>
          <w:szCs w:val="22"/>
        </w:rPr>
        <w:fldChar w:fldCharType="separate"/>
      </w:r>
      <w:r w:rsidRPr="00DA0117">
        <w:rPr>
          <w:b/>
          <w:bCs/>
          <w:i w:val="0"/>
          <w:iCs w:val="0"/>
          <w:noProof/>
          <w:sz w:val="22"/>
          <w:szCs w:val="22"/>
        </w:rPr>
        <w:t>7</w:t>
      </w:r>
      <w:r w:rsidRPr="00DA0117">
        <w:rPr>
          <w:b/>
          <w:bCs/>
          <w:i w:val="0"/>
          <w:iCs w:val="0"/>
          <w:sz w:val="22"/>
          <w:szCs w:val="22"/>
        </w:rPr>
        <w:fldChar w:fldCharType="end"/>
      </w:r>
      <w:r w:rsidRPr="00DA0117">
        <w:rPr>
          <w:i w:val="0"/>
          <w:iCs w:val="0"/>
          <w:sz w:val="22"/>
          <w:szCs w:val="22"/>
        </w:rPr>
        <w:t>: The display turns off when the enable switch is off.</w:t>
      </w:r>
    </w:p>
    <w:p w:rsidR="00DA0117" w:rsidP="00033E0F" w:rsidRDefault="00DA0117" w14:paraId="04D0333B" w14:textId="77777777">
      <w:pPr>
        <w:pStyle w:val="BodyText"/>
        <w:rPr>
          <w:b/>
          <w:bCs/>
        </w:rPr>
      </w:pPr>
    </w:p>
    <w:p w:rsidR="00033E0F" w:rsidP="00033E0F" w:rsidRDefault="5081F23E" w14:paraId="20B4A66F" w14:textId="61C95BB6">
      <w:pPr>
        <w:pStyle w:val="BodyText"/>
        <w:rPr>
          <w:b/>
          <w:bCs/>
        </w:rPr>
      </w:pPr>
      <w:r w:rsidRPr="35FDA848">
        <w:rPr>
          <w:b/>
          <w:bCs/>
        </w:rPr>
        <w:t>Analysis</w:t>
      </w:r>
    </w:p>
    <w:p w:rsidR="001145F1" w:rsidP="00033E0F" w:rsidRDefault="00CF402B" w14:paraId="14A81A72" w14:textId="7F4CD3DA">
      <w:pPr>
        <w:pStyle w:val="BodyText"/>
      </w:pPr>
      <w:r>
        <w:tab/>
      </w:r>
      <w:r>
        <w:t xml:space="preserve">The </w:t>
      </w:r>
      <w:r w:rsidR="00D04913">
        <w:t xml:space="preserve">result of </w:t>
      </w:r>
      <w:r w:rsidR="00241D40">
        <w:t>Part</w:t>
      </w:r>
      <w:r w:rsidR="00FA008C">
        <w:t xml:space="preserve"> 1 </w:t>
      </w:r>
      <w:r w:rsidR="00241D40">
        <w:t>corresponds</w:t>
      </w:r>
      <w:r w:rsidR="00FA008C">
        <w:t xml:space="preserve"> to the pre-lab tables and k-maps</w:t>
      </w:r>
      <w:r w:rsidR="00241D40">
        <w:t xml:space="preserve"> for the better algorithm. And the simulation and board result reflect our </w:t>
      </w:r>
      <w:r w:rsidR="00806421">
        <w:t xml:space="preserve">k-map and truth table to be correct. The enable bit is also working as it switches the entire display off when it is off, and it turns back on when it is on. The only trouble we had </w:t>
      </w:r>
      <w:r w:rsidR="000C08F1">
        <w:t>was</w:t>
      </w:r>
      <w:r w:rsidR="00806421">
        <w:t xml:space="preserve"> figuring out the logic for the control since the board takes 0 </w:t>
      </w:r>
      <w:r w:rsidR="00F42DFF">
        <w:t xml:space="preserve">as 1 and 1 as 0 in common sense (0 is turn on the part of the </w:t>
      </w:r>
      <w:r w:rsidR="000C08F1">
        <w:t>display and 1 is turning it off) but we figured it out in our pre-lab quickly.</w:t>
      </w:r>
    </w:p>
    <w:p w:rsidR="00DA0117" w:rsidP="00033E0F" w:rsidRDefault="00DA0117" w14:paraId="4AFD78DF" w14:textId="77777777">
      <w:pPr>
        <w:pStyle w:val="BodyText"/>
      </w:pPr>
    </w:p>
    <w:p w:rsidRPr="009F535A" w:rsidR="00497A53" w:rsidP="009F535A" w:rsidRDefault="00497A53" w14:paraId="2B2A7A39" w14:textId="343F6FD0">
      <w:pPr>
        <w:pStyle w:val="Heading1"/>
      </w:pPr>
      <w:r>
        <w:t>Conclusion</w:t>
      </w:r>
    </w:p>
    <w:p w:rsidR="1D33FE26" w:rsidP="78675E7B" w:rsidRDefault="1D33FE26" w14:paraId="51E474F2" w14:textId="21AAEE83">
      <w:pPr>
        <w:pStyle w:val="BodyText"/>
        <w:bidi w:val="0"/>
        <w:spacing w:before="0" w:beforeAutospacing="off" w:after="60" w:afterAutospacing="off" w:line="259" w:lineRule="auto"/>
        <w:ind w:left="0" w:right="0" w:firstLine="720"/>
        <w:jc w:val="both"/>
      </w:pPr>
      <w:r w:rsidR="1D33FE26">
        <w:rPr/>
        <w:t>Th</w:t>
      </w:r>
      <w:r w:rsidR="2552B9DC">
        <w:rPr/>
        <w:t xml:space="preserve">is experiment </w:t>
      </w:r>
      <w:r w:rsidR="2552B9DC">
        <w:rPr/>
        <w:t>demonstrated</w:t>
      </w:r>
      <w:r w:rsidR="2552B9DC">
        <w:rPr/>
        <w:t xml:space="preserve"> the </w:t>
      </w:r>
      <w:r w:rsidR="7EC0A958">
        <w:rPr/>
        <w:t>principles of circuit optimization using K-maps and how</w:t>
      </w:r>
      <w:r w:rsidR="16538999">
        <w:rPr/>
        <w:t xml:space="preserve"> to assemble the circuits given the optimized Boolean formula.</w:t>
      </w:r>
      <w:r w:rsidR="16538999">
        <w:rPr/>
        <w:t xml:space="preserve"> </w:t>
      </w:r>
      <w:r w:rsidR="7CCF52D6">
        <w:rPr/>
        <w:t>Each segment of the seven-segment display was assigned an output bit that would default to on at 0 and off at 1.</w:t>
      </w:r>
      <w:r w:rsidR="15D7412B">
        <w:rPr/>
        <w:t xml:space="preserve"> The desired states were calculated, and each outputs truth table and K-map filled out to find the </w:t>
      </w:r>
      <w:r w:rsidR="15D7412B">
        <w:rPr/>
        <w:t>optimal</w:t>
      </w:r>
      <w:r w:rsidR="15D7412B">
        <w:rPr/>
        <w:t xml:space="preserve"> formula.</w:t>
      </w:r>
      <w:r w:rsidR="7CCF52D6">
        <w:rPr/>
        <w:t xml:space="preserve"> </w:t>
      </w:r>
      <w:r w:rsidR="7CCF52D6">
        <w:rPr/>
        <w:t xml:space="preserve">The compiling and compacting of </w:t>
      </w:r>
      <w:r w:rsidR="47BD32AE">
        <w:rPr/>
        <w:t xml:space="preserve">circuit elements to simplify complex design was also </w:t>
      </w:r>
      <w:r w:rsidR="47BD32AE">
        <w:rPr/>
        <w:t>demonstrated</w:t>
      </w:r>
      <w:r w:rsidR="47BD32AE">
        <w:rPr/>
        <w:t xml:space="preserve">. The </w:t>
      </w:r>
      <w:r w:rsidR="7CDC51ED">
        <w:rPr/>
        <w:t>circuit that controls the number displayed</w:t>
      </w:r>
      <w:r w:rsidR="64D5E9B7">
        <w:rPr/>
        <w:t xml:space="preserve"> was compacted</w:t>
      </w:r>
      <w:r w:rsidR="7CDC51ED">
        <w:rPr/>
        <w:t xml:space="preserve"> into a block to be used to construct a circuit </w:t>
      </w:r>
      <w:r w:rsidR="03FED620">
        <w:rPr/>
        <w:t xml:space="preserve">that could also turn the entire system on and off. </w:t>
      </w:r>
      <w:r w:rsidR="3E04634A">
        <w:rPr/>
        <w:t xml:space="preserve">The lab was a good demonstration of integrating two different control circuits together, in this case the binary representation of switched to display its represented number and the control circuit that </w:t>
      </w:r>
      <w:r w:rsidR="3C39F81B">
        <w:rPr/>
        <w:t>turns the entire system off/on. It is implied that the on/off system can be scaled up with various other control</w:t>
      </w:r>
      <w:r w:rsidR="144F735A">
        <w:rPr/>
        <w:t xml:space="preserve"> systems connected to a single on/off control line.</w:t>
      </w:r>
    </w:p>
    <w:p w:rsidRPr="00602FC5" w:rsidR="000C08F1" w:rsidP="00A919BF" w:rsidRDefault="000C08F1" w14:paraId="58C974D6" w14:textId="77777777">
      <w:pPr>
        <w:pStyle w:val="BodyText"/>
        <w:spacing w:line="259" w:lineRule="auto"/>
      </w:pPr>
    </w:p>
    <w:p w:rsidRPr="009F535A" w:rsidR="00497A53" w:rsidP="009F535A" w:rsidRDefault="009B30DA" w14:paraId="071E4E01" w14:textId="2F6EA64A">
      <w:pPr>
        <w:pStyle w:val="Heading1"/>
      </w:pPr>
      <w:r>
        <w:t>References</w:t>
      </w:r>
    </w:p>
    <w:p w:rsidRPr="00507DDF" w:rsidR="00507DDF" w:rsidP="00507DDF" w:rsidRDefault="057AEB3E" w14:paraId="29B35B08" w14:textId="6139EB48">
      <w:pPr>
        <w:numPr>
          <w:ilvl w:val="0"/>
          <w:numId w:val="19"/>
        </w:numPr>
        <w:tabs>
          <w:tab w:val="clear" w:pos="720"/>
          <w:tab w:val="num" w:pos="540"/>
        </w:tabs>
        <w:ind w:left="540" w:hanging="540"/>
        <w:rPr>
          <w:rFonts w:eastAsia="Times New Roman"/>
          <w:szCs w:val="24"/>
        </w:rPr>
      </w:pPr>
      <w:r w:rsidRPr="78B70FF6">
        <w:rPr>
          <w:rFonts w:eastAsia="Times New Roman"/>
          <w:szCs w:val="24"/>
        </w:rPr>
        <w:t>DE1-SoC User Manual</w:t>
      </w:r>
    </w:p>
    <w:sectPr w:rsidRPr="00507DDF" w:rsidR="00507DDF" w:rsidSect="00616601">
      <w:headerReference w:type="default" r:id="rId25"/>
      <w:footerReference w:type="default" r:id="rId26"/>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21593" w:rsidP="00ED2DB5" w:rsidRDefault="00821593" w14:paraId="113211B7" w14:textId="77777777">
      <w:pPr>
        <w:spacing w:after="0"/>
      </w:pPr>
      <w:r>
        <w:separator/>
      </w:r>
    </w:p>
  </w:endnote>
  <w:endnote w:type="continuationSeparator" w:id="0">
    <w:p w:rsidR="00821593" w:rsidP="00ED2DB5" w:rsidRDefault="00821593" w14:paraId="1679DF4E" w14:textId="77777777">
      <w:pPr>
        <w:spacing w:after="0"/>
      </w:pPr>
      <w:r>
        <w:continuationSeparator/>
      </w:r>
    </w:p>
  </w:endnote>
  <w:endnote w:type="continuationNotice" w:id="1">
    <w:p w:rsidR="00821593" w:rsidRDefault="00821593" w14:paraId="11B9AEFD"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MCS C 10">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87CAF" w:rsidP="004D3BF5" w:rsidRDefault="00D87CAF" w14:paraId="3D3D22A9" w14:textId="77777777">
    <w:pPr>
      <w:pStyle w:val="Footer"/>
      <w:pBdr>
        <w:top w:val="single" w:color="auto" w:sz="4" w:space="1"/>
      </w:pBdr>
      <w:jc w:val="center"/>
    </w:pPr>
    <w:r>
      <w:fldChar w:fldCharType="begin"/>
    </w:r>
    <w:r>
      <w:instrText xml:space="preserve"> PAGE   \* MERGEFORMAT </w:instrText>
    </w:r>
    <w:r>
      <w:fldChar w:fldCharType="separate"/>
    </w:r>
    <w:r w:rsidR="006A1893">
      <w:rPr>
        <w:noProof/>
      </w:rPr>
      <w:t>1</w:t>
    </w:r>
    <w:r>
      <w:rPr>
        <w:noProof/>
      </w:rPr>
      <w:fldChar w:fldCharType="end"/>
    </w:r>
  </w:p>
  <w:p w:rsidR="00D87CAF" w:rsidRDefault="00D87CAF" w14:paraId="34CE0A4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21593" w:rsidP="00ED2DB5" w:rsidRDefault="00821593" w14:paraId="49F44A9C" w14:textId="77777777">
      <w:pPr>
        <w:spacing w:after="0"/>
      </w:pPr>
      <w:r>
        <w:separator/>
      </w:r>
    </w:p>
  </w:footnote>
  <w:footnote w:type="continuationSeparator" w:id="0">
    <w:p w:rsidR="00821593" w:rsidP="00ED2DB5" w:rsidRDefault="00821593" w14:paraId="771F58BC" w14:textId="77777777">
      <w:pPr>
        <w:spacing w:after="0"/>
      </w:pPr>
      <w:r>
        <w:continuationSeparator/>
      </w:r>
    </w:p>
  </w:footnote>
  <w:footnote w:type="continuationNotice" w:id="1">
    <w:p w:rsidR="00821593" w:rsidRDefault="00821593" w14:paraId="6A0E6A36" w14:textId="7777777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87CAF" w:rsidRDefault="00D87CAF" w14:paraId="6D98A12B" w14:textId="0BAE45F7">
    <w:pPr>
      <w:pStyle w:val="Header"/>
    </w:pP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674"/>
      <w:gridCol w:w="4676"/>
    </w:tblGrid>
    <w:tr w:rsidR="00D87CAF" w:rsidTr="35FDA848" w14:paraId="39FA245D" w14:textId="77777777">
      <w:tc>
        <w:tcPr>
          <w:tcW w:w="4788" w:type="dxa"/>
        </w:tcPr>
        <w:p w:rsidRPr="00593E93" w:rsidR="00593E93" w:rsidP="00593E93" w:rsidRDefault="00593E93" w14:paraId="491B2B1A" w14:textId="77777777">
          <w:pPr>
            <w:pStyle w:val="Header"/>
          </w:pPr>
          <w:r w:rsidRPr="00AD4581">
            <w:t>Zhenming Yang, Connor McEleney</w:t>
          </w:r>
        </w:p>
        <w:p w:rsidR="00D87CAF" w:rsidP="00804027" w:rsidRDefault="00D87CAF" w14:paraId="699FE40A" w14:textId="77777777">
          <w:pPr>
            <w:pStyle w:val="Header"/>
          </w:pPr>
          <w:r>
            <w:t>EECE2160</w:t>
          </w:r>
        </w:p>
      </w:tc>
      <w:tc>
        <w:tcPr>
          <w:tcW w:w="4788" w:type="dxa"/>
        </w:tcPr>
        <w:p w:rsidR="00D87CAF" w:rsidP="0061359F" w:rsidRDefault="00D87CAF" w14:paraId="2ABB4CB1" w14:textId="77777777">
          <w:pPr>
            <w:pStyle w:val="Header"/>
            <w:jc w:val="right"/>
          </w:pPr>
          <w:r>
            <w:t>Embedded Design: Enabling Robotics</w:t>
          </w:r>
        </w:p>
        <w:p w:rsidR="00D87CAF" w:rsidP="0061359F" w:rsidRDefault="345F4332" w14:paraId="30544B6A" w14:textId="485D4052">
          <w:pPr>
            <w:pStyle w:val="Header"/>
            <w:jc w:val="right"/>
          </w:pPr>
          <w:r>
            <w:t xml:space="preserve">Lab Assignment </w:t>
          </w:r>
          <w:r w:rsidR="00AE281F">
            <w:t>2</w:t>
          </w:r>
        </w:p>
      </w:tc>
    </w:tr>
  </w:tbl>
  <w:p w:rsidR="00D87CAF" w:rsidRDefault="00D87CAF" w14:paraId="2946DB82"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aumZVSoNLcoU1i" int2:id="7xNM2V4v">
      <int2:state int2:value="Rejected" int2:type="AugLoop_Text_Critique"/>
    </int2:textHash>
    <int2:textHash int2:hashCode="8mtj1ijJtWecVO" int2:id="AHdqtJOm">
      <int2:state int2:value="Rejected" int2:type="AugLoop_Text_Critique"/>
    </int2:textHash>
    <int2:textHash int2:hashCode="Tcc3QblHMWhET6" int2:id="htbGkFs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F2666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8328F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DE6FB6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4A4E8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AA41D1C"/>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F3E2D5E4"/>
    <w:lvl w:ilvl="0">
      <w:start w:val="1"/>
      <w:numFmt w:val="bullet"/>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CC205C3E"/>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1716E446"/>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1CE2561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D4DA30"/>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0E701D89"/>
    <w:multiLevelType w:val="hybridMultilevel"/>
    <w:tmpl w:val="A6DE3B62"/>
    <w:lvl w:ilvl="0" w:tplc="8DE4CD7C">
      <w:start w:val="1"/>
      <w:numFmt w:val="bullet"/>
      <w:lvlText w:val="-"/>
      <w:lvlJc w:val="left"/>
      <w:pPr>
        <w:ind w:left="720" w:hanging="360"/>
      </w:pPr>
      <w:rPr>
        <w:rFonts w:hint="default" w:ascii="Calibri" w:hAnsi="Calibri"/>
      </w:rPr>
    </w:lvl>
    <w:lvl w:ilvl="1" w:tplc="9DB255A8">
      <w:start w:val="1"/>
      <w:numFmt w:val="bullet"/>
      <w:lvlText w:val="o"/>
      <w:lvlJc w:val="left"/>
      <w:pPr>
        <w:ind w:left="1440" w:hanging="360"/>
      </w:pPr>
      <w:rPr>
        <w:rFonts w:hint="default" w:ascii="Courier New" w:hAnsi="Courier New"/>
      </w:rPr>
    </w:lvl>
    <w:lvl w:ilvl="2" w:tplc="73E21684">
      <w:start w:val="1"/>
      <w:numFmt w:val="bullet"/>
      <w:lvlText w:val=""/>
      <w:lvlJc w:val="left"/>
      <w:pPr>
        <w:ind w:left="2160" w:hanging="360"/>
      </w:pPr>
      <w:rPr>
        <w:rFonts w:hint="default" w:ascii="Wingdings" w:hAnsi="Wingdings"/>
      </w:rPr>
    </w:lvl>
    <w:lvl w:ilvl="3" w:tplc="220A662E">
      <w:start w:val="1"/>
      <w:numFmt w:val="bullet"/>
      <w:lvlText w:val=""/>
      <w:lvlJc w:val="left"/>
      <w:pPr>
        <w:ind w:left="2880" w:hanging="360"/>
      </w:pPr>
      <w:rPr>
        <w:rFonts w:hint="default" w:ascii="Symbol" w:hAnsi="Symbol"/>
      </w:rPr>
    </w:lvl>
    <w:lvl w:ilvl="4" w:tplc="7F6AA71E">
      <w:start w:val="1"/>
      <w:numFmt w:val="bullet"/>
      <w:lvlText w:val="o"/>
      <w:lvlJc w:val="left"/>
      <w:pPr>
        <w:ind w:left="3600" w:hanging="360"/>
      </w:pPr>
      <w:rPr>
        <w:rFonts w:hint="default" w:ascii="Courier New" w:hAnsi="Courier New"/>
      </w:rPr>
    </w:lvl>
    <w:lvl w:ilvl="5" w:tplc="D5DA9BAE">
      <w:start w:val="1"/>
      <w:numFmt w:val="bullet"/>
      <w:lvlText w:val=""/>
      <w:lvlJc w:val="left"/>
      <w:pPr>
        <w:ind w:left="4320" w:hanging="360"/>
      </w:pPr>
      <w:rPr>
        <w:rFonts w:hint="default" w:ascii="Wingdings" w:hAnsi="Wingdings"/>
      </w:rPr>
    </w:lvl>
    <w:lvl w:ilvl="6" w:tplc="CEFC4DE2">
      <w:start w:val="1"/>
      <w:numFmt w:val="bullet"/>
      <w:lvlText w:val=""/>
      <w:lvlJc w:val="left"/>
      <w:pPr>
        <w:ind w:left="5040" w:hanging="360"/>
      </w:pPr>
      <w:rPr>
        <w:rFonts w:hint="default" w:ascii="Symbol" w:hAnsi="Symbol"/>
      </w:rPr>
    </w:lvl>
    <w:lvl w:ilvl="7" w:tplc="47586E42">
      <w:start w:val="1"/>
      <w:numFmt w:val="bullet"/>
      <w:lvlText w:val="o"/>
      <w:lvlJc w:val="left"/>
      <w:pPr>
        <w:ind w:left="5760" w:hanging="360"/>
      </w:pPr>
      <w:rPr>
        <w:rFonts w:hint="default" w:ascii="Courier New" w:hAnsi="Courier New"/>
      </w:rPr>
    </w:lvl>
    <w:lvl w:ilvl="8" w:tplc="405A11FC">
      <w:start w:val="1"/>
      <w:numFmt w:val="bullet"/>
      <w:lvlText w:val=""/>
      <w:lvlJc w:val="left"/>
      <w:pPr>
        <w:ind w:left="6480" w:hanging="360"/>
      </w:pPr>
      <w:rPr>
        <w:rFonts w:hint="default" w:ascii="Wingdings" w:hAnsi="Wingdings"/>
      </w:rPr>
    </w:lvl>
  </w:abstractNum>
  <w:abstractNum w:abstractNumId="11" w15:restartNumberingAfterBreak="0">
    <w:nsid w:val="106124E5"/>
    <w:multiLevelType w:val="hybridMultilevel"/>
    <w:tmpl w:val="A0D80AA0"/>
    <w:lvl w:ilvl="0" w:tplc="E8AC92CA">
      <w:start w:val="1"/>
      <w:numFmt w:val="bullet"/>
      <w:lvlText w:val=""/>
      <w:lvlJc w:val="left"/>
      <w:pPr>
        <w:ind w:left="720" w:hanging="360"/>
      </w:pPr>
      <w:rPr>
        <w:rFonts w:hint="default" w:ascii="Symbol" w:hAnsi="Symbol"/>
      </w:rPr>
    </w:lvl>
    <w:lvl w:ilvl="1" w:tplc="F4422A1A">
      <w:start w:val="1"/>
      <w:numFmt w:val="bullet"/>
      <w:lvlText w:val="o"/>
      <w:lvlJc w:val="left"/>
      <w:pPr>
        <w:ind w:left="1440" w:hanging="360"/>
      </w:pPr>
      <w:rPr>
        <w:rFonts w:hint="default" w:ascii="Courier New" w:hAnsi="Courier New"/>
      </w:rPr>
    </w:lvl>
    <w:lvl w:ilvl="2" w:tplc="7430F64E">
      <w:start w:val="1"/>
      <w:numFmt w:val="bullet"/>
      <w:lvlText w:val=""/>
      <w:lvlJc w:val="left"/>
      <w:pPr>
        <w:ind w:left="2160" w:hanging="360"/>
      </w:pPr>
      <w:rPr>
        <w:rFonts w:hint="default" w:ascii="Wingdings" w:hAnsi="Wingdings"/>
      </w:rPr>
    </w:lvl>
    <w:lvl w:ilvl="3" w:tplc="CCBA8F42">
      <w:start w:val="1"/>
      <w:numFmt w:val="bullet"/>
      <w:lvlText w:val=""/>
      <w:lvlJc w:val="left"/>
      <w:pPr>
        <w:ind w:left="2880" w:hanging="360"/>
      </w:pPr>
      <w:rPr>
        <w:rFonts w:hint="default" w:ascii="Symbol" w:hAnsi="Symbol"/>
      </w:rPr>
    </w:lvl>
    <w:lvl w:ilvl="4" w:tplc="481EF6D6">
      <w:start w:val="1"/>
      <w:numFmt w:val="bullet"/>
      <w:lvlText w:val="o"/>
      <w:lvlJc w:val="left"/>
      <w:pPr>
        <w:ind w:left="3600" w:hanging="360"/>
      </w:pPr>
      <w:rPr>
        <w:rFonts w:hint="default" w:ascii="Courier New" w:hAnsi="Courier New"/>
      </w:rPr>
    </w:lvl>
    <w:lvl w:ilvl="5" w:tplc="F7285C58">
      <w:start w:val="1"/>
      <w:numFmt w:val="bullet"/>
      <w:lvlText w:val=""/>
      <w:lvlJc w:val="left"/>
      <w:pPr>
        <w:ind w:left="4320" w:hanging="360"/>
      </w:pPr>
      <w:rPr>
        <w:rFonts w:hint="default" w:ascii="Wingdings" w:hAnsi="Wingdings"/>
      </w:rPr>
    </w:lvl>
    <w:lvl w:ilvl="6" w:tplc="290ABBDC">
      <w:start w:val="1"/>
      <w:numFmt w:val="bullet"/>
      <w:lvlText w:val=""/>
      <w:lvlJc w:val="left"/>
      <w:pPr>
        <w:ind w:left="5040" w:hanging="360"/>
      </w:pPr>
      <w:rPr>
        <w:rFonts w:hint="default" w:ascii="Symbol" w:hAnsi="Symbol"/>
      </w:rPr>
    </w:lvl>
    <w:lvl w:ilvl="7" w:tplc="96D4B4C4">
      <w:start w:val="1"/>
      <w:numFmt w:val="bullet"/>
      <w:lvlText w:val="o"/>
      <w:lvlJc w:val="left"/>
      <w:pPr>
        <w:ind w:left="5760" w:hanging="360"/>
      </w:pPr>
      <w:rPr>
        <w:rFonts w:hint="default" w:ascii="Courier New" w:hAnsi="Courier New"/>
      </w:rPr>
    </w:lvl>
    <w:lvl w:ilvl="8" w:tplc="6E868408">
      <w:start w:val="1"/>
      <w:numFmt w:val="bullet"/>
      <w:lvlText w:val=""/>
      <w:lvlJc w:val="left"/>
      <w:pPr>
        <w:ind w:left="6480" w:hanging="360"/>
      </w:pPr>
      <w:rPr>
        <w:rFonts w:hint="default" w:ascii="Wingdings" w:hAnsi="Wingdings"/>
      </w:rPr>
    </w:lvl>
  </w:abstractNum>
  <w:abstractNum w:abstractNumId="12" w15:restartNumberingAfterBreak="0">
    <w:nsid w:val="28270A1C"/>
    <w:multiLevelType w:val="hybridMultilevel"/>
    <w:tmpl w:val="2F786E94"/>
    <w:lvl w:ilvl="0" w:tplc="A5D210E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8BA5A17"/>
    <w:multiLevelType w:val="hybridMultilevel"/>
    <w:tmpl w:val="6AF48C94"/>
    <w:lvl w:ilvl="0" w:tplc="7F9C18A2">
      <w:start w:val="1"/>
      <w:numFmt w:val="bullet"/>
      <w:lvlText w:val=""/>
      <w:lvlJc w:val="left"/>
      <w:pPr>
        <w:ind w:left="720" w:hanging="360"/>
      </w:pPr>
      <w:rPr>
        <w:rFonts w:hint="default" w:ascii="Symbol" w:hAnsi="Symbol"/>
      </w:rPr>
    </w:lvl>
    <w:lvl w:ilvl="1" w:tplc="880A840A">
      <w:start w:val="1"/>
      <w:numFmt w:val="bullet"/>
      <w:lvlText w:val="o"/>
      <w:lvlJc w:val="left"/>
      <w:pPr>
        <w:ind w:left="1440" w:hanging="360"/>
      </w:pPr>
      <w:rPr>
        <w:rFonts w:hint="default" w:ascii="Courier New" w:hAnsi="Courier New"/>
      </w:rPr>
    </w:lvl>
    <w:lvl w:ilvl="2" w:tplc="FE36EE24">
      <w:start w:val="1"/>
      <w:numFmt w:val="bullet"/>
      <w:lvlText w:val=""/>
      <w:lvlJc w:val="left"/>
      <w:pPr>
        <w:ind w:left="2160" w:hanging="360"/>
      </w:pPr>
      <w:rPr>
        <w:rFonts w:hint="default" w:ascii="Wingdings" w:hAnsi="Wingdings"/>
      </w:rPr>
    </w:lvl>
    <w:lvl w:ilvl="3" w:tplc="A246CB42">
      <w:start w:val="1"/>
      <w:numFmt w:val="bullet"/>
      <w:lvlText w:val=""/>
      <w:lvlJc w:val="left"/>
      <w:pPr>
        <w:ind w:left="2880" w:hanging="360"/>
      </w:pPr>
      <w:rPr>
        <w:rFonts w:hint="default" w:ascii="Symbol" w:hAnsi="Symbol"/>
      </w:rPr>
    </w:lvl>
    <w:lvl w:ilvl="4" w:tplc="28D494BE">
      <w:start w:val="1"/>
      <w:numFmt w:val="bullet"/>
      <w:lvlText w:val="o"/>
      <w:lvlJc w:val="left"/>
      <w:pPr>
        <w:ind w:left="3600" w:hanging="360"/>
      </w:pPr>
      <w:rPr>
        <w:rFonts w:hint="default" w:ascii="Courier New" w:hAnsi="Courier New"/>
      </w:rPr>
    </w:lvl>
    <w:lvl w:ilvl="5" w:tplc="DD12AEFE">
      <w:start w:val="1"/>
      <w:numFmt w:val="bullet"/>
      <w:lvlText w:val=""/>
      <w:lvlJc w:val="left"/>
      <w:pPr>
        <w:ind w:left="4320" w:hanging="360"/>
      </w:pPr>
      <w:rPr>
        <w:rFonts w:hint="default" w:ascii="Wingdings" w:hAnsi="Wingdings"/>
      </w:rPr>
    </w:lvl>
    <w:lvl w:ilvl="6" w:tplc="EB42EDFA">
      <w:start w:val="1"/>
      <w:numFmt w:val="bullet"/>
      <w:lvlText w:val=""/>
      <w:lvlJc w:val="left"/>
      <w:pPr>
        <w:ind w:left="5040" w:hanging="360"/>
      </w:pPr>
      <w:rPr>
        <w:rFonts w:hint="default" w:ascii="Symbol" w:hAnsi="Symbol"/>
      </w:rPr>
    </w:lvl>
    <w:lvl w:ilvl="7" w:tplc="33BE922E">
      <w:start w:val="1"/>
      <w:numFmt w:val="bullet"/>
      <w:lvlText w:val="o"/>
      <w:lvlJc w:val="left"/>
      <w:pPr>
        <w:ind w:left="5760" w:hanging="360"/>
      </w:pPr>
      <w:rPr>
        <w:rFonts w:hint="default" w:ascii="Courier New" w:hAnsi="Courier New"/>
      </w:rPr>
    </w:lvl>
    <w:lvl w:ilvl="8" w:tplc="82E02F0C">
      <w:start w:val="1"/>
      <w:numFmt w:val="bullet"/>
      <w:lvlText w:val=""/>
      <w:lvlJc w:val="left"/>
      <w:pPr>
        <w:ind w:left="6480" w:hanging="360"/>
      </w:pPr>
      <w:rPr>
        <w:rFonts w:hint="default" w:ascii="Wingdings" w:hAnsi="Wingdings"/>
      </w:rPr>
    </w:lvl>
  </w:abstractNum>
  <w:abstractNum w:abstractNumId="14" w15:restartNumberingAfterBreak="0">
    <w:nsid w:val="2FA1E641"/>
    <w:multiLevelType w:val="hybridMultilevel"/>
    <w:tmpl w:val="419E9E3C"/>
    <w:lvl w:ilvl="0" w:tplc="E05A7D68">
      <w:start w:val="1"/>
      <w:numFmt w:val="bullet"/>
      <w:lvlText w:val=""/>
      <w:lvlJc w:val="left"/>
      <w:pPr>
        <w:ind w:left="720" w:hanging="360"/>
      </w:pPr>
      <w:rPr>
        <w:rFonts w:hint="default" w:ascii="Symbol" w:hAnsi="Symbol"/>
      </w:rPr>
    </w:lvl>
    <w:lvl w:ilvl="1" w:tplc="99ACC480">
      <w:start w:val="1"/>
      <w:numFmt w:val="bullet"/>
      <w:lvlText w:val="o"/>
      <w:lvlJc w:val="left"/>
      <w:pPr>
        <w:ind w:left="1440" w:hanging="360"/>
      </w:pPr>
      <w:rPr>
        <w:rFonts w:hint="default" w:ascii="Courier New" w:hAnsi="Courier New"/>
      </w:rPr>
    </w:lvl>
    <w:lvl w:ilvl="2" w:tplc="F0F6C502">
      <w:start w:val="1"/>
      <w:numFmt w:val="bullet"/>
      <w:lvlText w:val=""/>
      <w:lvlJc w:val="left"/>
      <w:pPr>
        <w:ind w:left="2160" w:hanging="360"/>
      </w:pPr>
      <w:rPr>
        <w:rFonts w:hint="default" w:ascii="Wingdings" w:hAnsi="Wingdings"/>
      </w:rPr>
    </w:lvl>
    <w:lvl w:ilvl="3" w:tplc="6F40697E">
      <w:start w:val="1"/>
      <w:numFmt w:val="bullet"/>
      <w:lvlText w:val=""/>
      <w:lvlJc w:val="left"/>
      <w:pPr>
        <w:ind w:left="2880" w:hanging="360"/>
      </w:pPr>
      <w:rPr>
        <w:rFonts w:hint="default" w:ascii="Symbol" w:hAnsi="Symbol"/>
      </w:rPr>
    </w:lvl>
    <w:lvl w:ilvl="4" w:tplc="A5FE8C24">
      <w:start w:val="1"/>
      <w:numFmt w:val="bullet"/>
      <w:lvlText w:val="o"/>
      <w:lvlJc w:val="left"/>
      <w:pPr>
        <w:ind w:left="3600" w:hanging="360"/>
      </w:pPr>
      <w:rPr>
        <w:rFonts w:hint="default" w:ascii="Courier New" w:hAnsi="Courier New"/>
      </w:rPr>
    </w:lvl>
    <w:lvl w:ilvl="5" w:tplc="D264C074">
      <w:start w:val="1"/>
      <w:numFmt w:val="bullet"/>
      <w:lvlText w:val=""/>
      <w:lvlJc w:val="left"/>
      <w:pPr>
        <w:ind w:left="4320" w:hanging="360"/>
      </w:pPr>
      <w:rPr>
        <w:rFonts w:hint="default" w:ascii="Wingdings" w:hAnsi="Wingdings"/>
      </w:rPr>
    </w:lvl>
    <w:lvl w:ilvl="6" w:tplc="D20006F0">
      <w:start w:val="1"/>
      <w:numFmt w:val="bullet"/>
      <w:lvlText w:val=""/>
      <w:lvlJc w:val="left"/>
      <w:pPr>
        <w:ind w:left="5040" w:hanging="360"/>
      </w:pPr>
      <w:rPr>
        <w:rFonts w:hint="default" w:ascii="Symbol" w:hAnsi="Symbol"/>
      </w:rPr>
    </w:lvl>
    <w:lvl w:ilvl="7" w:tplc="6A107A26">
      <w:start w:val="1"/>
      <w:numFmt w:val="bullet"/>
      <w:lvlText w:val="o"/>
      <w:lvlJc w:val="left"/>
      <w:pPr>
        <w:ind w:left="5760" w:hanging="360"/>
      </w:pPr>
      <w:rPr>
        <w:rFonts w:hint="default" w:ascii="Courier New" w:hAnsi="Courier New"/>
      </w:rPr>
    </w:lvl>
    <w:lvl w:ilvl="8" w:tplc="6E228E44">
      <w:start w:val="1"/>
      <w:numFmt w:val="bullet"/>
      <w:lvlText w:val=""/>
      <w:lvlJc w:val="left"/>
      <w:pPr>
        <w:ind w:left="6480" w:hanging="360"/>
      </w:pPr>
      <w:rPr>
        <w:rFonts w:hint="default" w:ascii="Wingdings" w:hAnsi="Wingdings"/>
      </w:rPr>
    </w:lvl>
  </w:abstractNum>
  <w:abstractNum w:abstractNumId="15" w15:restartNumberingAfterBreak="0">
    <w:nsid w:val="563F68BD"/>
    <w:multiLevelType w:val="hybridMultilevel"/>
    <w:tmpl w:val="461AA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A904BA"/>
    <w:multiLevelType w:val="hybridMultilevel"/>
    <w:tmpl w:val="9DC0524C"/>
    <w:lvl w:ilvl="0" w:tplc="C6DC6FB4">
      <w:start w:val="1"/>
      <w:numFmt w:val="bullet"/>
      <w:lvlText w:val="-"/>
      <w:lvlJc w:val="left"/>
      <w:pPr>
        <w:ind w:left="360" w:hanging="360"/>
      </w:pPr>
      <w:rPr>
        <w:rFonts w:hint="default" w:ascii="Calibri" w:hAnsi="Calibri"/>
      </w:rPr>
    </w:lvl>
    <w:lvl w:ilvl="1" w:tplc="E24ADF92">
      <w:start w:val="1"/>
      <w:numFmt w:val="bullet"/>
      <w:lvlText w:val="o"/>
      <w:lvlJc w:val="left"/>
      <w:pPr>
        <w:ind w:left="1080" w:hanging="360"/>
      </w:pPr>
      <w:rPr>
        <w:rFonts w:hint="default" w:ascii="Courier New" w:hAnsi="Courier New"/>
      </w:rPr>
    </w:lvl>
    <w:lvl w:ilvl="2" w:tplc="9676B5B8">
      <w:start w:val="1"/>
      <w:numFmt w:val="bullet"/>
      <w:lvlText w:val=""/>
      <w:lvlJc w:val="left"/>
      <w:pPr>
        <w:ind w:left="1800" w:hanging="360"/>
      </w:pPr>
      <w:rPr>
        <w:rFonts w:hint="default" w:ascii="Wingdings" w:hAnsi="Wingdings"/>
      </w:rPr>
    </w:lvl>
    <w:lvl w:ilvl="3" w:tplc="FC1A0B76">
      <w:start w:val="1"/>
      <w:numFmt w:val="bullet"/>
      <w:lvlText w:val=""/>
      <w:lvlJc w:val="left"/>
      <w:pPr>
        <w:ind w:left="2520" w:hanging="360"/>
      </w:pPr>
      <w:rPr>
        <w:rFonts w:hint="default" w:ascii="Symbol" w:hAnsi="Symbol"/>
      </w:rPr>
    </w:lvl>
    <w:lvl w:ilvl="4" w:tplc="1D406EEE">
      <w:start w:val="1"/>
      <w:numFmt w:val="bullet"/>
      <w:lvlText w:val="o"/>
      <w:lvlJc w:val="left"/>
      <w:pPr>
        <w:ind w:left="3240" w:hanging="360"/>
      </w:pPr>
      <w:rPr>
        <w:rFonts w:hint="default" w:ascii="Courier New" w:hAnsi="Courier New"/>
      </w:rPr>
    </w:lvl>
    <w:lvl w:ilvl="5" w:tplc="3B3CB574">
      <w:start w:val="1"/>
      <w:numFmt w:val="bullet"/>
      <w:lvlText w:val=""/>
      <w:lvlJc w:val="left"/>
      <w:pPr>
        <w:ind w:left="3960" w:hanging="360"/>
      </w:pPr>
      <w:rPr>
        <w:rFonts w:hint="default" w:ascii="Wingdings" w:hAnsi="Wingdings"/>
      </w:rPr>
    </w:lvl>
    <w:lvl w:ilvl="6" w:tplc="A7783BC2">
      <w:start w:val="1"/>
      <w:numFmt w:val="bullet"/>
      <w:lvlText w:val=""/>
      <w:lvlJc w:val="left"/>
      <w:pPr>
        <w:ind w:left="4680" w:hanging="360"/>
      </w:pPr>
      <w:rPr>
        <w:rFonts w:hint="default" w:ascii="Symbol" w:hAnsi="Symbol"/>
      </w:rPr>
    </w:lvl>
    <w:lvl w:ilvl="7" w:tplc="F77E509C">
      <w:start w:val="1"/>
      <w:numFmt w:val="bullet"/>
      <w:lvlText w:val="o"/>
      <w:lvlJc w:val="left"/>
      <w:pPr>
        <w:ind w:left="5400" w:hanging="360"/>
      </w:pPr>
      <w:rPr>
        <w:rFonts w:hint="default" w:ascii="Courier New" w:hAnsi="Courier New"/>
      </w:rPr>
    </w:lvl>
    <w:lvl w:ilvl="8" w:tplc="ED18339C">
      <w:start w:val="1"/>
      <w:numFmt w:val="bullet"/>
      <w:lvlText w:val=""/>
      <w:lvlJc w:val="left"/>
      <w:pPr>
        <w:ind w:left="6120" w:hanging="360"/>
      </w:pPr>
      <w:rPr>
        <w:rFonts w:hint="default" w:ascii="Wingdings" w:hAnsi="Wingdings"/>
      </w:rPr>
    </w:lvl>
  </w:abstractNum>
  <w:abstractNum w:abstractNumId="17" w15:restartNumberingAfterBreak="0">
    <w:nsid w:val="6B334C2E"/>
    <w:multiLevelType w:val="hybridMultilevel"/>
    <w:tmpl w:val="472858A6"/>
    <w:lvl w:ilvl="0" w:tplc="625A8516">
      <w:start w:val="1"/>
      <w:numFmt w:val="bullet"/>
      <w:lvlText w:val=""/>
      <w:lvlJc w:val="left"/>
      <w:pPr>
        <w:ind w:left="720" w:hanging="360"/>
      </w:pPr>
      <w:rPr>
        <w:rFonts w:hint="default" w:ascii="Symbol" w:hAnsi="Symbol"/>
      </w:rPr>
    </w:lvl>
    <w:lvl w:ilvl="1" w:tplc="2B76B05C">
      <w:start w:val="1"/>
      <w:numFmt w:val="bullet"/>
      <w:lvlText w:val="o"/>
      <w:lvlJc w:val="left"/>
      <w:pPr>
        <w:ind w:left="1440" w:hanging="360"/>
      </w:pPr>
      <w:rPr>
        <w:rFonts w:hint="default" w:ascii="Courier New" w:hAnsi="Courier New"/>
      </w:rPr>
    </w:lvl>
    <w:lvl w:ilvl="2" w:tplc="4FE45456">
      <w:start w:val="1"/>
      <w:numFmt w:val="bullet"/>
      <w:lvlText w:val=""/>
      <w:lvlJc w:val="left"/>
      <w:pPr>
        <w:ind w:left="2160" w:hanging="360"/>
      </w:pPr>
      <w:rPr>
        <w:rFonts w:hint="default" w:ascii="Wingdings" w:hAnsi="Wingdings"/>
      </w:rPr>
    </w:lvl>
    <w:lvl w:ilvl="3" w:tplc="F48A1202">
      <w:start w:val="1"/>
      <w:numFmt w:val="bullet"/>
      <w:lvlText w:val=""/>
      <w:lvlJc w:val="left"/>
      <w:pPr>
        <w:ind w:left="2880" w:hanging="360"/>
      </w:pPr>
      <w:rPr>
        <w:rFonts w:hint="default" w:ascii="Symbol" w:hAnsi="Symbol"/>
      </w:rPr>
    </w:lvl>
    <w:lvl w:ilvl="4" w:tplc="3764654C">
      <w:start w:val="1"/>
      <w:numFmt w:val="bullet"/>
      <w:lvlText w:val="o"/>
      <w:lvlJc w:val="left"/>
      <w:pPr>
        <w:ind w:left="3600" w:hanging="360"/>
      </w:pPr>
      <w:rPr>
        <w:rFonts w:hint="default" w:ascii="Courier New" w:hAnsi="Courier New"/>
      </w:rPr>
    </w:lvl>
    <w:lvl w:ilvl="5" w:tplc="7B5032DE">
      <w:start w:val="1"/>
      <w:numFmt w:val="bullet"/>
      <w:lvlText w:val=""/>
      <w:lvlJc w:val="left"/>
      <w:pPr>
        <w:ind w:left="4320" w:hanging="360"/>
      </w:pPr>
      <w:rPr>
        <w:rFonts w:hint="default" w:ascii="Wingdings" w:hAnsi="Wingdings"/>
      </w:rPr>
    </w:lvl>
    <w:lvl w:ilvl="6" w:tplc="D51E589A">
      <w:start w:val="1"/>
      <w:numFmt w:val="bullet"/>
      <w:lvlText w:val=""/>
      <w:lvlJc w:val="left"/>
      <w:pPr>
        <w:ind w:left="5040" w:hanging="360"/>
      </w:pPr>
      <w:rPr>
        <w:rFonts w:hint="default" w:ascii="Symbol" w:hAnsi="Symbol"/>
      </w:rPr>
    </w:lvl>
    <w:lvl w:ilvl="7" w:tplc="66AEBB52">
      <w:start w:val="1"/>
      <w:numFmt w:val="bullet"/>
      <w:lvlText w:val="o"/>
      <w:lvlJc w:val="left"/>
      <w:pPr>
        <w:ind w:left="5760" w:hanging="360"/>
      </w:pPr>
      <w:rPr>
        <w:rFonts w:hint="default" w:ascii="Courier New" w:hAnsi="Courier New"/>
      </w:rPr>
    </w:lvl>
    <w:lvl w:ilvl="8" w:tplc="B58C397C">
      <w:start w:val="1"/>
      <w:numFmt w:val="bullet"/>
      <w:lvlText w:val=""/>
      <w:lvlJc w:val="left"/>
      <w:pPr>
        <w:ind w:left="6480" w:hanging="360"/>
      </w:pPr>
      <w:rPr>
        <w:rFonts w:hint="default" w:ascii="Wingdings" w:hAnsi="Wingdings"/>
      </w:rPr>
    </w:lvl>
  </w:abstractNum>
  <w:abstractNum w:abstractNumId="18" w15:restartNumberingAfterBreak="0">
    <w:nsid w:val="78B8C92B"/>
    <w:multiLevelType w:val="hybridMultilevel"/>
    <w:tmpl w:val="FE20C84C"/>
    <w:lvl w:ilvl="0" w:tplc="8D046F4E">
      <w:start w:val="1"/>
      <w:numFmt w:val="bullet"/>
      <w:lvlText w:val=""/>
      <w:lvlJc w:val="left"/>
      <w:pPr>
        <w:ind w:left="720" w:hanging="360"/>
      </w:pPr>
      <w:rPr>
        <w:rFonts w:hint="default" w:ascii="Symbol" w:hAnsi="Symbol"/>
      </w:rPr>
    </w:lvl>
    <w:lvl w:ilvl="1" w:tplc="A754E8CC">
      <w:start w:val="1"/>
      <w:numFmt w:val="bullet"/>
      <w:lvlText w:val="o"/>
      <w:lvlJc w:val="left"/>
      <w:pPr>
        <w:ind w:left="1440" w:hanging="360"/>
      </w:pPr>
      <w:rPr>
        <w:rFonts w:hint="default" w:ascii="Courier New" w:hAnsi="Courier New"/>
      </w:rPr>
    </w:lvl>
    <w:lvl w:ilvl="2" w:tplc="5A5E3D94">
      <w:start w:val="1"/>
      <w:numFmt w:val="bullet"/>
      <w:lvlText w:val=""/>
      <w:lvlJc w:val="left"/>
      <w:pPr>
        <w:ind w:left="2160" w:hanging="360"/>
      </w:pPr>
      <w:rPr>
        <w:rFonts w:hint="default" w:ascii="Wingdings" w:hAnsi="Wingdings"/>
      </w:rPr>
    </w:lvl>
    <w:lvl w:ilvl="3" w:tplc="B65EA4A4">
      <w:start w:val="1"/>
      <w:numFmt w:val="bullet"/>
      <w:lvlText w:val=""/>
      <w:lvlJc w:val="left"/>
      <w:pPr>
        <w:ind w:left="2880" w:hanging="360"/>
      </w:pPr>
      <w:rPr>
        <w:rFonts w:hint="default" w:ascii="Symbol" w:hAnsi="Symbol"/>
      </w:rPr>
    </w:lvl>
    <w:lvl w:ilvl="4" w:tplc="CBECDC72">
      <w:start w:val="1"/>
      <w:numFmt w:val="bullet"/>
      <w:lvlText w:val="o"/>
      <w:lvlJc w:val="left"/>
      <w:pPr>
        <w:ind w:left="3600" w:hanging="360"/>
      </w:pPr>
      <w:rPr>
        <w:rFonts w:hint="default" w:ascii="Courier New" w:hAnsi="Courier New"/>
      </w:rPr>
    </w:lvl>
    <w:lvl w:ilvl="5" w:tplc="A0CAED0A">
      <w:start w:val="1"/>
      <w:numFmt w:val="bullet"/>
      <w:lvlText w:val=""/>
      <w:lvlJc w:val="left"/>
      <w:pPr>
        <w:ind w:left="4320" w:hanging="360"/>
      </w:pPr>
      <w:rPr>
        <w:rFonts w:hint="default" w:ascii="Wingdings" w:hAnsi="Wingdings"/>
      </w:rPr>
    </w:lvl>
    <w:lvl w:ilvl="6" w:tplc="246A7AE2">
      <w:start w:val="1"/>
      <w:numFmt w:val="bullet"/>
      <w:lvlText w:val=""/>
      <w:lvlJc w:val="left"/>
      <w:pPr>
        <w:ind w:left="5040" w:hanging="360"/>
      </w:pPr>
      <w:rPr>
        <w:rFonts w:hint="default" w:ascii="Symbol" w:hAnsi="Symbol"/>
      </w:rPr>
    </w:lvl>
    <w:lvl w:ilvl="7" w:tplc="8B8E71B6">
      <w:start w:val="1"/>
      <w:numFmt w:val="bullet"/>
      <w:lvlText w:val="o"/>
      <w:lvlJc w:val="left"/>
      <w:pPr>
        <w:ind w:left="5760" w:hanging="360"/>
      </w:pPr>
      <w:rPr>
        <w:rFonts w:hint="default" w:ascii="Courier New" w:hAnsi="Courier New"/>
      </w:rPr>
    </w:lvl>
    <w:lvl w:ilvl="8" w:tplc="DF44C92E">
      <w:start w:val="1"/>
      <w:numFmt w:val="bullet"/>
      <w:lvlText w:val=""/>
      <w:lvlJc w:val="left"/>
      <w:pPr>
        <w:ind w:left="6480" w:hanging="360"/>
      </w:pPr>
      <w:rPr>
        <w:rFonts w:hint="default" w:ascii="Wingdings" w:hAnsi="Wingdings"/>
      </w:rPr>
    </w:lvl>
  </w:abstractNum>
  <w:num w:numId="1" w16cid:durableId="1062751214">
    <w:abstractNumId w:val="16"/>
  </w:num>
  <w:num w:numId="2" w16cid:durableId="1329333258">
    <w:abstractNumId w:val="10"/>
  </w:num>
  <w:num w:numId="3" w16cid:durableId="741296713">
    <w:abstractNumId w:val="17"/>
  </w:num>
  <w:num w:numId="4" w16cid:durableId="1577588504">
    <w:abstractNumId w:val="14"/>
  </w:num>
  <w:num w:numId="5" w16cid:durableId="2132044866">
    <w:abstractNumId w:val="13"/>
  </w:num>
  <w:num w:numId="6" w16cid:durableId="427114929">
    <w:abstractNumId w:val="11"/>
  </w:num>
  <w:num w:numId="7" w16cid:durableId="2012676448">
    <w:abstractNumId w:val="18"/>
  </w:num>
  <w:num w:numId="8" w16cid:durableId="1410344101">
    <w:abstractNumId w:val="15"/>
  </w:num>
  <w:num w:numId="9" w16cid:durableId="287588818">
    <w:abstractNumId w:val="9"/>
  </w:num>
  <w:num w:numId="10" w16cid:durableId="38012947">
    <w:abstractNumId w:val="7"/>
  </w:num>
  <w:num w:numId="11" w16cid:durableId="411125905">
    <w:abstractNumId w:val="6"/>
  </w:num>
  <w:num w:numId="12" w16cid:durableId="1912544042">
    <w:abstractNumId w:val="5"/>
  </w:num>
  <w:num w:numId="13" w16cid:durableId="1815488521">
    <w:abstractNumId w:val="4"/>
  </w:num>
  <w:num w:numId="14" w16cid:durableId="2004435082">
    <w:abstractNumId w:val="8"/>
  </w:num>
  <w:num w:numId="15" w16cid:durableId="1153256356">
    <w:abstractNumId w:val="3"/>
  </w:num>
  <w:num w:numId="16" w16cid:durableId="1623880816">
    <w:abstractNumId w:val="2"/>
  </w:num>
  <w:num w:numId="17" w16cid:durableId="354186814">
    <w:abstractNumId w:val="1"/>
  </w:num>
  <w:num w:numId="18" w16cid:durableId="1304579443">
    <w:abstractNumId w:val="0"/>
  </w:num>
  <w:num w:numId="19" w16cid:durableId="1318922113">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F5"/>
    <w:rsid w:val="00000270"/>
    <w:rsid w:val="00006D93"/>
    <w:rsid w:val="000114C8"/>
    <w:rsid w:val="000137A4"/>
    <w:rsid w:val="000155B2"/>
    <w:rsid w:val="000210A7"/>
    <w:rsid w:val="00026CE5"/>
    <w:rsid w:val="00031397"/>
    <w:rsid w:val="00032755"/>
    <w:rsid w:val="00032DD1"/>
    <w:rsid w:val="0003322D"/>
    <w:rsid w:val="00033E0F"/>
    <w:rsid w:val="000378E1"/>
    <w:rsid w:val="00037BF3"/>
    <w:rsid w:val="000424E6"/>
    <w:rsid w:val="000425A9"/>
    <w:rsid w:val="00043BF4"/>
    <w:rsid w:val="00057CB3"/>
    <w:rsid w:val="00064FE2"/>
    <w:rsid w:val="00077DE7"/>
    <w:rsid w:val="00082975"/>
    <w:rsid w:val="00086966"/>
    <w:rsid w:val="00095475"/>
    <w:rsid w:val="000A5775"/>
    <w:rsid w:val="000B63A2"/>
    <w:rsid w:val="000C08F1"/>
    <w:rsid w:val="000C116E"/>
    <w:rsid w:val="000C4557"/>
    <w:rsid w:val="000D2DC3"/>
    <w:rsid w:val="000D5E50"/>
    <w:rsid w:val="000E5ED2"/>
    <w:rsid w:val="000F52C5"/>
    <w:rsid w:val="001031FE"/>
    <w:rsid w:val="00103F6D"/>
    <w:rsid w:val="001138E8"/>
    <w:rsid w:val="001145F1"/>
    <w:rsid w:val="001274D4"/>
    <w:rsid w:val="001326DF"/>
    <w:rsid w:val="001361AD"/>
    <w:rsid w:val="00140AEA"/>
    <w:rsid w:val="00156E95"/>
    <w:rsid w:val="00160A04"/>
    <w:rsid w:val="00163B46"/>
    <w:rsid w:val="00167ED2"/>
    <w:rsid w:val="00176C5F"/>
    <w:rsid w:val="001832E1"/>
    <w:rsid w:val="00187DA3"/>
    <w:rsid w:val="001917B8"/>
    <w:rsid w:val="001B3980"/>
    <w:rsid w:val="001C5889"/>
    <w:rsid w:val="001C76B9"/>
    <w:rsid w:val="001D055F"/>
    <w:rsid w:val="001D1FE4"/>
    <w:rsid w:val="001D2F35"/>
    <w:rsid w:val="001E1AB4"/>
    <w:rsid w:val="001E2172"/>
    <w:rsid w:val="001E5C31"/>
    <w:rsid w:val="001E682C"/>
    <w:rsid w:val="001E765A"/>
    <w:rsid w:val="001E7AD2"/>
    <w:rsid w:val="001F1BE1"/>
    <w:rsid w:val="00207E34"/>
    <w:rsid w:val="00212C34"/>
    <w:rsid w:val="002134D3"/>
    <w:rsid w:val="00216CFB"/>
    <w:rsid w:val="00216D06"/>
    <w:rsid w:val="002259C4"/>
    <w:rsid w:val="00230D5A"/>
    <w:rsid w:val="00241D40"/>
    <w:rsid w:val="00250431"/>
    <w:rsid w:val="002568E3"/>
    <w:rsid w:val="00256F18"/>
    <w:rsid w:val="0026092C"/>
    <w:rsid w:val="00262E74"/>
    <w:rsid w:val="00271778"/>
    <w:rsid w:val="00276727"/>
    <w:rsid w:val="00281C47"/>
    <w:rsid w:val="002865C1"/>
    <w:rsid w:val="00286FA6"/>
    <w:rsid w:val="002919BD"/>
    <w:rsid w:val="00293292"/>
    <w:rsid w:val="00296646"/>
    <w:rsid w:val="002A7C82"/>
    <w:rsid w:val="002B6ACE"/>
    <w:rsid w:val="002B7B00"/>
    <w:rsid w:val="002C126F"/>
    <w:rsid w:val="002D0F33"/>
    <w:rsid w:val="002D331D"/>
    <w:rsid w:val="002D54E4"/>
    <w:rsid w:val="002E2185"/>
    <w:rsid w:val="002E2382"/>
    <w:rsid w:val="002E63C0"/>
    <w:rsid w:val="002F3B06"/>
    <w:rsid w:val="002F6996"/>
    <w:rsid w:val="003051B5"/>
    <w:rsid w:val="00305847"/>
    <w:rsid w:val="00306657"/>
    <w:rsid w:val="0031065D"/>
    <w:rsid w:val="003319E6"/>
    <w:rsid w:val="00337178"/>
    <w:rsid w:val="0034041E"/>
    <w:rsid w:val="00350CDD"/>
    <w:rsid w:val="00353F04"/>
    <w:rsid w:val="00355090"/>
    <w:rsid w:val="003656C4"/>
    <w:rsid w:val="00372629"/>
    <w:rsid w:val="0038133F"/>
    <w:rsid w:val="00384218"/>
    <w:rsid w:val="00393B90"/>
    <w:rsid w:val="003966A1"/>
    <w:rsid w:val="003B0EA4"/>
    <w:rsid w:val="003D4585"/>
    <w:rsid w:val="004004D1"/>
    <w:rsid w:val="00401BFC"/>
    <w:rsid w:val="00410A7F"/>
    <w:rsid w:val="00410A8E"/>
    <w:rsid w:val="004118B4"/>
    <w:rsid w:val="004306F9"/>
    <w:rsid w:val="00435218"/>
    <w:rsid w:val="00435E8E"/>
    <w:rsid w:val="00443471"/>
    <w:rsid w:val="0044495B"/>
    <w:rsid w:val="00445B4A"/>
    <w:rsid w:val="004475D8"/>
    <w:rsid w:val="00450750"/>
    <w:rsid w:val="00452C38"/>
    <w:rsid w:val="00460F8A"/>
    <w:rsid w:val="00464199"/>
    <w:rsid w:val="00474D8D"/>
    <w:rsid w:val="00477BCC"/>
    <w:rsid w:val="00482B24"/>
    <w:rsid w:val="004972FC"/>
    <w:rsid w:val="00497A53"/>
    <w:rsid w:val="004A48DD"/>
    <w:rsid w:val="004B1F7D"/>
    <w:rsid w:val="004B6209"/>
    <w:rsid w:val="004C1D6F"/>
    <w:rsid w:val="004C65F2"/>
    <w:rsid w:val="004D3BF5"/>
    <w:rsid w:val="004E117A"/>
    <w:rsid w:val="004E5131"/>
    <w:rsid w:val="004F3D93"/>
    <w:rsid w:val="004F5503"/>
    <w:rsid w:val="00507DDF"/>
    <w:rsid w:val="005131A1"/>
    <w:rsid w:val="00514BBF"/>
    <w:rsid w:val="00527E63"/>
    <w:rsid w:val="00553929"/>
    <w:rsid w:val="00554CD8"/>
    <w:rsid w:val="00560185"/>
    <w:rsid w:val="005672AE"/>
    <w:rsid w:val="00570E41"/>
    <w:rsid w:val="00580BAD"/>
    <w:rsid w:val="005814A2"/>
    <w:rsid w:val="00583D39"/>
    <w:rsid w:val="00590A2C"/>
    <w:rsid w:val="00593E93"/>
    <w:rsid w:val="005B4551"/>
    <w:rsid w:val="005C45C1"/>
    <w:rsid w:val="005E2823"/>
    <w:rsid w:val="005E55BD"/>
    <w:rsid w:val="005E5EF7"/>
    <w:rsid w:val="005F3613"/>
    <w:rsid w:val="005F6A41"/>
    <w:rsid w:val="00602FC5"/>
    <w:rsid w:val="00605CCB"/>
    <w:rsid w:val="0061170A"/>
    <w:rsid w:val="0061359F"/>
    <w:rsid w:val="00613880"/>
    <w:rsid w:val="00616601"/>
    <w:rsid w:val="00623AB9"/>
    <w:rsid w:val="006542DB"/>
    <w:rsid w:val="00657EF6"/>
    <w:rsid w:val="00661E3F"/>
    <w:rsid w:val="00662162"/>
    <w:rsid w:val="00664C16"/>
    <w:rsid w:val="00672353"/>
    <w:rsid w:val="00675593"/>
    <w:rsid w:val="00691582"/>
    <w:rsid w:val="00693644"/>
    <w:rsid w:val="00694D3D"/>
    <w:rsid w:val="006A1893"/>
    <w:rsid w:val="006A7C6F"/>
    <w:rsid w:val="006B3650"/>
    <w:rsid w:val="006C7E11"/>
    <w:rsid w:val="006D27D7"/>
    <w:rsid w:val="006D6F2C"/>
    <w:rsid w:val="006E06A1"/>
    <w:rsid w:val="006E37EF"/>
    <w:rsid w:val="006E3F55"/>
    <w:rsid w:val="006F46F9"/>
    <w:rsid w:val="006F656F"/>
    <w:rsid w:val="00706250"/>
    <w:rsid w:val="00713659"/>
    <w:rsid w:val="00714AA6"/>
    <w:rsid w:val="0071646F"/>
    <w:rsid w:val="00723331"/>
    <w:rsid w:val="0072365F"/>
    <w:rsid w:val="007244E3"/>
    <w:rsid w:val="00741006"/>
    <w:rsid w:val="00752F32"/>
    <w:rsid w:val="00766916"/>
    <w:rsid w:val="00766F83"/>
    <w:rsid w:val="00775008"/>
    <w:rsid w:val="00780C19"/>
    <w:rsid w:val="00781788"/>
    <w:rsid w:val="00791440"/>
    <w:rsid w:val="00796AB5"/>
    <w:rsid w:val="007B568B"/>
    <w:rsid w:val="007C74C4"/>
    <w:rsid w:val="007D46B9"/>
    <w:rsid w:val="007E5E0B"/>
    <w:rsid w:val="007F7D91"/>
    <w:rsid w:val="008001D0"/>
    <w:rsid w:val="00803D7C"/>
    <w:rsid w:val="00804027"/>
    <w:rsid w:val="00806421"/>
    <w:rsid w:val="00821593"/>
    <w:rsid w:val="00827565"/>
    <w:rsid w:val="008306CE"/>
    <w:rsid w:val="008312EA"/>
    <w:rsid w:val="00836121"/>
    <w:rsid w:val="00837E0F"/>
    <w:rsid w:val="008433B9"/>
    <w:rsid w:val="00845EB2"/>
    <w:rsid w:val="00852496"/>
    <w:rsid w:val="0086207F"/>
    <w:rsid w:val="00871409"/>
    <w:rsid w:val="00882592"/>
    <w:rsid w:val="008829A1"/>
    <w:rsid w:val="0088344E"/>
    <w:rsid w:val="00887A9D"/>
    <w:rsid w:val="008940E7"/>
    <w:rsid w:val="00897ACD"/>
    <w:rsid w:val="008A1B60"/>
    <w:rsid w:val="008B2A99"/>
    <w:rsid w:val="008B571A"/>
    <w:rsid w:val="008D21B5"/>
    <w:rsid w:val="008D2E5A"/>
    <w:rsid w:val="008D584F"/>
    <w:rsid w:val="008E009A"/>
    <w:rsid w:val="008E1769"/>
    <w:rsid w:val="008E6DC6"/>
    <w:rsid w:val="008F1262"/>
    <w:rsid w:val="008F15B4"/>
    <w:rsid w:val="008F51E8"/>
    <w:rsid w:val="00902AC8"/>
    <w:rsid w:val="00906D12"/>
    <w:rsid w:val="009074F0"/>
    <w:rsid w:val="00916A03"/>
    <w:rsid w:val="0092625C"/>
    <w:rsid w:val="00930951"/>
    <w:rsid w:val="00935478"/>
    <w:rsid w:val="00942F9A"/>
    <w:rsid w:val="009443A0"/>
    <w:rsid w:val="00950020"/>
    <w:rsid w:val="00951A2F"/>
    <w:rsid w:val="00960421"/>
    <w:rsid w:val="00975A01"/>
    <w:rsid w:val="0098341E"/>
    <w:rsid w:val="0099367C"/>
    <w:rsid w:val="00993DC9"/>
    <w:rsid w:val="009B05C6"/>
    <w:rsid w:val="009B30DA"/>
    <w:rsid w:val="009B5D4C"/>
    <w:rsid w:val="009C090A"/>
    <w:rsid w:val="009C1F46"/>
    <w:rsid w:val="009C1FC1"/>
    <w:rsid w:val="009C57BA"/>
    <w:rsid w:val="009D162D"/>
    <w:rsid w:val="009D4094"/>
    <w:rsid w:val="009E19CD"/>
    <w:rsid w:val="009E2A9D"/>
    <w:rsid w:val="009E345E"/>
    <w:rsid w:val="009F0DF3"/>
    <w:rsid w:val="009F535A"/>
    <w:rsid w:val="00A00056"/>
    <w:rsid w:val="00A127D2"/>
    <w:rsid w:val="00A1670A"/>
    <w:rsid w:val="00A300BE"/>
    <w:rsid w:val="00A344DD"/>
    <w:rsid w:val="00A45A1F"/>
    <w:rsid w:val="00A463E5"/>
    <w:rsid w:val="00A52D83"/>
    <w:rsid w:val="00A55536"/>
    <w:rsid w:val="00A64BDE"/>
    <w:rsid w:val="00A755B3"/>
    <w:rsid w:val="00A77C78"/>
    <w:rsid w:val="00A81D0C"/>
    <w:rsid w:val="00A82DA4"/>
    <w:rsid w:val="00A86EEF"/>
    <w:rsid w:val="00A919BF"/>
    <w:rsid w:val="00A95076"/>
    <w:rsid w:val="00A968E5"/>
    <w:rsid w:val="00AA06D6"/>
    <w:rsid w:val="00AB16D1"/>
    <w:rsid w:val="00AB7A7E"/>
    <w:rsid w:val="00AC7443"/>
    <w:rsid w:val="00AD3842"/>
    <w:rsid w:val="00AD4581"/>
    <w:rsid w:val="00AD4E08"/>
    <w:rsid w:val="00AE281F"/>
    <w:rsid w:val="00AE6A52"/>
    <w:rsid w:val="00AE6C6E"/>
    <w:rsid w:val="00B05951"/>
    <w:rsid w:val="00B06D11"/>
    <w:rsid w:val="00B255E9"/>
    <w:rsid w:val="00B346D8"/>
    <w:rsid w:val="00B359F9"/>
    <w:rsid w:val="00B36A82"/>
    <w:rsid w:val="00B426D0"/>
    <w:rsid w:val="00B44444"/>
    <w:rsid w:val="00B54B82"/>
    <w:rsid w:val="00B6428A"/>
    <w:rsid w:val="00B65BB0"/>
    <w:rsid w:val="00B679F5"/>
    <w:rsid w:val="00B7569E"/>
    <w:rsid w:val="00B767D1"/>
    <w:rsid w:val="00BA1A1E"/>
    <w:rsid w:val="00BAFC17"/>
    <w:rsid w:val="00BB5F86"/>
    <w:rsid w:val="00BB6EEB"/>
    <w:rsid w:val="00BC1777"/>
    <w:rsid w:val="00BC24F7"/>
    <w:rsid w:val="00BC4A9F"/>
    <w:rsid w:val="00BD60DA"/>
    <w:rsid w:val="00BE4853"/>
    <w:rsid w:val="00BF24AD"/>
    <w:rsid w:val="00BF4E99"/>
    <w:rsid w:val="00C05DE4"/>
    <w:rsid w:val="00C14910"/>
    <w:rsid w:val="00C22B99"/>
    <w:rsid w:val="00C246F2"/>
    <w:rsid w:val="00C336A0"/>
    <w:rsid w:val="00C34659"/>
    <w:rsid w:val="00C361DD"/>
    <w:rsid w:val="00C44CDA"/>
    <w:rsid w:val="00C45F1B"/>
    <w:rsid w:val="00C52CFA"/>
    <w:rsid w:val="00C53D98"/>
    <w:rsid w:val="00C566B2"/>
    <w:rsid w:val="00C61A7E"/>
    <w:rsid w:val="00C70D79"/>
    <w:rsid w:val="00C73017"/>
    <w:rsid w:val="00C73286"/>
    <w:rsid w:val="00C77388"/>
    <w:rsid w:val="00C834E1"/>
    <w:rsid w:val="00C9198F"/>
    <w:rsid w:val="00C976A3"/>
    <w:rsid w:val="00C97844"/>
    <w:rsid w:val="00CA5E0D"/>
    <w:rsid w:val="00CD0013"/>
    <w:rsid w:val="00CD427D"/>
    <w:rsid w:val="00CE71EB"/>
    <w:rsid w:val="00CF2C23"/>
    <w:rsid w:val="00CF402B"/>
    <w:rsid w:val="00D04913"/>
    <w:rsid w:val="00D124D5"/>
    <w:rsid w:val="00D21F6C"/>
    <w:rsid w:val="00D232E2"/>
    <w:rsid w:val="00D26447"/>
    <w:rsid w:val="00D2658C"/>
    <w:rsid w:val="00D308D9"/>
    <w:rsid w:val="00D41502"/>
    <w:rsid w:val="00D47901"/>
    <w:rsid w:val="00D67BF9"/>
    <w:rsid w:val="00D73132"/>
    <w:rsid w:val="00D733C9"/>
    <w:rsid w:val="00D737B7"/>
    <w:rsid w:val="00D74110"/>
    <w:rsid w:val="00D8614D"/>
    <w:rsid w:val="00D87CAF"/>
    <w:rsid w:val="00D96B44"/>
    <w:rsid w:val="00DA0117"/>
    <w:rsid w:val="00DA4451"/>
    <w:rsid w:val="00DB160A"/>
    <w:rsid w:val="00DB25D1"/>
    <w:rsid w:val="00DB3129"/>
    <w:rsid w:val="00DC2FED"/>
    <w:rsid w:val="00DF4840"/>
    <w:rsid w:val="00E00ABB"/>
    <w:rsid w:val="00E07737"/>
    <w:rsid w:val="00E12722"/>
    <w:rsid w:val="00E130F2"/>
    <w:rsid w:val="00E1375C"/>
    <w:rsid w:val="00E14992"/>
    <w:rsid w:val="00E16E2F"/>
    <w:rsid w:val="00E26505"/>
    <w:rsid w:val="00E40454"/>
    <w:rsid w:val="00E44300"/>
    <w:rsid w:val="00E44955"/>
    <w:rsid w:val="00E66B33"/>
    <w:rsid w:val="00E7113B"/>
    <w:rsid w:val="00E717A9"/>
    <w:rsid w:val="00E7188C"/>
    <w:rsid w:val="00E7329D"/>
    <w:rsid w:val="00E740DE"/>
    <w:rsid w:val="00E81543"/>
    <w:rsid w:val="00E95697"/>
    <w:rsid w:val="00EC1234"/>
    <w:rsid w:val="00EC521A"/>
    <w:rsid w:val="00ED2DB5"/>
    <w:rsid w:val="00EE492A"/>
    <w:rsid w:val="00EE68A8"/>
    <w:rsid w:val="00EE6AB0"/>
    <w:rsid w:val="00EF2739"/>
    <w:rsid w:val="00F0059C"/>
    <w:rsid w:val="00F01884"/>
    <w:rsid w:val="00F02890"/>
    <w:rsid w:val="00F07B7F"/>
    <w:rsid w:val="00F103E3"/>
    <w:rsid w:val="00F130EF"/>
    <w:rsid w:val="00F360BF"/>
    <w:rsid w:val="00F42DFF"/>
    <w:rsid w:val="00F5157A"/>
    <w:rsid w:val="00F540E0"/>
    <w:rsid w:val="00F569E9"/>
    <w:rsid w:val="00F57AD3"/>
    <w:rsid w:val="00F70C0C"/>
    <w:rsid w:val="00F802B3"/>
    <w:rsid w:val="00F819D4"/>
    <w:rsid w:val="00F82E88"/>
    <w:rsid w:val="00F84AC8"/>
    <w:rsid w:val="00F85C9E"/>
    <w:rsid w:val="00F94537"/>
    <w:rsid w:val="00F94F57"/>
    <w:rsid w:val="00FA008C"/>
    <w:rsid w:val="00FA0AD8"/>
    <w:rsid w:val="00FA6D28"/>
    <w:rsid w:val="00FA6D45"/>
    <w:rsid w:val="00FB08B2"/>
    <w:rsid w:val="00FB25A3"/>
    <w:rsid w:val="00FB62FF"/>
    <w:rsid w:val="00FD25F8"/>
    <w:rsid w:val="00FE1A8D"/>
    <w:rsid w:val="00FE34FF"/>
    <w:rsid w:val="00FE7C11"/>
    <w:rsid w:val="00FF4724"/>
    <w:rsid w:val="010BC27D"/>
    <w:rsid w:val="01644230"/>
    <w:rsid w:val="01823A82"/>
    <w:rsid w:val="022C76D9"/>
    <w:rsid w:val="02477CB9"/>
    <w:rsid w:val="026A522B"/>
    <w:rsid w:val="02933EB8"/>
    <w:rsid w:val="02BFA508"/>
    <w:rsid w:val="02DA33B1"/>
    <w:rsid w:val="036D2A04"/>
    <w:rsid w:val="03B5D81D"/>
    <w:rsid w:val="03C02E65"/>
    <w:rsid w:val="03FED620"/>
    <w:rsid w:val="04110E3E"/>
    <w:rsid w:val="049BE2F2"/>
    <w:rsid w:val="04C755F9"/>
    <w:rsid w:val="04DEE8CF"/>
    <w:rsid w:val="057AEB3E"/>
    <w:rsid w:val="05DF19B4"/>
    <w:rsid w:val="05E5BAEC"/>
    <w:rsid w:val="06C4A1E0"/>
    <w:rsid w:val="06F90C20"/>
    <w:rsid w:val="07485EF2"/>
    <w:rsid w:val="077E1422"/>
    <w:rsid w:val="07C16F05"/>
    <w:rsid w:val="07EE6211"/>
    <w:rsid w:val="080B1774"/>
    <w:rsid w:val="08780326"/>
    <w:rsid w:val="08D4115B"/>
    <w:rsid w:val="090B9F04"/>
    <w:rsid w:val="0930909B"/>
    <w:rsid w:val="098D4C67"/>
    <w:rsid w:val="099AC71C"/>
    <w:rsid w:val="09AA3A08"/>
    <w:rsid w:val="09E18615"/>
    <w:rsid w:val="09F4D0B3"/>
    <w:rsid w:val="0A58B258"/>
    <w:rsid w:val="0A6D84DB"/>
    <w:rsid w:val="0A70F1A8"/>
    <w:rsid w:val="0AA76F65"/>
    <w:rsid w:val="0AE854A0"/>
    <w:rsid w:val="0B3263E1"/>
    <w:rsid w:val="0B70C89C"/>
    <w:rsid w:val="0C220E4A"/>
    <w:rsid w:val="0CD8104C"/>
    <w:rsid w:val="0D333906"/>
    <w:rsid w:val="0D6E1CA8"/>
    <w:rsid w:val="0D888503"/>
    <w:rsid w:val="0DFBB4D0"/>
    <w:rsid w:val="0E251BE7"/>
    <w:rsid w:val="0E60BD8A"/>
    <w:rsid w:val="0E79B7E5"/>
    <w:rsid w:val="0E8CDE8E"/>
    <w:rsid w:val="0F7F045B"/>
    <w:rsid w:val="0FD9F015"/>
    <w:rsid w:val="0FFC8DEB"/>
    <w:rsid w:val="1063B920"/>
    <w:rsid w:val="11E4D7E8"/>
    <w:rsid w:val="11F44A00"/>
    <w:rsid w:val="1206AA29"/>
    <w:rsid w:val="127A5026"/>
    <w:rsid w:val="128C9CDE"/>
    <w:rsid w:val="12C973B0"/>
    <w:rsid w:val="131B0650"/>
    <w:rsid w:val="13586108"/>
    <w:rsid w:val="13636299"/>
    <w:rsid w:val="144F735A"/>
    <w:rsid w:val="14624B34"/>
    <w:rsid w:val="15D7412B"/>
    <w:rsid w:val="16213183"/>
    <w:rsid w:val="16538999"/>
    <w:rsid w:val="16B6AD0A"/>
    <w:rsid w:val="16EE9D62"/>
    <w:rsid w:val="173D7EE4"/>
    <w:rsid w:val="17464E41"/>
    <w:rsid w:val="17A4BD09"/>
    <w:rsid w:val="1838006C"/>
    <w:rsid w:val="18540519"/>
    <w:rsid w:val="1863BB4B"/>
    <w:rsid w:val="18AC2DF6"/>
    <w:rsid w:val="18D4AE56"/>
    <w:rsid w:val="19738B8B"/>
    <w:rsid w:val="199A7738"/>
    <w:rsid w:val="1A79B20F"/>
    <w:rsid w:val="1AD3C634"/>
    <w:rsid w:val="1B02BBF4"/>
    <w:rsid w:val="1C2601C6"/>
    <w:rsid w:val="1C82E686"/>
    <w:rsid w:val="1C887B61"/>
    <w:rsid w:val="1C988DAC"/>
    <w:rsid w:val="1D33FE26"/>
    <w:rsid w:val="1D8A2501"/>
    <w:rsid w:val="1DFBF3EA"/>
    <w:rsid w:val="1ED92058"/>
    <w:rsid w:val="1F3E7B8D"/>
    <w:rsid w:val="1F517BEA"/>
    <w:rsid w:val="1F52306B"/>
    <w:rsid w:val="1FD34B82"/>
    <w:rsid w:val="1FF86E4E"/>
    <w:rsid w:val="201A8AE5"/>
    <w:rsid w:val="206CA3C0"/>
    <w:rsid w:val="20AF4EC4"/>
    <w:rsid w:val="214C884B"/>
    <w:rsid w:val="219559B9"/>
    <w:rsid w:val="2251FBFD"/>
    <w:rsid w:val="22CDC25E"/>
    <w:rsid w:val="233917A0"/>
    <w:rsid w:val="234C39A1"/>
    <w:rsid w:val="239F5FE5"/>
    <w:rsid w:val="23A7637D"/>
    <w:rsid w:val="23C08BDA"/>
    <w:rsid w:val="23EDCC5E"/>
    <w:rsid w:val="23F5B9E4"/>
    <w:rsid w:val="244A2E5E"/>
    <w:rsid w:val="24B219EA"/>
    <w:rsid w:val="24BCB18A"/>
    <w:rsid w:val="24CCFA7B"/>
    <w:rsid w:val="253FB6BC"/>
    <w:rsid w:val="2552B9DC"/>
    <w:rsid w:val="257D6628"/>
    <w:rsid w:val="25B8C6CF"/>
    <w:rsid w:val="25DA0675"/>
    <w:rsid w:val="26025D8E"/>
    <w:rsid w:val="263F624B"/>
    <w:rsid w:val="2652C0BD"/>
    <w:rsid w:val="2691B306"/>
    <w:rsid w:val="26AE131A"/>
    <w:rsid w:val="270AB841"/>
    <w:rsid w:val="2722C03B"/>
    <w:rsid w:val="274D7B5F"/>
    <w:rsid w:val="2750E027"/>
    <w:rsid w:val="2756D606"/>
    <w:rsid w:val="27BC7425"/>
    <w:rsid w:val="27E209CB"/>
    <w:rsid w:val="27E399EC"/>
    <w:rsid w:val="286C12EA"/>
    <w:rsid w:val="28CEE80B"/>
    <w:rsid w:val="28D04EBE"/>
    <w:rsid w:val="28E20BF2"/>
    <w:rsid w:val="29556F36"/>
    <w:rsid w:val="2977EE5C"/>
    <w:rsid w:val="2994E852"/>
    <w:rsid w:val="29A06B9E"/>
    <w:rsid w:val="2A69544C"/>
    <w:rsid w:val="2A968A09"/>
    <w:rsid w:val="2ABDA02D"/>
    <w:rsid w:val="2B28A3BD"/>
    <w:rsid w:val="2B31C34B"/>
    <w:rsid w:val="2B9498D4"/>
    <w:rsid w:val="2B98418F"/>
    <w:rsid w:val="2BB541FB"/>
    <w:rsid w:val="2BB95040"/>
    <w:rsid w:val="2BFCAD19"/>
    <w:rsid w:val="2C408899"/>
    <w:rsid w:val="2C6C8570"/>
    <w:rsid w:val="2C7F16B8"/>
    <w:rsid w:val="2CBD5EA0"/>
    <w:rsid w:val="2D313C9A"/>
    <w:rsid w:val="2D39D088"/>
    <w:rsid w:val="2D3A2640"/>
    <w:rsid w:val="2D797D52"/>
    <w:rsid w:val="2D9C9C2A"/>
    <w:rsid w:val="2EAC91E9"/>
    <w:rsid w:val="2EDA333A"/>
    <w:rsid w:val="2EF63EB8"/>
    <w:rsid w:val="2F071610"/>
    <w:rsid w:val="2F386C8B"/>
    <w:rsid w:val="2F5EA6BB"/>
    <w:rsid w:val="2FB5D59B"/>
    <w:rsid w:val="30025D7A"/>
    <w:rsid w:val="304B5009"/>
    <w:rsid w:val="30B2E474"/>
    <w:rsid w:val="3127A270"/>
    <w:rsid w:val="31B36B09"/>
    <w:rsid w:val="3224530C"/>
    <w:rsid w:val="32E3C10C"/>
    <w:rsid w:val="331579D9"/>
    <w:rsid w:val="33207CFD"/>
    <w:rsid w:val="333DB319"/>
    <w:rsid w:val="33464271"/>
    <w:rsid w:val="33629795"/>
    <w:rsid w:val="33847932"/>
    <w:rsid w:val="33C2A600"/>
    <w:rsid w:val="33E339A4"/>
    <w:rsid w:val="341FB9AB"/>
    <w:rsid w:val="343B10D7"/>
    <w:rsid w:val="345F4332"/>
    <w:rsid w:val="348BA679"/>
    <w:rsid w:val="34A2C49E"/>
    <w:rsid w:val="34B4FD4D"/>
    <w:rsid w:val="34F724BF"/>
    <w:rsid w:val="355BF3CE"/>
    <w:rsid w:val="355F2418"/>
    <w:rsid w:val="35EC43B4"/>
    <w:rsid w:val="35FDA848"/>
    <w:rsid w:val="36527269"/>
    <w:rsid w:val="3707373B"/>
    <w:rsid w:val="378B24D9"/>
    <w:rsid w:val="37E8EAFC"/>
    <w:rsid w:val="383608B8"/>
    <w:rsid w:val="396B9300"/>
    <w:rsid w:val="39782D36"/>
    <w:rsid w:val="39A9F551"/>
    <w:rsid w:val="3AD070B4"/>
    <w:rsid w:val="3B23CEB0"/>
    <w:rsid w:val="3B55B9C8"/>
    <w:rsid w:val="3C39F81B"/>
    <w:rsid w:val="3D07524F"/>
    <w:rsid w:val="3DD0B846"/>
    <w:rsid w:val="3E04634A"/>
    <w:rsid w:val="3E24E63B"/>
    <w:rsid w:val="3E582C80"/>
    <w:rsid w:val="3E767CD7"/>
    <w:rsid w:val="3E8D5A8A"/>
    <w:rsid w:val="3EA54A3C"/>
    <w:rsid w:val="3F15C04B"/>
    <w:rsid w:val="3F91DFE0"/>
    <w:rsid w:val="3FC0B69C"/>
    <w:rsid w:val="3FDAD484"/>
    <w:rsid w:val="4002C4A8"/>
    <w:rsid w:val="4006C68E"/>
    <w:rsid w:val="40249DB5"/>
    <w:rsid w:val="40411A9D"/>
    <w:rsid w:val="40DFBC3C"/>
    <w:rsid w:val="41E69E26"/>
    <w:rsid w:val="41EFC6E5"/>
    <w:rsid w:val="42696B33"/>
    <w:rsid w:val="4288BA9A"/>
    <w:rsid w:val="428A1215"/>
    <w:rsid w:val="42E18421"/>
    <w:rsid w:val="42E433A4"/>
    <w:rsid w:val="4342534B"/>
    <w:rsid w:val="43B015F9"/>
    <w:rsid w:val="43F89B96"/>
    <w:rsid w:val="445355F5"/>
    <w:rsid w:val="448F3B60"/>
    <w:rsid w:val="44A76041"/>
    <w:rsid w:val="44E373B1"/>
    <w:rsid w:val="453E11A7"/>
    <w:rsid w:val="45C40A95"/>
    <w:rsid w:val="45DC81F7"/>
    <w:rsid w:val="47B395FF"/>
    <w:rsid w:val="47BD32AE"/>
    <w:rsid w:val="47DFD034"/>
    <w:rsid w:val="4861FAAB"/>
    <w:rsid w:val="48C3B92F"/>
    <w:rsid w:val="48D9A95C"/>
    <w:rsid w:val="4926C718"/>
    <w:rsid w:val="498F9959"/>
    <w:rsid w:val="49D00D31"/>
    <w:rsid w:val="4A89C483"/>
    <w:rsid w:val="4AF88FE6"/>
    <w:rsid w:val="4B43D141"/>
    <w:rsid w:val="4B52B535"/>
    <w:rsid w:val="4BA47285"/>
    <w:rsid w:val="4C17CBFE"/>
    <w:rsid w:val="4C4231EF"/>
    <w:rsid w:val="4C573A8B"/>
    <w:rsid w:val="4CC24519"/>
    <w:rsid w:val="4CE9C320"/>
    <w:rsid w:val="4D851703"/>
    <w:rsid w:val="4DA516E7"/>
    <w:rsid w:val="4DB3E75B"/>
    <w:rsid w:val="4DE75DEF"/>
    <w:rsid w:val="4DF30AEC"/>
    <w:rsid w:val="4E8A55F7"/>
    <w:rsid w:val="4EF5E048"/>
    <w:rsid w:val="4EFC0493"/>
    <w:rsid w:val="4F173213"/>
    <w:rsid w:val="4F63C931"/>
    <w:rsid w:val="4FCCC8A6"/>
    <w:rsid w:val="4FE8A8F4"/>
    <w:rsid w:val="503ED641"/>
    <w:rsid w:val="506C28C5"/>
    <w:rsid w:val="50785D0A"/>
    <w:rsid w:val="5081F23E"/>
    <w:rsid w:val="50BCB7C5"/>
    <w:rsid w:val="511CD6EA"/>
    <w:rsid w:val="511E7CD2"/>
    <w:rsid w:val="51350AE3"/>
    <w:rsid w:val="519DBA2A"/>
    <w:rsid w:val="51B523B2"/>
    <w:rsid w:val="51E29FE0"/>
    <w:rsid w:val="522F360D"/>
    <w:rsid w:val="52744790"/>
    <w:rsid w:val="53226A14"/>
    <w:rsid w:val="53457480"/>
    <w:rsid w:val="537D296D"/>
    <w:rsid w:val="546979BF"/>
    <w:rsid w:val="54D6DC79"/>
    <w:rsid w:val="55D762AF"/>
    <w:rsid w:val="56054A20"/>
    <w:rsid w:val="564E0970"/>
    <w:rsid w:val="56C4C319"/>
    <w:rsid w:val="56C8CAC7"/>
    <w:rsid w:val="579BA147"/>
    <w:rsid w:val="579EF2F5"/>
    <w:rsid w:val="57A90807"/>
    <w:rsid w:val="5814B15A"/>
    <w:rsid w:val="581AAF79"/>
    <w:rsid w:val="583925C3"/>
    <w:rsid w:val="58CF5B81"/>
    <w:rsid w:val="5A02F30C"/>
    <w:rsid w:val="5A443388"/>
    <w:rsid w:val="5A54EDEF"/>
    <w:rsid w:val="5A7F1AB2"/>
    <w:rsid w:val="5AE0A8C9"/>
    <w:rsid w:val="5B3DF67D"/>
    <w:rsid w:val="5BB40ECC"/>
    <w:rsid w:val="5BB9220B"/>
    <w:rsid w:val="5C18ECBF"/>
    <w:rsid w:val="5D02087E"/>
    <w:rsid w:val="5D3866AF"/>
    <w:rsid w:val="5D7924C7"/>
    <w:rsid w:val="5D98F25D"/>
    <w:rsid w:val="5E1F6F50"/>
    <w:rsid w:val="5E7351C9"/>
    <w:rsid w:val="5E80056D"/>
    <w:rsid w:val="5EDCD390"/>
    <w:rsid w:val="5EEA5813"/>
    <w:rsid w:val="5FA8AA31"/>
    <w:rsid w:val="5FB419EC"/>
    <w:rsid w:val="601076FE"/>
    <w:rsid w:val="607411F5"/>
    <w:rsid w:val="60B0C589"/>
    <w:rsid w:val="60B3750C"/>
    <w:rsid w:val="612ED7ED"/>
    <w:rsid w:val="61469490"/>
    <w:rsid w:val="61B0A66F"/>
    <w:rsid w:val="62086BE5"/>
    <w:rsid w:val="62190CDE"/>
    <w:rsid w:val="6234278C"/>
    <w:rsid w:val="62DE4482"/>
    <w:rsid w:val="62EBBAAE"/>
    <w:rsid w:val="630832A0"/>
    <w:rsid w:val="63609754"/>
    <w:rsid w:val="63B1FC59"/>
    <w:rsid w:val="64315B67"/>
    <w:rsid w:val="646678AF"/>
    <w:rsid w:val="64878B0F"/>
    <w:rsid w:val="6493233C"/>
    <w:rsid w:val="64A7546F"/>
    <w:rsid w:val="64D5E9B7"/>
    <w:rsid w:val="6534F4C1"/>
    <w:rsid w:val="657911AE"/>
    <w:rsid w:val="65ACD877"/>
    <w:rsid w:val="667731F7"/>
    <w:rsid w:val="66BEB89C"/>
    <w:rsid w:val="66D3D2B1"/>
    <w:rsid w:val="66EA99DB"/>
    <w:rsid w:val="67B876F6"/>
    <w:rsid w:val="67E3E9FD"/>
    <w:rsid w:val="680B2345"/>
    <w:rsid w:val="681CB7A9"/>
    <w:rsid w:val="68282653"/>
    <w:rsid w:val="6924CF64"/>
    <w:rsid w:val="6942F27B"/>
    <w:rsid w:val="69A4B10D"/>
    <w:rsid w:val="69C6FE1F"/>
    <w:rsid w:val="6A253A74"/>
    <w:rsid w:val="6B83BC39"/>
    <w:rsid w:val="6BC46F1A"/>
    <w:rsid w:val="6BE5CBCF"/>
    <w:rsid w:val="6C034B13"/>
    <w:rsid w:val="6C42BC2B"/>
    <w:rsid w:val="6CBA0FCF"/>
    <w:rsid w:val="6DC1929E"/>
    <w:rsid w:val="6E0E901D"/>
    <w:rsid w:val="6E19FAC8"/>
    <w:rsid w:val="6EA3F97B"/>
    <w:rsid w:val="6EC0896C"/>
    <w:rsid w:val="6EEDBE3A"/>
    <w:rsid w:val="6FCA3DB6"/>
    <w:rsid w:val="7067C885"/>
    <w:rsid w:val="70835F2B"/>
    <w:rsid w:val="70E27BCE"/>
    <w:rsid w:val="714630DF"/>
    <w:rsid w:val="72469589"/>
    <w:rsid w:val="72583B3B"/>
    <w:rsid w:val="726A40B2"/>
    <w:rsid w:val="72723322"/>
    <w:rsid w:val="729B985F"/>
    <w:rsid w:val="72DCC374"/>
    <w:rsid w:val="73326AF6"/>
    <w:rsid w:val="73911D85"/>
    <w:rsid w:val="739E44DE"/>
    <w:rsid w:val="73C017E3"/>
    <w:rsid w:val="73C91CE3"/>
    <w:rsid w:val="73E39ED3"/>
    <w:rsid w:val="73F6D631"/>
    <w:rsid w:val="742AB6D4"/>
    <w:rsid w:val="74485B38"/>
    <w:rsid w:val="7498CDE7"/>
    <w:rsid w:val="74ABF957"/>
    <w:rsid w:val="75719494"/>
    <w:rsid w:val="7578496F"/>
    <w:rsid w:val="7583382C"/>
    <w:rsid w:val="75D67C13"/>
    <w:rsid w:val="75E6C147"/>
    <w:rsid w:val="7672FD7F"/>
    <w:rsid w:val="769ED2B4"/>
    <w:rsid w:val="76B60FB9"/>
    <w:rsid w:val="7756E579"/>
    <w:rsid w:val="776CC561"/>
    <w:rsid w:val="77BC2AC1"/>
    <w:rsid w:val="78675E7B"/>
    <w:rsid w:val="78700DB2"/>
    <w:rsid w:val="789A83A1"/>
    <w:rsid w:val="78B70FF6"/>
    <w:rsid w:val="793C5703"/>
    <w:rsid w:val="7959304A"/>
    <w:rsid w:val="7A385E67"/>
    <w:rsid w:val="7ADBD84E"/>
    <w:rsid w:val="7AF500AB"/>
    <w:rsid w:val="7BA61176"/>
    <w:rsid w:val="7C427AA5"/>
    <w:rsid w:val="7CCF52D6"/>
    <w:rsid w:val="7CDC51ED"/>
    <w:rsid w:val="7D4B2B82"/>
    <w:rsid w:val="7D56D6CC"/>
    <w:rsid w:val="7DB8D895"/>
    <w:rsid w:val="7EC0A958"/>
    <w:rsid w:val="7FCD2CA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7E7DFD"/>
  <w15:docId w15:val="{91C790ED-1E25-4E5B-B41C-D849D916053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3331"/>
    <w:pPr>
      <w:spacing w:after="60"/>
    </w:pPr>
    <w:rPr>
      <w:rFonts w:ascii="Times New Roman" w:hAnsi="Times New Roman"/>
      <w:sz w:val="24"/>
      <w:szCs w:val="22"/>
    </w:rPr>
  </w:style>
  <w:style w:type="paragraph" w:styleId="Heading1">
    <w:name w:val="heading 1"/>
    <w:basedOn w:val="Normal"/>
    <w:next w:val="Normal"/>
    <w:qFormat/>
    <w:rsid w:val="00F57AD3"/>
    <w:pPr>
      <w:keepNext/>
      <w:spacing w:before="24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E74B5"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ED2DB5"/>
    <w:pPr>
      <w:tabs>
        <w:tab w:val="center" w:pos="4680"/>
        <w:tab w:val="right" w:pos="9360"/>
      </w:tabs>
      <w:spacing w:after="0"/>
    </w:pPr>
  </w:style>
  <w:style w:type="character" w:styleId="HeaderChar" w:customStyle="1">
    <w:name w:val="Header Char"/>
    <w:basedOn w:val="DefaultParagraphFont"/>
    <w:link w:val="Header"/>
    <w:uiPriority w:val="99"/>
    <w:semiHidden/>
    <w:rsid w:val="00ED2DB5"/>
  </w:style>
  <w:style w:type="paragraph" w:styleId="Footer">
    <w:name w:val="footer"/>
    <w:basedOn w:val="Normal"/>
    <w:link w:val="FooterChar"/>
    <w:uiPriority w:val="99"/>
    <w:unhideWhenUsed/>
    <w:rsid w:val="00ED2DB5"/>
    <w:pPr>
      <w:tabs>
        <w:tab w:val="center" w:pos="4680"/>
        <w:tab w:val="right" w:pos="9360"/>
      </w:tabs>
      <w:spacing w:after="0"/>
    </w:pPr>
  </w:style>
  <w:style w:type="character" w:styleId="FooterChar" w:customStyle="1">
    <w:name w:val="Footer Char"/>
    <w:basedOn w:val="DefaultParagraphFont"/>
    <w:link w:val="Footer"/>
    <w:uiPriority w:val="99"/>
    <w:rsid w:val="00ED2DB5"/>
  </w:style>
  <w:style w:type="character" w:styleId="PlaceholderText">
    <w:name w:val="Placeholder Text"/>
    <w:uiPriority w:val="99"/>
    <w:semiHidden/>
    <w:rsid w:val="003B0EA4"/>
    <w:rPr>
      <w:color w:val="808080"/>
    </w:rPr>
  </w:style>
  <w:style w:type="paragraph" w:styleId="BalloonText">
    <w:name w:val="Balloon Text"/>
    <w:basedOn w:val="Normal"/>
    <w:link w:val="BalloonTextChar"/>
    <w:uiPriority w:val="99"/>
    <w:semiHidden/>
    <w:unhideWhenUsed/>
    <w:rsid w:val="003B0EA4"/>
    <w:pPr>
      <w:spacing w:after="0"/>
    </w:pPr>
    <w:rPr>
      <w:rFonts w:ascii="Tahoma" w:hAnsi="Tahoma" w:cs="Tahoma"/>
      <w:sz w:val="16"/>
      <w:szCs w:val="16"/>
    </w:rPr>
  </w:style>
  <w:style w:type="character" w:styleId="BalloonTextChar" w:customStyle="1">
    <w:name w:val="Balloon Text Char"/>
    <w:link w:val="BalloonText"/>
    <w:uiPriority w:val="99"/>
    <w:semiHidden/>
    <w:rsid w:val="003B0EA4"/>
    <w:rPr>
      <w:rFonts w:ascii="Tahoma" w:hAnsi="Tahoma" w:cs="Tahoma"/>
      <w:sz w:val="16"/>
      <w:szCs w:val="16"/>
    </w:rPr>
  </w:style>
  <w:style w:type="paragraph" w:styleId="ListParagraph">
    <w:name w:val="List Paragraph"/>
    <w:basedOn w:val="Normal"/>
    <w:uiPriority w:val="34"/>
    <w:qFormat/>
    <w:rsid w:val="00497A53"/>
    <w:pPr>
      <w:ind w:left="720"/>
      <w:contextualSpacing/>
    </w:pPr>
  </w:style>
  <w:style w:type="table" w:styleId="TableGrid">
    <w:name w:val="Table Grid"/>
    <w:basedOn w:val="TableNormal"/>
    <w:uiPriority w:val="59"/>
    <w:rsid w:val="00804027"/>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yperlink">
    <w:name w:val="Hyperlink"/>
    <w:uiPriority w:val="99"/>
    <w:rsid w:val="00E26505"/>
    <w:rPr>
      <w:color w:val="0000FF"/>
      <w:u w:val="single"/>
    </w:rPr>
  </w:style>
  <w:style w:type="paragraph" w:styleId="Default" w:customStyle="1">
    <w:name w:val="Default"/>
    <w:rsid w:val="00F57AD3"/>
    <w:pPr>
      <w:widowControl w:val="0"/>
      <w:autoSpaceDE w:val="0"/>
      <w:autoSpaceDN w:val="0"/>
      <w:adjustRightInd w:val="0"/>
    </w:pPr>
    <w:rPr>
      <w:rFonts w:ascii="CMCS C 10" w:hAnsi="CMCS C 10" w:eastAsia="MS Mincho" w:cs="CMCS C 10"/>
      <w:color w:val="000000"/>
      <w:sz w:val="24"/>
      <w:szCs w:val="24"/>
      <w:lang w:eastAsia="ja-JP"/>
    </w:rPr>
  </w:style>
  <w:style w:type="paragraph" w:styleId="BodyText">
    <w:name w:val="Body Text"/>
    <w:basedOn w:val="Normal"/>
    <w:rsid w:val="009F535A"/>
    <w:pPr>
      <w:jc w:val="both"/>
    </w:pPr>
  </w:style>
  <w:style w:type="character" w:styleId="Heading2Char" w:customStyle="1">
    <w:name w:val="Heading 2 Char"/>
    <w:basedOn w:val="DefaultParagraphFont"/>
    <w:link w:val="Heading2"/>
    <w:uiPriority w:val="9"/>
    <w:rPr>
      <w:rFonts w:asciiTheme="majorHAnsi" w:hAnsiTheme="majorHAnsi" w:eastAsiaTheme="majorEastAsia" w:cstheme="majorBidi"/>
      <w:color w:val="2E74B5" w:themeColor="accent1" w:themeShade="BF"/>
      <w:sz w:val="26"/>
      <w:szCs w:val="26"/>
    </w:rPr>
  </w:style>
  <w:style w:type="character" w:styleId="UnresolvedMention">
    <w:name w:val="Unresolved Mention"/>
    <w:basedOn w:val="DefaultParagraphFont"/>
    <w:uiPriority w:val="99"/>
    <w:semiHidden/>
    <w:unhideWhenUsed/>
    <w:rsid w:val="006E3F55"/>
    <w:rPr>
      <w:color w:val="605E5C"/>
      <w:shd w:val="clear" w:color="auto" w:fill="E1DFDD"/>
    </w:rPr>
  </w:style>
  <w:style w:type="paragraph" w:styleId="Caption">
    <w:name w:val="caption"/>
    <w:basedOn w:val="Normal"/>
    <w:next w:val="Normal"/>
    <w:uiPriority w:val="35"/>
    <w:unhideWhenUsed/>
    <w:qFormat/>
    <w:rsid w:val="00C976A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857149">
      <w:bodyDiv w:val="1"/>
      <w:marLeft w:val="0"/>
      <w:marRight w:val="0"/>
      <w:marTop w:val="0"/>
      <w:marBottom w:val="0"/>
      <w:divBdr>
        <w:top w:val="none" w:sz="0" w:space="0" w:color="auto"/>
        <w:left w:val="none" w:sz="0" w:space="0" w:color="auto"/>
        <w:bottom w:val="none" w:sz="0" w:space="0" w:color="auto"/>
        <w:right w:val="none" w:sz="0" w:space="0" w:color="auto"/>
      </w:divBdr>
      <w:divsChild>
        <w:div w:id="1448236286">
          <w:marLeft w:val="0"/>
          <w:marRight w:val="360"/>
          <w:marTop w:val="0"/>
          <w:marBottom w:val="0"/>
          <w:divBdr>
            <w:top w:val="none" w:sz="0" w:space="0" w:color="auto"/>
            <w:left w:val="none" w:sz="0" w:space="0" w:color="auto"/>
            <w:bottom w:val="none" w:sz="0" w:space="0" w:color="auto"/>
            <w:right w:val="none" w:sz="0" w:space="0" w:color="auto"/>
          </w:divBdr>
          <w:divsChild>
            <w:div w:id="1961300945">
              <w:marLeft w:val="0"/>
              <w:marRight w:val="0"/>
              <w:marTop w:val="0"/>
              <w:marBottom w:val="0"/>
              <w:divBdr>
                <w:top w:val="none" w:sz="0" w:space="0" w:color="auto"/>
                <w:left w:val="none" w:sz="0" w:space="0" w:color="auto"/>
                <w:bottom w:val="none" w:sz="0" w:space="0" w:color="auto"/>
                <w:right w:val="none" w:sz="0" w:space="0" w:color="auto"/>
              </w:divBdr>
              <w:divsChild>
                <w:div w:id="19666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8078">
          <w:marLeft w:val="0"/>
          <w:marRight w:val="0"/>
          <w:marTop w:val="0"/>
          <w:marBottom w:val="0"/>
          <w:divBdr>
            <w:top w:val="none" w:sz="0" w:space="0" w:color="auto"/>
            <w:left w:val="none" w:sz="0" w:space="0" w:color="auto"/>
            <w:bottom w:val="none" w:sz="0" w:space="0" w:color="auto"/>
            <w:right w:val="none" w:sz="0" w:space="0" w:color="auto"/>
          </w:divBdr>
          <w:divsChild>
            <w:div w:id="6390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19515">
      <w:bodyDiv w:val="1"/>
      <w:marLeft w:val="0"/>
      <w:marRight w:val="0"/>
      <w:marTop w:val="0"/>
      <w:marBottom w:val="0"/>
      <w:divBdr>
        <w:top w:val="none" w:sz="0" w:space="0" w:color="auto"/>
        <w:left w:val="none" w:sz="0" w:space="0" w:color="auto"/>
        <w:bottom w:val="none" w:sz="0" w:space="0" w:color="auto"/>
        <w:right w:val="none" w:sz="0" w:space="0" w:color="auto"/>
      </w:divBdr>
      <w:divsChild>
        <w:div w:id="1818063502">
          <w:marLeft w:val="0"/>
          <w:marRight w:val="0"/>
          <w:marTop w:val="0"/>
          <w:marBottom w:val="0"/>
          <w:divBdr>
            <w:top w:val="none" w:sz="0" w:space="0" w:color="auto"/>
            <w:left w:val="none" w:sz="0" w:space="0" w:color="auto"/>
            <w:bottom w:val="none" w:sz="0" w:space="0" w:color="auto"/>
            <w:right w:val="none" w:sz="0" w:space="0" w:color="auto"/>
          </w:divBdr>
          <w:divsChild>
            <w:div w:id="3479016">
              <w:marLeft w:val="0"/>
              <w:marRight w:val="0"/>
              <w:marTop w:val="0"/>
              <w:marBottom w:val="0"/>
              <w:divBdr>
                <w:top w:val="none" w:sz="0" w:space="0" w:color="auto"/>
                <w:left w:val="none" w:sz="0" w:space="0" w:color="auto"/>
                <w:bottom w:val="none" w:sz="0" w:space="0" w:color="auto"/>
                <w:right w:val="none" w:sz="0" w:space="0" w:color="auto"/>
              </w:divBdr>
            </w:div>
          </w:divsChild>
        </w:div>
        <w:div w:id="2087652920">
          <w:marLeft w:val="0"/>
          <w:marRight w:val="360"/>
          <w:marTop w:val="0"/>
          <w:marBottom w:val="0"/>
          <w:divBdr>
            <w:top w:val="none" w:sz="0" w:space="0" w:color="auto"/>
            <w:left w:val="none" w:sz="0" w:space="0" w:color="auto"/>
            <w:bottom w:val="none" w:sz="0" w:space="0" w:color="auto"/>
            <w:right w:val="none" w:sz="0" w:space="0" w:color="auto"/>
          </w:divBdr>
          <w:divsChild>
            <w:div w:id="1958291055">
              <w:marLeft w:val="0"/>
              <w:marRight w:val="0"/>
              <w:marTop w:val="0"/>
              <w:marBottom w:val="0"/>
              <w:divBdr>
                <w:top w:val="none" w:sz="0" w:space="0" w:color="auto"/>
                <w:left w:val="none" w:sz="0" w:space="0" w:color="auto"/>
                <w:bottom w:val="none" w:sz="0" w:space="0" w:color="auto"/>
                <w:right w:val="none" w:sz="0" w:space="0" w:color="auto"/>
              </w:divBdr>
              <w:divsChild>
                <w:div w:id="14009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927292">
      <w:bodyDiv w:val="1"/>
      <w:marLeft w:val="0"/>
      <w:marRight w:val="0"/>
      <w:marTop w:val="0"/>
      <w:marBottom w:val="0"/>
      <w:divBdr>
        <w:top w:val="none" w:sz="0" w:space="0" w:color="auto"/>
        <w:left w:val="none" w:sz="0" w:space="0" w:color="auto"/>
        <w:bottom w:val="none" w:sz="0" w:space="0" w:color="auto"/>
        <w:right w:val="none" w:sz="0" w:space="0" w:color="auto"/>
      </w:divBdr>
      <w:divsChild>
        <w:div w:id="788161259">
          <w:marLeft w:val="0"/>
          <w:marRight w:val="0"/>
          <w:marTop w:val="0"/>
          <w:marBottom w:val="0"/>
          <w:divBdr>
            <w:top w:val="none" w:sz="0" w:space="0" w:color="auto"/>
            <w:left w:val="none" w:sz="0" w:space="0" w:color="auto"/>
            <w:bottom w:val="none" w:sz="0" w:space="0" w:color="auto"/>
            <w:right w:val="none" w:sz="0" w:space="0" w:color="auto"/>
          </w:divBdr>
          <w:divsChild>
            <w:div w:id="1937666431">
              <w:marLeft w:val="0"/>
              <w:marRight w:val="0"/>
              <w:marTop w:val="0"/>
              <w:marBottom w:val="0"/>
              <w:divBdr>
                <w:top w:val="none" w:sz="0" w:space="0" w:color="auto"/>
                <w:left w:val="none" w:sz="0" w:space="0" w:color="auto"/>
                <w:bottom w:val="none" w:sz="0" w:space="0" w:color="auto"/>
                <w:right w:val="none" w:sz="0" w:space="0" w:color="auto"/>
              </w:divBdr>
            </w:div>
          </w:divsChild>
        </w:div>
        <w:div w:id="1269314596">
          <w:marLeft w:val="0"/>
          <w:marRight w:val="360"/>
          <w:marTop w:val="0"/>
          <w:marBottom w:val="0"/>
          <w:divBdr>
            <w:top w:val="none" w:sz="0" w:space="0" w:color="auto"/>
            <w:left w:val="none" w:sz="0" w:space="0" w:color="auto"/>
            <w:bottom w:val="none" w:sz="0" w:space="0" w:color="auto"/>
            <w:right w:val="none" w:sz="0" w:space="0" w:color="auto"/>
          </w:divBdr>
          <w:divsChild>
            <w:div w:id="1767967069">
              <w:marLeft w:val="0"/>
              <w:marRight w:val="0"/>
              <w:marTop w:val="0"/>
              <w:marBottom w:val="0"/>
              <w:divBdr>
                <w:top w:val="none" w:sz="0" w:space="0" w:color="auto"/>
                <w:left w:val="none" w:sz="0" w:space="0" w:color="auto"/>
                <w:bottom w:val="none" w:sz="0" w:space="0" w:color="auto"/>
                <w:right w:val="none" w:sz="0" w:space="0" w:color="auto"/>
              </w:divBdr>
              <w:divsChild>
                <w:div w:id="27009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mailto:mceleney.c@northeastern.edu" TargetMode="External" Id="rId8"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footer" Target="footer1.xml" Id="rId26" /><Relationship Type="http://schemas.openxmlformats.org/officeDocument/2006/relationships/settings" Target="settings.xml" Id="rId3" /><Relationship Type="http://schemas.openxmlformats.org/officeDocument/2006/relationships/image" Target="media/image12.jpeg" Id="rId21" /><Relationship Type="http://schemas.openxmlformats.org/officeDocument/2006/relationships/hyperlink" Target="mailto:yang.zhenm@northeastern.edu" TargetMode="Externa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header" Target="header1.xml" Id="rId25" /><Relationship Type="http://schemas.openxmlformats.org/officeDocument/2006/relationships/styles" Target="styles.xml" Id="rId2" /><Relationship Type="http://schemas.openxmlformats.org/officeDocument/2006/relationships/image" Target="media/image7.png" Id="rId16" /><Relationship Type="http://schemas.openxmlformats.org/officeDocument/2006/relationships/image" Target="media/image11.jpeg" Id="rId20" /><Relationship Type="http://schemas.microsoft.com/office/2020/10/relationships/intelligence" Target="intelligence2.xml"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2.png" Id="rId11" /><Relationship Type="http://schemas.openxmlformats.org/officeDocument/2006/relationships/image" Target="media/image15.jpeg" Id="rId24" /><Relationship Type="http://schemas.openxmlformats.org/officeDocument/2006/relationships/footnotes" Target="footnotes.xml" Id="rId5" /><Relationship Type="http://schemas.openxmlformats.org/officeDocument/2006/relationships/image" Target="media/image6.png" Id="rId15" /><Relationship Type="http://schemas.openxmlformats.org/officeDocument/2006/relationships/image" Target="media/image14.jpeg" Id="rId23" /><Relationship Type="http://schemas.openxmlformats.org/officeDocument/2006/relationships/theme" Target="theme/theme1.xml" Id="rId28" /><Relationship Type="http://schemas.openxmlformats.org/officeDocument/2006/relationships/image" Target="media/image1.png" Id="rId10" /><Relationship Type="http://schemas.openxmlformats.org/officeDocument/2006/relationships/image" Target="media/image10.png" Id="rId19" /><Relationship Type="http://schemas.openxmlformats.org/officeDocument/2006/relationships/webSettings" Target="webSettings.xml" Id="rId4" /><Relationship Type="http://schemas.openxmlformats.org/officeDocument/2006/relationships/hyperlink" Target="mailto:d.zagieboylo@northeastern.edu" TargetMode="Externa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fontTable" Target="fontTable.xml" Id="rId27"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hirner\Dropbox\teaching\Embedded%20Design\template\Lab%20Repor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Lab Report Template.dot</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Lab Assignment 1</dc:title>
  <dc:subject>Microprocessor-Based Design</dc:subject>
  <dc:creator>schirner</dc:creator>
  <keywords/>
  <lastModifiedBy>Connor McEleney</lastModifiedBy>
  <revision>328</revision>
  <lastPrinted>2023-09-21T01:32:00.0000000Z</lastPrinted>
  <dcterms:created xsi:type="dcterms:W3CDTF">2023-08-26T05:05:00.0000000Z</dcterms:created>
  <dcterms:modified xsi:type="dcterms:W3CDTF">2023-09-27T22:08:35.4549874Z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1216ff-38bd-4bdb-88af-976068a6f500_Enabled">
    <vt:lpwstr>true</vt:lpwstr>
  </property>
  <property fmtid="{D5CDD505-2E9C-101B-9397-08002B2CF9AE}" pid="3" name="MSIP_Label_111216ff-38bd-4bdb-88af-976068a6f500_SetDate">
    <vt:lpwstr>2023-08-25T20:05:45Z</vt:lpwstr>
  </property>
  <property fmtid="{D5CDD505-2E9C-101B-9397-08002B2CF9AE}" pid="4" name="MSIP_Label_111216ff-38bd-4bdb-88af-976068a6f500_Method">
    <vt:lpwstr>Privileged</vt:lpwstr>
  </property>
  <property fmtid="{D5CDD505-2E9C-101B-9397-08002B2CF9AE}" pid="5" name="MSIP_Label_111216ff-38bd-4bdb-88af-976068a6f500_Name">
    <vt:lpwstr>1Lock</vt:lpwstr>
  </property>
  <property fmtid="{D5CDD505-2E9C-101B-9397-08002B2CF9AE}" pid="6" name="MSIP_Label_111216ff-38bd-4bdb-88af-976068a6f500_SiteId">
    <vt:lpwstr>a8eec281-aaa3-4dae-ac9b-9a398b9215e7</vt:lpwstr>
  </property>
  <property fmtid="{D5CDD505-2E9C-101B-9397-08002B2CF9AE}" pid="7" name="MSIP_Label_111216ff-38bd-4bdb-88af-976068a6f500_ActionId">
    <vt:lpwstr>0cbe49c7-b8ce-44b4-92b2-8b98822435b6</vt:lpwstr>
  </property>
  <property fmtid="{D5CDD505-2E9C-101B-9397-08002B2CF9AE}" pid="8" name="MSIP_Label_111216ff-38bd-4bdb-88af-976068a6f500_ContentBits">
    <vt:lpwstr>0</vt:lpwstr>
  </property>
</Properties>
</file>